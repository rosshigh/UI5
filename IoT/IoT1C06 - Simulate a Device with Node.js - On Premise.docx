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71" w:rsidRDefault="00703F71" w:rsidP="004C06C3">
      <w:pPr>
        <w:pStyle w:val="Title"/>
        <w:rPr>
          <w:lang w:val="en-US"/>
        </w:rPr>
      </w:pPr>
    </w:p>
    <w:p w:rsidR="00703F71" w:rsidRPr="008A43C3" w:rsidRDefault="00CF01D8" w:rsidP="004C06C3">
      <w:pPr>
        <w:pStyle w:val="Title"/>
        <w:rPr>
          <w:lang w:val="en-US"/>
        </w:rPr>
      </w:pPr>
      <w:r>
        <w:rPr>
          <w:lang w:val="en-US"/>
        </w:rPr>
        <w:t>IoT1</w:t>
      </w:r>
      <w:r w:rsidR="00382230">
        <w:rPr>
          <w:lang w:val="en-US"/>
        </w:rPr>
        <w:t>C06</w:t>
      </w:r>
      <w:r w:rsidR="00703F71">
        <w:rPr>
          <w:lang w:val="en-US"/>
        </w:rPr>
        <w:t xml:space="preserve"> – </w:t>
      </w:r>
      <w:r w:rsidR="00164844">
        <w:rPr>
          <w:lang w:val="en-US"/>
        </w:rPr>
        <w:t>Simulate a Device with Node.js</w:t>
      </w:r>
      <w:r w:rsidR="0076339B">
        <w:rPr>
          <w:lang w:val="en-US"/>
        </w:rPr>
        <w:t xml:space="preserve"> </w:t>
      </w:r>
      <w:r w:rsidR="00382230">
        <w:rPr>
          <w:lang w:val="en-US"/>
        </w:rPr>
        <w:t>–</w:t>
      </w:r>
      <w:r w:rsidR="0076339B">
        <w:rPr>
          <w:lang w:val="en-US"/>
        </w:rPr>
        <w:t xml:space="preserve"> </w:t>
      </w:r>
      <w:r w:rsidR="00382230">
        <w:rPr>
          <w:lang w:val="en-US"/>
        </w:rPr>
        <w:t>On Premise</w:t>
      </w:r>
    </w:p>
    <w:p w:rsidR="00703F71" w:rsidRPr="008A43C3" w:rsidRDefault="00703F71">
      <w:pPr>
        <w:rPr>
          <w:rFonts w:cs="Times New Roman"/>
          <w:sz w:val="28"/>
          <w:szCs w:val="28"/>
          <w:lang w:val="en-US"/>
        </w:rPr>
      </w:pPr>
    </w:p>
    <w:tbl>
      <w:tblPr>
        <w:tblW w:w="8997" w:type="dxa"/>
        <w:tblLook w:val="00A0" w:firstRow="1" w:lastRow="0" w:firstColumn="1" w:lastColumn="0" w:noHBand="0" w:noVBand="0"/>
      </w:tblPr>
      <w:tblGrid>
        <w:gridCol w:w="3891"/>
        <w:gridCol w:w="5106"/>
      </w:tblGrid>
      <w:tr w:rsidR="00703F71" w:rsidRPr="008A43C3" w:rsidTr="00EF221F">
        <w:trPr>
          <w:trHeight w:val="4354"/>
        </w:trPr>
        <w:tc>
          <w:tcPr>
            <w:tcW w:w="3891" w:type="dxa"/>
          </w:tcPr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Product</w:t>
            </w:r>
          </w:p>
          <w:p w:rsidR="00703F71" w:rsidRPr="008A43C3" w:rsidRDefault="00EF221F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HANA Cloud Platform</w:t>
            </w:r>
            <w:r w:rsidR="00CF01D8">
              <w:rPr>
                <w:rFonts w:cs="Times New Roman"/>
                <w:lang w:val="en-US"/>
              </w:rPr>
              <w:br/>
            </w:r>
            <w:proofErr w:type="spellStart"/>
            <w:r w:rsidR="00CF01D8">
              <w:rPr>
                <w:rFonts w:cs="Times New Roman"/>
                <w:lang w:val="en-US"/>
              </w:rPr>
              <w:t>IoT</w:t>
            </w:r>
            <w:proofErr w:type="spellEnd"/>
            <w:r w:rsidR="00CF01D8">
              <w:rPr>
                <w:rFonts w:cs="Times New Roman"/>
                <w:lang w:val="en-US"/>
              </w:rPr>
              <w:t xml:space="preserve"> Services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Level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A43C3">
              <w:rPr>
                <w:rFonts w:cs="Times New Roman"/>
                <w:lang w:val="en-US"/>
              </w:rPr>
              <w:t>Undergraduate/Graduate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A43C3">
              <w:rPr>
                <w:rFonts w:cs="Times New Roman"/>
                <w:lang w:val="en-US"/>
              </w:rPr>
              <w:t>Beginner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Focus</w:t>
            </w:r>
          </w:p>
          <w:p w:rsidR="00703F71" w:rsidRPr="00EF221F" w:rsidRDefault="001B339F" w:rsidP="00EF221F">
            <w:pPr>
              <w:autoSpaceDE w:val="0"/>
              <w:autoSpaceDN w:val="0"/>
              <w:adjustRightInd w:val="0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HANA Cloud Platform</w:t>
            </w:r>
          </w:p>
          <w:p w:rsidR="00EF221F" w:rsidRPr="008A43C3" w:rsidRDefault="00EF221F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</w:p>
          <w:p w:rsidR="00703F71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Author</w:t>
            </w:r>
            <w:r w:rsidRPr="008A43C3">
              <w:rPr>
                <w:rFonts w:cs="Times New Roman"/>
                <w:lang w:val="en-US"/>
              </w:rPr>
              <w:br/>
              <w:t>Ross Hightower</w:t>
            </w:r>
          </w:p>
          <w:p w:rsidR="00703F71" w:rsidRPr="008A43C3" w:rsidRDefault="00703F71" w:rsidP="001B339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106" w:type="dxa"/>
          </w:tcPr>
          <w:p w:rsidR="00703F71" w:rsidRPr="008A43C3" w:rsidRDefault="00703F71" w:rsidP="001432D8">
            <w:pPr>
              <w:pStyle w:val="UCCHead01"/>
              <w:rPr>
                <w:rFonts w:ascii="Times New Roman" w:hAnsi="Times New Roman" w:cs="Times New Roman"/>
              </w:rPr>
            </w:pPr>
            <w:r w:rsidRPr="008A43C3">
              <w:rPr>
                <w:rFonts w:ascii="Times New Roman" w:hAnsi="Times New Roman" w:cs="Times New Roman"/>
              </w:rPr>
              <w:t>MOTIVATION</w:t>
            </w:r>
          </w:p>
          <w:p w:rsidR="00703F71" w:rsidRDefault="00EF221F" w:rsidP="00EF221F">
            <w:pPr>
              <w:rPr>
                <w:rFonts w:cs="Times New Roman"/>
                <w:lang w:val="en-AU"/>
              </w:rPr>
            </w:pPr>
            <w:r>
              <w:rPr>
                <w:rFonts w:cs="Times New Roman"/>
                <w:lang w:val="en-AU"/>
              </w:rPr>
              <w:t>This case describes registering for a developer trial account</w:t>
            </w:r>
            <w:r w:rsidR="0079180C">
              <w:rPr>
                <w:rFonts w:cs="Times New Roman"/>
                <w:lang w:val="en-AU"/>
              </w:rPr>
              <w:t>s</w:t>
            </w:r>
            <w:r>
              <w:rPr>
                <w:rFonts w:cs="Times New Roman"/>
                <w:lang w:val="en-AU"/>
              </w:rPr>
              <w:t xml:space="preserve"> on </w:t>
            </w:r>
            <w:r w:rsidR="0079180C">
              <w:rPr>
                <w:rFonts w:cs="Times New Roman"/>
                <w:lang w:val="en-AU"/>
              </w:rPr>
              <w:t>SAP cloud services.</w:t>
            </w:r>
          </w:p>
          <w:p w:rsidR="00723497" w:rsidRDefault="00723497" w:rsidP="00723497">
            <w:pPr>
              <w:rPr>
                <w:rFonts w:cs="Times New Roman"/>
                <w:lang w:val="en-AU"/>
              </w:rPr>
            </w:pPr>
          </w:p>
          <w:p w:rsidR="00723497" w:rsidRDefault="00723497" w:rsidP="00723497">
            <w:pPr>
              <w:rPr>
                <w:rFonts w:cs="Times New Roman"/>
                <w:lang w:val="en-AU"/>
              </w:rPr>
            </w:pPr>
          </w:p>
          <w:p w:rsidR="00723497" w:rsidRDefault="00723497" w:rsidP="00723497">
            <w:pPr>
              <w:rPr>
                <w:rFonts w:cs="Times New Roman"/>
                <w:b/>
              </w:rPr>
            </w:pPr>
            <w:r w:rsidRPr="001A1456">
              <w:rPr>
                <w:rFonts w:cs="Times New Roman"/>
                <w:b/>
              </w:rPr>
              <w:t>PREREQUISITES</w:t>
            </w:r>
          </w:p>
          <w:p w:rsidR="00723497" w:rsidRPr="008A43C3" w:rsidRDefault="00723497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None</w:t>
            </w:r>
          </w:p>
        </w:tc>
      </w:tr>
    </w:tbl>
    <w:p w:rsidR="00703F71" w:rsidRDefault="00CF01D8" w:rsidP="00D8797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64AF80D" wp14:editId="36AA985C">
            <wp:extent cx="5995013" cy="36469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755" cy="36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71" w:rsidRDefault="00703F71" w:rsidP="00D8797E">
      <w:pPr>
        <w:rPr>
          <w:rFonts w:asciiTheme="majorHAnsi" w:hAnsiTheme="majorHAnsi"/>
          <w:color w:val="1F497D" w:themeColor="text2"/>
          <w:kern w:val="32"/>
          <w:sz w:val="40"/>
          <w:szCs w:val="32"/>
          <w:lang w:val="en-AU" w:eastAsia="en-US"/>
        </w:rPr>
      </w:pPr>
    </w:p>
    <w:p w:rsidR="003400D6" w:rsidRDefault="001C494A" w:rsidP="003400D6">
      <w:pPr>
        <w:pStyle w:val="Heading1"/>
      </w:pPr>
      <w:r>
        <w:br w:type="page"/>
      </w:r>
      <w:r w:rsidR="00164844">
        <w:lastRenderedPageBreak/>
        <w:t>Simulate a Device with Node.js</w:t>
      </w:r>
    </w:p>
    <w:p w:rsidR="00164844" w:rsidRDefault="00164844" w:rsidP="00164844">
      <w:r>
        <w:t>Node.js is a platform for creating network applications using</w:t>
      </w:r>
      <w:r w:rsidR="003F0531">
        <w:t xml:space="preserve"> JavaScript.  Node makes it easy</w:t>
      </w:r>
      <w:r>
        <w:t xml:space="preserve"> to create applications that can create and consume RESTful services so it is ideal to interacting with </w:t>
      </w:r>
      <w:r w:rsidR="003F0531">
        <w:t>HANA OData</w:t>
      </w:r>
      <w:r>
        <w:t xml:space="preserve"> services. In this case, you will create a node.js application that simulates a device. A later case uses node.js to interface between an actual device and IoT services.</w:t>
      </w:r>
    </w:p>
    <w:p w:rsidR="00164844" w:rsidRDefault="00164844" w:rsidP="00164844"/>
    <w:p w:rsidR="00164844" w:rsidRDefault="00164844" w:rsidP="00164844">
      <w:pPr>
        <w:pStyle w:val="Heading2"/>
      </w:pPr>
      <w:r>
        <w:t>Install Node.JS</w:t>
      </w:r>
    </w:p>
    <w:p w:rsidR="00164844" w:rsidRDefault="00164844" w:rsidP="00164844">
      <w:r>
        <w:t>To install Node.JS navigate to the URL below:</w:t>
      </w:r>
      <w:r>
        <w:br/>
      </w:r>
    </w:p>
    <w:p w:rsidR="00164844" w:rsidRDefault="00164844" w:rsidP="00164844">
      <w:pPr>
        <w:ind w:firstLine="720"/>
        <w:rPr>
          <w:noProof/>
        </w:rPr>
      </w:pPr>
      <w:r w:rsidRPr="00741580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408FC13" wp14:editId="47BB61CF">
            <wp:simplePos x="0" y="0"/>
            <wp:positionH relativeFrom="column">
              <wp:posOffset>190500</wp:posOffset>
            </wp:positionH>
            <wp:positionV relativeFrom="paragraph">
              <wp:posOffset>456565</wp:posOffset>
            </wp:positionV>
            <wp:extent cx="3214370" cy="2422797"/>
            <wp:effectExtent l="152400" t="152400" r="367030" b="3587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422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hyperlink r:id="rId10" w:history="1">
        <w:r w:rsidRPr="00B475A9">
          <w:rPr>
            <w:rStyle w:val="Hyperlink"/>
          </w:rPr>
          <w:t>http://</w:t>
        </w:r>
        <w:r w:rsidRPr="00164844">
          <w:t xml:space="preserve"> </w:t>
        </w:r>
        <w:r w:rsidRPr="00B475A9">
          <w:rPr>
            <w:rStyle w:val="Hyperlink"/>
          </w:rPr>
          <w:t>nodejs.org/</w:t>
        </w:r>
      </w:hyperlink>
      <w:r w:rsidRPr="0049023D">
        <w:rPr>
          <w:noProof/>
        </w:rPr>
        <w:t xml:space="preserve"> </w:t>
      </w:r>
    </w:p>
    <w:p w:rsidR="00164844" w:rsidRDefault="00164844" w:rsidP="00164844">
      <w:pPr>
        <w:rPr>
          <w:noProof/>
        </w:rPr>
      </w:pPr>
      <w:r>
        <w:rPr>
          <w:noProof/>
        </w:rPr>
        <w:t xml:space="preserve">Click </w:t>
      </w:r>
      <w:r>
        <w:rPr>
          <w:b/>
          <w:noProof/>
        </w:rPr>
        <w:t xml:space="preserve">Install </w:t>
      </w:r>
      <w:r w:rsidRPr="00FC5BBA">
        <w:rPr>
          <w:noProof/>
        </w:rPr>
        <w:t>and follow the installation instructions</w:t>
      </w:r>
      <w:r>
        <w:rPr>
          <w:b/>
          <w:noProof/>
        </w:rPr>
        <w:t xml:space="preserve">.  </w:t>
      </w:r>
      <w:r>
        <w:rPr>
          <w:noProof/>
        </w:rPr>
        <w:t>To test the installation open a command prompt (on Windows) or a terminal (on a Mac) and enter the command node –v.</w:t>
      </w:r>
    </w:p>
    <w:p w:rsidR="00164844" w:rsidRDefault="00164844" w:rsidP="00164844">
      <w:pPr>
        <w:rPr>
          <w:noProof/>
        </w:rPr>
      </w:pPr>
    </w:p>
    <w:p w:rsidR="00164844" w:rsidRPr="00164844" w:rsidRDefault="00164844" w:rsidP="00164844">
      <w:r>
        <w:rPr>
          <w:noProof/>
          <w:lang w:val="en-US" w:eastAsia="en-US"/>
        </w:rPr>
        <w:drawing>
          <wp:inline distT="0" distB="0" distL="0" distR="0" wp14:anchorId="28003752" wp14:editId="45285BBA">
            <wp:extent cx="4248150" cy="184785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844" w:rsidRDefault="000710F1" w:rsidP="000710F1">
      <w:pPr>
        <w:pStyle w:val="Heading2"/>
      </w:pPr>
      <w:r>
        <w:lastRenderedPageBreak/>
        <w:t>Create the Node.js App</w:t>
      </w:r>
    </w:p>
    <w:p w:rsidR="000710F1" w:rsidRDefault="000710F1" w:rsidP="000710F1">
      <w:pPr>
        <w:rPr>
          <w:lang w:val="en-AU" w:eastAsia="en-US"/>
        </w:rPr>
      </w:pPr>
      <w:r>
        <w:rPr>
          <w:lang w:val="en-AU" w:eastAsia="en-US"/>
        </w:rPr>
        <w:t>Node applications are text files so, to create the application, you can use any text editor including Notepad.  If you want a more advanced, free editor you can use and editor like the open source Atom (</w:t>
      </w:r>
      <w:hyperlink r:id="rId12" w:history="1">
        <w:r w:rsidRPr="008D492F">
          <w:rPr>
            <w:rStyle w:val="Hyperlink"/>
            <w:rFonts w:cs="Arial"/>
            <w:lang w:val="en-AU" w:eastAsia="en-US"/>
          </w:rPr>
          <w:t>https://atom.io/</w:t>
        </w:r>
      </w:hyperlink>
      <w:r>
        <w:rPr>
          <w:lang w:val="en-AU" w:eastAsia="en-US"/>
        </w:rPr>
        <w:t>).</w:t>
      </w:r>
    </w:p>
    <w:p w:rsidR="000710F1" w:rsidRDefault="000710F1" w:rsidP="000710F1">
      <w:pPr>
        <w:rPr>
          <w:lang w:val="en-AU" w:eastAsia="en-US"/>
        </w:rPr>
      </w:pPr>
    </w:p>
    <w:p w:rsidR="000710F1" w:rsidRDefault="000710F1" w:rsidP="003F0531">
      <w:pPr>
        <w:rPr>
          <w:lang w:val="en-AU" w:eastAsia="en-US"/>
        </w:rPr>
      </w:pPr>
      <w:r>
        <w:rPr>
          <w:lang w:val="en-AU" w:eastAsia="en-US"/>
        </w:rPr>
        <w:t>Create a folder that will contain your application file and create a file called index.js.  Copy the code shown below into the file and save it.</w:t>
      </w:r>
      <w:r w:rsidR="003F0531">
        <w:rPr>
          <w:lang w:val="en-AU" w:eastAsia="en-US"/>
        </w:rPr>
        <w:t xml:space="preserve"> </w:t>
      </w:r>
    </w:p>
    <w:p w:rsidR="00561D79" w:rsidRDefault="00561D79" w:rsidP="00561D79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0F1" w:rsidTr="000710F1">
        <w:tc>
          <w:tcPr>
            <w:tcW w:w="9016" w:type="dxa"/>
          </w:tcPr>
          <w:p w:rsidR="00561D79" w:rsidRDefault="00561D79" w:rsidP="000710F1">
            <w:pPr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lastRenderedPageBreak/>
              <w:t>var</w:t>
            </w:r>
            <w:proofErr w:type="spellEnd"/>
            <w:r w:rsidRPr="00C70E2A">
              <w:rPr>
                <w:lang w:val="en-AU" w:eastAsia="en-US"/>
              </w:rPr>
              <w:t xml:space="preserve"> http = require('http');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host = </w:t>
            </w:r>
            <w:r w:rsidRPr="00C70E2A">
              <w:rPr>
                <w:b/>
                <w:highlight w:val="yellow"/>
                <w:lang w:val="en-AU" w:eastAsia="en-US"/>
              </w:rPr>
              <w:t>'db1.hana2.ucc.uwm.edu'</w:t>
            </w:r>
            <w:r w:rsidRPr="00C70E2A">
              <w:rPr>
                <w:lang w:val="en-AU" w:eastAsia="en-US"/>
              </w:rPr>
              <w:t>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port = </w:t>
            </w:r>
            <w:r w:rsidRPr="00C70E2A">
              <w:rPr>
                <w:b/>
                <w:highlight w:val="yellow"/>
                <w:lang w:val="en-AU" w:eastAsia="en-US"/>
              </w:rPr>
              <w:t>8002</w:t>
            </w:r>
            <w:r w:rsidRPr="00C70E2A">
              <w:rPr>
                <w:lang w:val="en-AU" w:eastAsia="en-US"/>
              </w:rPr>
              <w:t>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path = </w:t>
            </w:r>
            <w:r w:rsidRPr="00C70E2A">
              <w:rPr>
                <w:b/>
                <w:lang w:val="en-AU" w:eastAsia="en-US"/>
              </w:rPr>
              <w:t>'</w:t>
            </w:r>
            <w:r w:rsidRPr="00C70E2A">
              <w:rPr>
                <w:b/>
                <w:highlight w:val="yellow"/>
                <w:lang w:val="en-AU" w:eastAsia="en-US"/>
              </w:rPr>
              <w:t>/gbi-student-366/</w:t>
            </w:r>
            <w:proofErr w:type="spellStart"/>
            <w:r w:rsidRPr="00C70E2A">
              <w:rPr>
                <w:b/>
                <w:highlight w:val="yellow"/>
                <w:lang w:val="en-AU" w:eastAsia="en-US"/>
              </w:rPr>
              <w:t>iot</w:t>
            </w:r>
            <w:proofErr w:type="spellEnd"/>
            <w:r w:rsidRPr="00C70E2A">
              <w:rPr>
                <w:b/>
                <w:highlight w:val="yellow"/>
                <w:lang w:val="en-AU" w:eastAsia="en-US"/>
              </w:rPr>
              <w:t>/data/</w:t>
            </w:r>
            <w:proofErr w:type="spellStart"/>
            <w:r w:rsidRPr="00C70E2A">
              <w:rPr>
                <w:b/>
                <w:highlight w:val="yellow"/>
                <w:lang w:val="en-AU" w:eastAsia="en-US"/>
              </w:rPr>
              <w:t>iot.xsodata</w:t>
            </w:r>
            <w:proofErr w:type="spellEnd"/>
            <w:r w:rsidRPr="00C70E2A">
              <w:rPr>
                <w:b/>
                <w:highlight w:val="yellow"/>
                <w:lang w:val="en-AU" w:eastAsia="en-US"/>
              </w:rPr>
              <w:t>/DATA'</w:t>
            </w:r>
            <w:r w:rsidRPr="00C70E2A">
              <w:rPr>
                <w:lang w:val="en-AU" w:eastAsia="en-US"/>
              </w:rPr>
              <w:t>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username = "</w:t>
            </w:r>
            <w:r w:rsidRPr="00C70E2A">
              <w:rPr>
                <w:b/>
                <w:highlight w:val="yellow"/>
                <w:lang w:val="en-AU" w:eastAsia="en-US"/>
              </w:rPr>
              <w:t>GBI_366</w:t>
            </w:r>
            <w:r w:rsidRPr="00C70E2A">
              <w:rPr>
                <w:lang w:val="en-AU" w:eastAsia="en-US"/>
              </w:rPr>
              <w:t>";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password = "</w:t>
            </w:r>
            <w:r w:rsidRPr="00C70E2A">
              <w:rPr>
                <w:b/>
                <w:highlight w:val="yellow"/>
                <w:lang w:val="en-AU" w:eastAsia="en-US"/>
              </w:rPr>
              <w:t>Password1</w:t>
            </w:r>
            <w:r w:rsidRPr="00C70E2A">
              <w:rPr>
                <w:lang w:val="en-AU" w:eastAsia="en-US"/>
              </w:rPr>
              <w:t>";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token = new </w:t>
            </w:r>
            <w:proofErr w:type="gramStart"/>
            <w:r w:rsidRPr="00C70E2A">
              <w:rPr>
                <w:lang w:val="en-AU" w:eastAsia="en-US"/>
              </w:rPr>
              <w:t>Buffer(</w:t>
            </w:r>
            <w:proofErr w:type="gramEnd"/>
            <w:r w:rsidRPr="00C70E2A">
              <w:rPr>
                <w:lang w:val="en-AU" w:eastAsia="en-US"/>
              </w:rPr>
              <w:t>username + ":" + password).</w:t>
            </w:r>
            <w:proofErr w:type="spellStart"/>
            <w:r w:rsidRPr="00C70E2A">
              <w:rPr>
                <w:lang w:val="en-AU" w:eastAsia="en-US"/>
              </w:rPr>
              <w:t>toString</w:t>
            </w:r>
            <w:proofErr w:type="spellEnd"/>
            <w:r w:rsidRPr="00C70E2A">
              <w:rPr>
                <w:lang w:val="en-AU" w:eastAsia="en-US"/>
              </w:rPr>
              <w:t>("base64");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</w:t>
            </w:r>
            <w:proofErr w:type="spellStart"/>
            <w:r w:rsidRPr="00C70E2A">
              <w:rPr>
                <w:lang w:val="en-AU" w:eastAsia="en-US"/>
              </w:rPr>
              <w:t>currentTemp</w:t>
            </w:r>
            <w:proofErr w:type="spellEnd"/>
            <w:r w:rsidRPr="00C70E2A">
              <w:rPr>
                <w:lang w:val="en-AU" w:eastAsia="en-US"/>
              </w:rPr>
              <w:t xml:space="preserve"> = 34.699999999999996;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</w:t>
            </w:r>
            <w:proofErr w:type="spellStart"/>
            <w:r w:rsidRPr="00C70E2A">
              <w:rPr>
                <w:lang w:val="en-AU" w:eastAsia="en-US"/>
              </w:rPr>
              <w:t>currentHum</w:t>
            </w:r>
            <w:proofErr w:type="spellEnd"/>
            <w:r w:rsidRPr="00C70E2A">
              <w:rPr>
                <w:lang w:val="en-AU" w:eastAsia="en-US"/>
              </w:rPr>
              <w:t xml:space="preserve"> = 58.99999999999999;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</w:t>
            </w:r>
            <w:proofErr w:type="spellStart"/>
            <w:r w:rsidRPr="00C70E2A">
              <w:rPr>
                <w:lang w:val="en-AU" w:eastAsia="en-US"/>
              </w:rPr>
              <w:t>jsonData</w:t>
            </w:r>
            <w:proofErr w:type="spellEnd"/>
            <w:r w:rsidRPr="00C70E2A">
              <w:rPr>
                <w:lang w:val="en-AU" w:eastAsia="en-US"/>
              </w:rPr>
              <w:t xml:space="preserve"> =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 xml:space="preserve">    "ID": 1,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 xml:space="preserve">    "TEMPERATURE": </w:t>
            </w:r>
            <w:proofErr w:type="spellStart"/>
            <w:r w:rsidRPr="00C70E2A">
              <w:rPr>
                <w:lang w:val="en-AU" w:eastAsia="en-US"/>
              </w:rPr>
              <w:t>currentTemp.toString</w:t>
            </w:r>
            <w:proofErr w:type="spellEnd"/>
            <w:r w:rsidRPr="00C70E2A">
              <w:rPr>
                <w:lang w:val="en-AU" w:eastAsia="en-US"/>
              </w:rPr>
              <w:t>(),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 xml:space="preserve">    "HUMIDITY": </w:t>
            </w:r>
            <w:proofErr w:type="spellStart"/>
            <w:r w:rsidRPr="00C70E2A">
              <w:rPr>
                <w:lang w:val="en-AU" w:eastAsia="en-US"/>
              </w:rPr>
              <w:t>currentHum.toString</w:t>
            </w:r>
            <w:proofErr w:type="spellEnd"/>
            <w:r w:rsidRPr="00C70E2A">
              <w:rPr>
                <w:lang w:val="en-AU" w:eastAsia="en-US"/>
              </w:rPr>
              <w:t>()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>}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</w:t>
            </w:r>
            <w:proofErr w:type="spellStart"/>
            <w:r w:rsidRPr="00C70E2A">
              <w:rPr>
                <w:lang w:val="en-AU" w:eastAsia="en-US"/>
              </w:rPr>
              <w:t>strData</w:t>
            </w:r>
            <w:proofErr w:type="spellEnd"/>
            <w:r w:rsidRPr="00C70E2A">
              <w:rPr>
                <w:lang w:val="en-AU" w:eastAsia="en-US"/>
              </w:rPr>
              <w:t xml:space="preserve"> = </w:t>
            </w:r>
            <w:proofErr w:type="spellStart"/>
            <w:r w:rsidRPr="00C70E2A">
              <w:rPr>
                <w:lang w:val="en-AU" w:eastAsia="en-US"/>
              </w:rPr>
              <w:t>JSON.stringify</w:t>
            </w:r>
            <w:proofErr w:type="spellEnd"/>
            <w:r w:rsidRPr="00C70E2A">
              <w:rPr>
                <w:lang w:val="en-AU" w:eastAsia="en-US"/>
              </w:rPr>
              <w:t>(</w:t>
            </w:r>
            <w:proofErr w:type="spellStart"/>
            <w:r w:rsidRPr="00C70E2A">
              <w:rPr>
                <w:lang w:val="en-AU" w:eastAsia="en-US"/>
              </w:rPr>
              <w:t>jsonData</w:t>
            </w:r>
            <w:proofErr w:type="spellEnd"/>
            <w:r w:rsidRPr="00C70E2A">
              <w:rPr>
                <w:lang w:val="en-AU" w:eastAsia="en-US"/>
              </w:rPr>
              <w:t>)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options =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host: host,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 xml:space="preserve">port: </w:t>
            </w:r>
            <w:r>
              <w:rPr>
                <w:lang w:val="en-AU" w:eastAsia="en-US"/>
              </w:rPr>
              <w:t>port</w:t>
            </w:r>
            <w:r w:rsidRPr="00C70E2A">
              <w:rPr>
                <w:lang w:val="en-AU" w:eastAsia="en-US"/>
              </w:rPr>
              <w:t>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path: path,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agent: false,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headers: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r w:rsidRPr="00C70E2A">
              <w:rPr>
                <w:lang w:val="en-AU" w:eastAsia="en-US"/>
              </w:rPr>
              <w:tab/>
              <w:t>'Authorization': 'Basic ' + token,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r w:rsidRPr="00C70E2A">
              <w:rPr>
                <w:lang w:val="en-AU" w:eastAsia="en-US"/>
              </w:rPr>
              <w:tab/>
              <w:t>'Content-Type': 'application/</w:t>
            </w:r>
            <w:proofErr w:type="spellStart"/>
            <w:proofErr w:type="gramStart"/>
            <w:r w:rsidRPr="00C70E2A">
              <w:rPr>
                <w:lang w:val="en-AU" w:eastAsia="en-US"/>
              </w:rPr>
              <w:t>json;charset</w:t>
            </w:r>
            <w:proofErr w:type="spellEnd"/>
            <w:proofErr w:type="gramEnd"/>
            <w:r w:rsidRPr="00C70E2A">
              <w:rPr>
                <w:lang w:val="en-AU" w:eastAsia="en-US"/>
              </w:rPr>
              <w:t>=utf-8',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 xml:space="preserve">    'Content-Length</w:t>
            </w:r>
            <w:proofErr w:type="gramStart"/>
            <w:r w:rsidRPr="00C70E2A">
              <w:rPr>
                <w:lang w:val="en-AU" w:eastAsia="en-US"/>
              </w:rPr>
              <w:t>' :</w:t>
            </w:r>
            <w:proofErr w:type="gramEnd"/>
            <w:r w:rsidRPr="00C70E2A">
              <w:rPr>
                <w:lang w:val="en-AU" w:eastAsia="en-US"/>
              </w:rPr>
              <w:t xml:space="preserve"> </w:t>
            </w:r>
            <w:proofErr w:type="spellStart"/>
            <w:r w:rsidRPr="00C70E2A">
              <w:rPr>
                <w:lang w:val="en-AU" w:eastAsia="en-US"/>
              </w:rPr>
              <w:t>Buffer.byteLength</w:t>
            </w:r>
            <w:proofErr w:type="spellEnd"/>
            <w:r w:rsidRPr="00C70E2A">
              <w:rPr>
                <w:lang w:val="en-AU" w:eastAsia="en-US"/>
              </w:rPr>
              <w:t>(</w:t>
            </w:r>
            <w:proofErr w:type="spellStart"/>
            <w:r w:rsidRPr="00C70E2A">
              <w:rPr>
                <w:lang w:val="en-AU" w:eastAsia="en-US"/>
              </w:rPr>
              <w:t>strData</w:t>
            </w:r>
            <w:proofErr w:type="spellEnd"/>
            <w:r w:rsidRPr="00C70E2A">
              <w:rPr>
                <w:lang w:val="en-AU" w:eastAsia="en-US"/>
              </w:rPr>
              <w:t>)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},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method: 'POST'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>};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proofErr w:type="gramStart"/>
            <w:r w:rsidRPr="00C70E2A">
              <w:rPr>
                <w:lang w:val="en-AU" w:eastAsia="en-US"/>
              </w:rPr>
              <w:t>options.agent</w:t>
            </w:r>
            <w:proofErr w:type="spellEnd"/>
            <w:proofErr w:type="gramEnd"/>
            <w:r w:rsidRPr="00C70E2A">
              <w:rPr>
                <w:lang w:val="en-AU" w:eastAsia="en-US"/>
              </w:rPr>
              <w:t xml:space="preserve"> = new </w:t>
            </w:r>
            <w:proofErr w:type="spellStart"/>
            <w:r w:rsidRPr="00C70E2A">
              <w:rPr>
                <w:lang w:val="en-AU" w:eastAsia="en-US"/>
              </w:rPr>
              <w:t>http.Agent</w:t>
            </w:r>
            <w:proofErr w:type="spellEnd"/>
            <w:r w:rsidRPr="00C70E2A">
              <w:rPr>
                <w:lang w:val="en-AU" w:eastAsia="en-US"/>
              </w:rPr>
              <w:t>(options);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callback</w:t>
            </w:r>
            <w:proofErr w:type="spellEnd"/>
            <w:r w:rsidRPr="00C70E2A">
              <w:rPr>
                <w:lang w:val="en-AU" w:eastAsia="en-US"/>
              </w:rPr>
              <w:t xml:space="preserve"> = function(response)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body = '';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proofErr w:type="spellStart"/>
            <w:proofErr w:type="gramStart"/>
            <w:r w:rsidRPr="00C70E2A">
              <w:rPr>
                <w:lang w:val="en-AU" w:eastAsia="en-US"/>
              </w:rPr>
              <w:t>response.on</w:t>
            </w:r>
            <w:proofErr w:type="spellEnd"/>
            <w:proofErr w:type="gramEnd"/>
            <w:r w:rsidRPr="00C70E2A">
              <w:rPr>
                <w:lang w:val="en-AU" w:eastAsia="en-US"/>
              </w:rPr>
              <w:t>('data', function (data)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r w:rsidRPr="00C70E2A">
              <w:rPr>
                <w:lang w:val="en-AU" w:eastAsia="en-US"/>
              </w:rPr>
              <w:tab/>
              <w:t>body += data;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r w:rsidRPr="00C70E2A">
              <w:rPr>
                <w:lang w:val="en-AU" w:eastAsia="en-US"/>
              </w:rPr>
              <w:tab/>
              <w:t>console.log(body);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});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proofErr w:type="spellStart"/>
            <w:proofErr w:type="gramStart"/>
            <w:r w:rsidRPr="00C70E2A">
              <w:rPr>
                <w:lang w:val="en-AU" w:eastAsia="en-US"/>
              </w:rPr>
              <w:t>response.on</w:t>
            </w:r>
            <w:proofErr w:type="spellEnd"/>
            <w:proofErr w:type="gramEnd"/>
            <w:r w:rsidRPr="00C70E2A">
              <w:rPr>
                <w:lang w:val="en-AU" w:eastAsia="en-US"/>
              </w:rPr>
              <w:t>('end', function ()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r w:rsidRPr="00C70E2A">
              <w:rPr>
                <w:lang w:val="en-AU" w:eastAsia="en-US"/>
              </w:rPr>
              <w:tab/>
            </w:r>
            <w:proofErr w:type="gramStart"/>
            <w:r w:rsidRPr="00C70E2A">
              <w:rPr>
                <w:lang w:val="en-AU" w:eastAsia="en-US"/>
              </w:rPr>
              <w:t>console.log(</w:t>
            </w:r>
            <w:proofErr w:type="gramEnd"/>
            <w:r w:rsidRPr="00C70E2A">
              <w:rPr>
                <w:lang w:val="en-AU" w:eastAsia="en-US"/>
              </w:rPr>
              <w:t xml:space="preserve">"From HANA:", </w:t>
            </w:r>
            <w:proofErr w:type="spellStart"/>
            <w:r w:rsidRPr="00C70E2A">
              <w:rPr>
                <w:lang w:val="en-AU" w:eastAsia="en-US"/>
              </w:rPr>
              <w:t>response.statusCode</w:t>
            </w:r>
            <w:proofErr w:type="spellEnd"/>
            <w:r w:rsidRPr="00C70E2A">
              <w:rPr>
                <w:lang w:val="en-AU" w:eastAsia="en-US"/>
              </w:rPr>
              <w:t>, body);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});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proofErr w:type="spellStart"/>
            <w:proofErr w:type="gramStart"/>
            <w:r w:rsidRPr="00C70E2A">
              <w:rPr>
                <w:lang w:val="en-AU" w:eastAsia="en-US"/>
              </w:rPr>
              <w:t>response.on</w:t>
            </w:r>
            <w:proofErr w:type="spellEnd"/>
            <w:proofErr w:type="gramEnd"/>
            <w:r w:rsidRPr="00C70E2A">
              <w:rPr>
                <w:lang w:val="en-AU" w:eastAsia="en-US"/>
              </w:rPr>
              <w:t>('error', function(e)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r w:rsidRPr="00C70E2A">
              <w:rPr>
                <w:lang w:val="en-AU" w:eastAsia="en-US"/>
              </w:rPr>
              <w:tab/>
            </w:r>
            <w:proofErr w:type="spellStart"/>
            <w:proofErr w:type="gramStart"/>
            <w:r w:rsidRPr="00C70E2A">
              <w:rPr>
                <w:lang w:val="en-AU" w:eastAsia="en-US"/>
              </w:rPr>
              <w:t>console.error</w:t>
            </w:r>
            <w:proofErr w:type="spellEnd"/>
            <w:proofErr w:type="gramEnd"/>
            <w:r w:rsidRPr="00C70E2A">
              <w:rPr>
                <w:lang w:val="en-AU" w:eastAsia="en-US"/>
              </w:rPr>
              <w:t>(e);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  <w:t>});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>}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r w:rsidRPr="00C70E2A">
              <w:rPr>
                <w:lang w:val="en-AU" w:eastAsia="en-US"/>
              </w:rPr>
              <w:t>var</w:t>
            </w:r>
            <w:proofErr w:type="spellEnd"/>
            <w:r w:rsidRPr="00C70E2A">
              <w:rPr>
                <w:lang w:val="en-AU" w:eastAsia="en-US"/>
              </w:rPr>
              <w:t xml:space="preserve"> </w:t>
            </w:r>
            <w:proofErr w:type="spellStart"/>
            <w:r w:rsidRPr="00C70E2A">
              <w:rPr>
                <w:lang w:val="en-AU" w:eastAsia="en-US"/>
              </w:rPr>
              <w:t>req</w:t>
            </w:r>
            <w:proofErr w:type="spellEnd"/>
            <w:r w:rsidRPr="00C70E2A">
              <w:rPr>
                <w:lang w:val="en-AU" w:eastAsia="en-US"/>
              </w:rPr>
              <w:t xml:space="preserve"> = </w:t>
            </w:r>
            <w:proofErr w:type="spellStart"/>
            <w:proofErr w:type="gramStart"/>
            <w:r w:rsidRPr="00C70E2A">
              <w:rPr>
                <w:lang w:val="en-AU" w:eastAsia="en-US"/>
              </w:rPr>
              <w:t>http.request</w:t>
            </w:r>
            <w:proofErr w:type="spellEnd"/>
            <w:proofErr w:type="gramEnd"/>
            <w:r w:rsidRPr="00C70E2A">
              <w:rPr>
                <w:lang w:val="en-AU" w:eastAsia="en-US"/>
              </w:rPr>
              <w:t xml:space="preserve">(options, </w:t>
            </w:r>
            <w:proofErr w:type="spellStart"/>
            <w:r w:rsidRPr="00C70E2A">
              <w:rPr>
                <w:lang w:val="en-AU" w:eastAsia="en-US"/>
              </w:rPr>
              <w:t>callback</w:t>
            </w:r>
            <w:proofErr w:type="spellEnd"/>
            <w:r w:rsidRPr="00C70E2A">
              <w:rPr>
                <w:lang w:val="en-AU" w:eastAsia="en-US"/>
              </w:rPr>
              <w:t>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proofErr w:type="gramStart"/>
            <w:r w:rsidRPr="00C70E2A">
              <w:rPr>
                <w:lang w:val="en-AU" w:eastAsia="en-US"/>
              </w:rPr>
              <w:lastRenderedPageBreak/>
              <w:t>req.on</w:t>
            </w:r>
            <w:proofErr w:type="spellEnd"/>
            <w:proofErr w:type="gramEnd"/>
            <w:r w:rsidRPr="00C70E2A">
              <w:rPr>
                <w:lang w:val="en-AU" w:eastAsia="en-US"/>
              </w:rPr>
              <w:t>('error', function(e) {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ab/>
            </w:r>
            <w:proofErr w:type="spellStart"/>
            <w:proofErr w:type="gramStart"/>
            <w:r w:rsidRPr="00C70E2A">
              <w:rPr>
                <w:lang w:val="en-AU" w:eastAsia="en-US"/>
              </w:rPr>
              <w:t>console.error</w:t>
            </w:r>
            <w:proofErr w:type="spellEnd"/>
            <w:proofErr w:type="gramEnd"/>
            <w:r w:rsidRPr="00C70E2A">
              <w:rPr>
                <w:lang w:val="en-AU" w:eastAsia="en-US"/>
              </w:rPr>
              <w:t>(e);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>});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proofErr w:type="gramStart"/>
            <w:r w:rsidRPr="00C70E2A">
              <w:rPr>
                <w:lang w:val="en-AU" w:eastAsia="en-US"/>
              </w:rPr>
              <w:t>req.shouldKeepAlive</w:t>
            </w:r>
            <w:proofErr w:type="spellEnd"/>
            <w:proofErr w:type="gramEnd"/>
            <w:r w:rsidRPr="00C70E2A">
              <w:rPr>
                <w:lang w:val="en-AU" w:eastAsia="en-US"/>
              </w:rPr>
              <w:t xml:space="preserve"> = true;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  <w:r w:rsidRPr="00C70E2A">
              <w:rPr>
                <w:lang w:val="en-AU" w:eastAsia="en-US"/>
              </w:rPr>
              <w:t>console.log(</w:t>
            </w:r>
            <w:proofErr w:type="spellStart"/>
            <w:r w:rsidRPr="00C70E2A">
              <w:rPr>
                <w:lang w:val="en-AU" w:eastAsia="en-US"/>
              </w:rPr>
              <w:t>strData</w:t>
            </w:r>
            <w:proofErr w:type="spellEnd"/>
            <w:r w:rsidRPr="00C70E2A">
              <w:rPr>
                <w:lang w:val="en-AU" w:eastAsia="en-US"/>
              </w:rPr>
              <w:t>)</w:t>
            </w:r>
          </w:p>
          <w:p w:rsidR="00C70E2A" w:rsidRPr="00C70E2A" w:rsidRDefault="00C70E2A" w:rsidP="00C70E2A">
            <w:pPr>
              <w:keepNext/>
              <w:rPr>
                <w:lang w:val="en-AU" w:eastAsia="en-US"/>
              </w:rPr>
            </w:pPr>
          </w:p>
          <w:p w:rsidR="00EB4FD3" w:rsidRDefault="00C70E2A" w:rsidP="00C70E2A">
            <w:pPr>
              <w:keepNext/>
              <w:rPr>
                <w:lang w:val="en-AU" w:eastAsia="en-US"/>
              </w:rPr>
            </w:pPr>
            <w:proofErr w:type="spellStart"/>
            <w:proofErr w:type="gramStart"/>
            <w:r w:rsidRPr="00C70E2A">
              <w:rPr>
                <w:lang w:val="en-AU" w:eastAsia="en-US"/>
              </w:rPr>
              <w:t>req.write</w:t>
            </w:r>
            <w:proofErr w:type="spellEnd"/>
            <w:proofErr w:type="gramEnd"/>
            <w:r w:rsidRPr="00C70E2A">
              <w:rPr>
                <w:lang w:val="en-AU" w:eastAsia="en-US"/>
              </w:rPr>
              <w:t>(</w:t>
            </w:r>
            <w:proofErr w:type="spellStart"/>
            <w:r w:rsidRPr="00C70E2A">
              <w:rPr>
                <w:lang w:val="en-AU" w:eastAsia="en-US"/>
              </w:rPr>
              <w:t>strData</w:t>
            </w:r>
            <w:proofErr w:type="spellEnd"/>
            <w:r w:rsidRPr="00C70E2A">
              <w:rPr>
                <w:lang w:val="en-AU" w:eastAsia="en-US"/>
              </w:rPr>
              <w:t>);</w:t>
            </w:r>
          </w:p>
          <w:p w:rsidR="003F0531" w:rsidRDefault="003F0531" w:rsidP="003F0531">
            <w:pPr>
              <w:keepNext/>
              <w:rPr>
                <w:lang w:val="en-AU" w:eastAsia="en-US"/>
              </w:rPr>
            </w:pPr>
          </w:p>
        </w:tc>
      </w:tr>
    </w:tbl>
    <w:p w:rsidR="000710F1" w:rsidRPr="000710F1" w:rsidRDefault="00020B46" w:rsidP="00020B46">
      <w:pPr>
        <w:pStyle w:val="Caption"/>
        <w:rPr>
          <w:lang w:val="en-AU"/>
        </w:rPr>
      </w:pPr>
      <w:r>
        <w:lastRenderedPageBreak/>
        <w:t xml:space="preserve">Listing </w:t>
      </w:r>
      <w:fldSimple w:instr=" SEQ Listing \* ARABIC ">
        <w:r w:rsidR="00C41E5A">
          <w:rPr>
            <w:noProof/>
          </w:rPr>
          <w:t>1</w:t>
        </w:r>
      </w:fldSimple>
    </w:p>
    <w:p w:rsidR="00203761" w:rsidRPr="000D6D97" w:rsidRDefault="000D6D97" w:rsidP="001F10F4">
      <w:r>
        <w:t>Update the highlighted portions of the code for your circumstances.</w:t>
      </w:r>
      <w:r w:rsidR="003400D6">
        <w:t xml:space="preserve"> </w:t>
      </w:r>
    </w:p>
    <w:p w:rsidR="00203761" w:rsidRDefault="00203761" w:rsidP="00203761">
      <w:pPr>
        <w:pStyle w:val="Heading2"/>
      </w:pPr>
      <w:r>
        <w:t>Send a Message</w:t>
      </w:r>
    </w:p>
    <w:p w:rsidR="00203761" w:rsidRDefault="00203761" w:rsidP="00203761">
      <w:pPr>
        <w:rPr>
          <w:lang w:val="en-AU" w:eastAsia="en-US"/>
        </w:rPr>
      </w:pPr>
      <w:r>
        <w:rPr>
          <w:lang w:val="en-AU" w:eastAsia="en-US"/>
        </w:rPr>
        <w:t xml:space="preserve">The message is the same format as in the previous case.  You will find the message near the </w:t>
      </w:r>
      <w:r w:rsidR="000D6D97">
        <w:rPr>
          <w:lang w:val="en-AU" w:eastAsia="en-US"/>
        </w:rPr>
        <w:t>top</w:t>
      </w:r>
      <w:r>
        <w:rPr>
          <w:lang w:val="en-AU" w:eastAsia="en-US"/>
        </w:rPr>
        <w:t xml:space="preserve"> of the application code.</w:t>
      </w:r>
    </w:p>
    <w:p w:rsidR="00203761" w:rsidRDefault="00203761" w:rsidP="00203761">
      <w:pPr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761" w:rsidTr="00203761">
        <w:tc>
          <w:tcPr>
            <w:tcW w:w="9016" w:type="dxa"/>
          </w:tcPr>
          <w:p w:rsidR="00203761" w:rsidRDefault="00203761" w:rsidP="00203761">
            <w:pPr>
              <w:rPr>
                <w:lang w:val="en-AU" w:eastAsia="en-US"/>
              </w:rPr>
            </w:pP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proofErr w:type="spellStart"/>
            <w:r w:rsidRPr="003F0531">
              <w:rPr>
                <w:lang w:val="en-AU" w:eastAsia="en-US"/>
              </w:rPr>
              <w:t>var</w:t>
            </w:r>
            <w:proofErr w:type="spellEnd"/>
            <w:r w:rsidRPr="003F0531">
              <w:rPr>
                <w:lang w:val="en-AU" w:eastAsia="en-US"/>
              </w:rPr>
              <w:t xml:space="preserve"> </w:t>
            </w:r>
            <w:proofErr w:type="spellStart"/>
            <w:r w:rsidRPr="003F0531">
              <w:rPr>
                <w:lang w:val="en-AU" w:eastAsia="en-US"/>
              </w:rPr>
              <w:t>currentTemp</w:t>
            </w:r>
            <w:proofErr w:type="spellEnd"/>
            <w:r w:rsidRPr="003F0531">
              <w:rPr>
                <w:lang w:val="en-AU" w:eastAsia="en-US"/>
              </w:rPr>
              <w:t xml:space="preserve"> = 34.699999999999996;</w:t>
            </w: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proofErr w:type="spellStart"/>
            <w:r w:rsidRPr="003F0531">
              <w:rPr>
                <w:lang w:val="en-AU" w:eastAsia="en-US"/>
              </w:rPr>
              <w:t>var</w:t>
            </w:r>
            <w:proofErr w:type="spellEnd"/>
            <w:r w:rsidRPr="003F0531">
              <w:rPr>
                <w:lang w:val="en-AU" w:eastAsia="en-US"/>
              </w:rPr>
              <w:t xml:space="preserve"> </w:t>
            </w:r>
            <w:proofErr w:type="spellStart"/>
            <w:r w:rsidRPr="003F0531">
              <w:rPr>
                <w:lang w:val="en-AU" w:eastAsia="en-US"/>
              </w:rPr>
              <w:t>currentHum</w:t>
            </w:r>
            <w:proofErr w:type="spellEnd"/>
            <w:r w:rsidRPr="003F0531">
              <w:rPr>
                <w:lang w:val="en-AU" w:eastAsia="en-US"/>
              </w:rPr>
              <w:t xml:space="preserve"> = 58.99999999999999;</w:t>
            </w:r>
          </w:p>
          <w:p w:rsidR="000D6D97" w:rsidRPr="003F0531" w:rsidRDefault="000D6D97" w:rsidP="000D6D97">
            <w:pPr>
              <w:rPr>
                <w:lang w:val="en-AU" w:eastAsia="en-US"/>
              </w:rPr>
            </w:pP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proofErr w:type="spellStart"/>
            <w:r w:rsidRPr="003F0531">
              <w:rPr>
                <w:lang w:val="en-AU" w:eastAsia="en-US"/>
              </w:rPr>
              <w:t>var</w:t>
            </w:r>
            <w:proofErr w:type="spellEnd"/>
            <w:r w:rsidRPr="003F0531">
              <w:rPr>
                <w:lang w:val="en-AU" w:eastAsia="en-US"/>
              </w:rPr>
              <w:t xml:space="preserve"> </w:t>
            </w:r>
            <w:proofErr w:type="spellStart"/>
            <w:r w:rsidRPr="003F0531">
              <w:rPr>
                <w:lang w:val="en-AU" w:eastAsia="en-US"/>
              </w:rPr>
              <w:t>jsonData</w:t>
            </w:r>
            <w:proofErr w:type="spellEnd"/>
            <w:r w:rsidRPr="003F0531">
              <w:rPr>
                <w:lang w:val="en-AU" w:eastAsia="en-US"/>
              </w:rPr>
              <w:t xml:space="preserve"> = {</w:t>
            </w: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r w:rsidRPr="003F0531">
              <w:rPr>
                <w:lang w:val="en-AU" w:eastAsia="en-US"/>
              </w:rPr>
              <w:t xml:space="preserve">    "ID": 1,</w:t>
            </w: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r w:rsidRPr="003F0531">
              <w:rPr>
                <w:lang w:val="en-AU" w:eastAsia="en-US"/>
              </w:rPr>
              <w:t xml:space="preserve">    "TEMPERATURE": </w:t>
            </w:r>
            <w:proofErr w:type="spellStart"/>
            <w:r w:rsidRPr="003F0531">
              <w:rPr>
                <w:lang w:val="en-AU" w:eastAsia="en-US"/>
              </w:rPr>
              <w:t>currentTemp.toString</w:t>
            </w:r>
            <w:proofErr w:type="spellEnd"/>
            <w:r w:rsidRPr="003F0531">
              <w:rPr>
                <w:lang w:val="en-AU" w:eastAsia="en-US"/>
              </w:rPr>
              <w:t>(),</w:t>
            </w: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r w:rsidRPr="003F0531">
              <w:rPr>
                <w:lang w:val="en-AU" w:eastAsia="en-US"/>
              </w:rPr>
              <w:t xml:space="preserve">    "HUMIDITY": </w:t>
            </w:r>
            <w:proofErr w:type="spellStart"/>
            <w:r w:rsidRPr="003F0531">
              <w:rPr>
                <w:lang w:val="en-AU" w:eastAsia="en-US"/>
              </w:rPr>
              <w:t>currentHum.toString</w:t>
            </w:r>
            <w:proofErr w:type="spellEnd"/>
            <w:r w:rsidRPr="003F0531">
              <w:rPr>
                <w:lang w:val="en-AU" w:eastAsia="en-US"/>
              </w:rPr>
              <w:t>()</w:t>
            </w:r>
          </w:p>
          <w:p w:rsidR="000D6D97" w:rsidRPr="003F0531" w:rsidRDefault="000D6D97" w:rsidP="000D6D97">
            <w:pPr>
              <w:rPr>
                <w:lang w:val="en-AU" w:eastAsia="en-US"/>
              </w:rPr>
            </w:pPr>
            <w:r w:rsidRPr="003F0531">
              <w:rPr>
                <w:lang w:val="en-AU" w:eastAsia="en-US"/>
              </w:rPr>
              <w:t>}</w:t>
            </w:r>
          </w:p>
          <w:p w:rsidR="00203761" w:rsidRDefault="00203761" w:rsidP="00203761">
            <w:pPr>
              <w:rPr>
                <w:lang w:val="en-AU" w:eastAsia="en-US"/>
              </w:rPr>
            </w:pPr>
          </w:p>
        </w:tc>
      </w:tr>
    </w:tbl>
    <w:p w:rsidR="000D6D97" w:rsidRDefault="000D6D97" w:rsidP="00203761">
      <w:pPr>
        <w:rPr>
          <w:lang w:val="en-AU" w:eastAsia="en-US"/>
        </w:rPr>
      </w:pPr>
    </w:p>
    <w:p w:rsidR="00203761" w:rsidRDefault="00203761" w:rsidP="00203761">
      <w:pPr>
        <w:rPr>
          <w:lang w:val="en-AU" w:eastAsia="en-US"/>
        </w:rPr>
      </w:pPr>
    </w:p>
    <w:p w:rsidR="00203761" w:rsidRDefault="00203761" w:rsidP="00203761">
      <w:pPr>
        <w:rPr>
          <w:lang w:val="en-AU" w:eastAsia="en-US"/>
        </w:rPr>
      </w:pPr>
      <w:r>
        <w:rPr>
          <w:lang w:val="en-AU" w:eastAsia="en-US"/>
        </w:rPr>
        <w:t>To send the message, open a command prompt in the folder where you saved the application file.</w:t>
      </w:r>
    </w:p>
    <w:p w:rsidR="00203761" w:rsidRDefault="00203761" w:rsidP="00203761">
      <w:pPr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761" w:rsidTr="00203761">
        <w:tc>
          <w:tcPr>
            <w:tcW w:w="9016" w:type="dxa"/>
            <w:shd w:val="clear" w:color="auto" w:fill="D9D9D9" w:themeFill="background1" w:themeFillShade="D9"/>
          </w:tcPr>
          <w:p w:rsidR="00203761" w:rsidRDefault="00203761" w:rsidP="00203761">
            <w:pPr>
              <w:rPr>
                <w:lang w:val="en-AU" w:eastAsia="en-US"/>
              </w:rPr>
            </w:pPr>
          </w:p>
          <w:p w:rsidR="00203761" w:rsidRDefault="00203761" w:rsidP="00203761"/>
          <w:p w:rsidR="00203761" w:rsidRDefault="00203761" w:rsidP="00203761">
            <w:r>
              <w:t>On Windows: Find the folder in Windows Explorer then hold the shift key while you right-click the folder.  Select Open Command Window Here</w:t>
            </w:r>
          </w:p>
          <w:p w:rsidR="00203761" w:rsidRDefault="00203761" w:rsidP="00203761"/>
          <w:p w:rsidR="00203761" w:rsidRDefault="00203761" w:rsidP="00203761">
            <w:r>
              <w:t>On a Mac: Open System Preferences and select Keyboard &gt; Shortcuts &gt; Services. Find "New Terminal at Folder" in the settings and click the box. Now, when you're in Finder, just right-click a folder and you're shown the option to open Terminal. When you do, it'll start right in the folder you're in.</w:t>
            </w:r>
          </w:p>
          <w:p w:rsidR="00203761" w:rsidRDefault="00203761" w:rsidP="00203761">
            <w:pPr>
              <w:rPr>
                <w:lang w:val="en-AU" w:eastAsia="en-US"/>
              </w:rPr>
            </w:pPr>
          </w:p>
          <w:p w:rsidR="00203761" w:rsidRDefault="00203761" w:rsidP="00203761">
            <w:pPr>
              <w:rPr>
                <w:lang w:val="en-AU" w:eastAsia="en-US"/>
              </w:rPr>
            </w:pPr>
          </w:p>
        </w:tc>
      </w:tr>
    </w:tbl>
    <w:p w:rsidR="00203761" w:rsidRPr="00203761" w:rsidRDefault="00203761" w:rsidP="00203761">
      <w:pPr>
        <w:rPr>
          <w:lang w:val="en-AU" w:eastAsia="en-US"/>
        </w:rPr>
      </w:pPr>
    </w:p>
    <w:p w:rsidR="001F10F4" w:rsidRDefault="001F10F4" w:rsidP="001F10F4">
      <w:pPr>
        <w:rPr>
          <w:lang w:val="en-AU" w:eastAsia="en-US"/>
        </w:rPr>
      </w:pPr>
    </w:p>
    <w:p w:rsidR="0045265B" w:rsidRDefault="00203761" w:rsidP="00B277DF">
      <w:pPr>
        <w:rPr>
          <w:lang w:val="en-AU" w:eastAsia="en-US"/>
        </w:rPr>
      </w:pPr>
      <w:r>
        <w:rPr>
          <w:lang w:val="en-AU" w:eastAsia="en-US"/>
        </w:rPr>
        <w:t>Enter the following command:</w:t>
      </w:r>
    </w:p>
    <w:p w:rsidR="00203761" w:rsidRDefault="00203761" w:rsidP="00B277DF">
      <w:pPr>
        <w:rPr>
          <w:lang w:val="en-AU" w:eastAsia="en-US"/>
        </w:rPr>
      </w:pPr>
    </w:p>
    <w:p w:rsidR="00203761" w:rsidRDefault="00203761" w:rsidP="00203761">
      <w:pPr>
        <w:ind w:firstLine="709"/>
        <w:rPr>
          <w:lang w:val="en-AU" w:eastAsia="en-US"/>
        </w:rPr>
      </w:pPr>
      <w:r>
        <w:rPr>
          <w:lang w:val="en-AU" w:eastAsia="en-US"/>
        </w:rPr>
        <w:t>node index</w:t>
      </w:r>
    </w:p>
    <w:p w:rsidR="00203761" w:rsidRDefault="00203761" w:rsidP="00203761">
      <w:pPr>
        <w:ind w:firstLine="709"/>
        <w:rPr>
          <w:lang w:val="en-AU" w:eastAsia="en-US"/>
        </w:rPr>
      </w:pPr>
      <w:bookmarkStart w:id="0" w:name="_GoBack"/>
      <w:bookmarkEnd w:id="0"/>
    </w:p>
    <w:p w:rsidR="00203761" w:rsidRDefault="00203761" w:rsidP="00203761">
      <w:pPr>
        <w:ind w:left="-720" w:firstLine="709"/>
        <w:rPr>
          <w:lang w:val="en-AU" w:eastAsia="en-US"/>
        </w:rPr>
      </w:pPr>
      <w:r>
        <w:rPr>
          <w:lang w:val="en-AU" w:eastAsia="en-US"/>
        </w:rPr>
        <w:lastRenderedPageBreak/>
        <w:tab/>
      </w:r>
      <w:r w:rsidR="00C70E2A">
        <w:rPr>
          <w:noProof/>
          <w:lang w:val="en-US" w:eastAsia="en-US"/>
        </w:rPr>
        <w:drawing>
          <wp:inline distT="0" distB="0" distL="0" distR="0" wp14:anchorId="29860A43" wp14:editId="449DAEE3">
            <wp:extent cx="5731510" cy="1350010"/>
            <wp:effectExtent l="152400" t="152400" r="364490" b="3644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D97" w:rsidRDefault="000D6D97" w:rsidP="00203761">
      <w:pPr>
        <w:ind w:left="-720" w:firstLine="709"/>
        <w:rPr>
          <w:lang w:val="en-AU" w:eastAsia="en-US"/>
        </w:rPr>
      </w:pPr>
    </w:p>
    <w:p w:rsidR="000D6D97" w:rsidRDefault="000D6D97" w:rsidP="00203761">
      <w:pPr>
        <w:ind w:left="-720" w:firstLine="709"/>
        <w:rPr>
          <w:lang w:val="en-AU" w:eastAsia="en-US"/>
        </w:rPr>
      </w:pPr>
    </w:p>
    <w:p w:rsidR="008F578B" w:rsidRDefault="000D6D97" w:rsidP="000D6D97">
      <w:pPr>
        <w:ind w:left="-720"/>
        <w:rPr>
          <w:lang w:val="en-AU" w:eastAsia="en-US"/>
        </w:rPr>
      </w:pPr>
      <w:r>
        <w:rPr>
          <w:lang w:val="en-AU" w:eastAsia="en-US"/>
        </w:rPr>
        <w:t>The response is original message sent followed by the xml returned by HANA which is the record in the table in OData xml format.</w:t>
      </w:r>
    </w:p>
    <w:p w:rsidR="000D6D97" w:rsidRDefault="000D6D97" w:rsidP="000D6D97">
      <w:pPr>
        <w:ind w:left="-720"/>
        <w:rPr>
          <w:lang w:val="en-AU" w:eastAsia="en-US"/>
        </w:rPr>
      </w:pPr>
    </w:p>
    <w:p w:rsidR="000D6D97" w:rsidRDefault="000D6D97" w:rsidP="000D6D97">
      <w:pPr>
        <w:ind w:left="-720"/>
        <w:rPr>
          <w:lang w:val="en-AU" w:eastAsia="en-US"/>
        </w:rPr>
      </w:pPr>
      <w:r>
        <w:rPr>
          <w:lang w:val="en-AU" w:eastAsia="en-US"/>
        </w:rPr>
        <w:t xml:space="preserve">Open the table in the </w:t>
      </w:r>
      <w:proofErr w:type="spellStart"/>
      <w:r>
        <w:rPr>
          <w:lang w:val="en-AU" w:eastAsia="en-US"/>
        </w:rPr>
        <w:t>Catalog</w:t>
      </w:r>
      <w:proofErr w:type="spellEnd"/>
      <w:r>
        <w:rPr>
          <w:lang w:val="en-AU" w:eastAsia="en-US"/>
        </w:rPr>
        <w:t xml:space="preserve"> editor and click </w:t>
      </w:r>
      <w:r>
        <w:rPr>
          <w:b/>
          <w:lang w:val="en-AU" w:eastAsia="en-US"/>
        </w:rPr>
        <w:t xml:space="preserve">Open Content </w:t>
      </w:r>
      <w:r w:rsidRPr="000D6D97">
        <w:rPr>
          <w:lang w:val="en-AU" w:eastAsia="en-US"/>
        </w:rPr>
        <w:t>to see the data.</w:t>
      </w:r>
    </w:p>
    <w:p w:rsidR="000D6D97" w:rsidRDefault="000D6D97" w:rsidP="000D6D97">
      <w:pPr>
        <w:ind w:left="-720"/>
        <w:rPr>
          <w:lang w:val="en-AU" w:eastAsia="en-US"/>
        </w:rPr>
      </w:pPr>
    </w:p>
    <w:p w:rsidR="000D6D97" w:rsidRDefault="000D6D97" w:rsidP="000D6D97">
      <w:pPr>
        <w:ind w:left="-720"/>
        <w:rPr>
          <w:b/>
          <w:lang w:val="en-AU" w:eastAsia="en-US"/>
        </w:rPr>
      </w:pPr>
      <w:r>
        <w:rPr>
          <w:noProof/>
          <w:lang w:val="en-US" w:eastAsia="en-US"/>
        </w:rPr>
        <w:drawing>
          <wp:inline distT="0" distB="0" distL="0" distR="0" wp14:anchorId="4F0A1BB0" wp14:editId="12F3510A">
            <wp:extent cx="5731510" cy="1715770"/>
            <wp:effectExtent l="152400" t="152400" r="364490" b="3606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2230" w:rsidRPr="000D6D97" w:rsidRDefault="00382230" w:rsidP="000D6D97">
      <w:pPr>
        <w:ind w:left="-720"/>
        <w:rPr>
          <w:b/>
          <w:lang w:val="en-AU" w:eastAsia="en-US"/>
        </w:rPr>
      </w:pPr>
    </w:p>
    <w:p w:rsidR="008F578B" w:rsidRDefault="00382230" w:rsidP="008F578B">
      <w:pPr>
        <w:ind w:hanging="11"/>
        <w:rPr>
          <w:lang w:val="en-AU" w:eastAsia="en-US"/>
        </w:rPr>
      </w:pPr>
      <w:r>
        <w:rPr>
          <w:lang w:val="en-AU" w:eastAsia="en-US"/>
        </w:rPr>
        <w:t>You can also use the OData service to retrieve the data in a browser.</w:t>
      </w:r>
    </w:p>
    <w:p w:rsidR="00382230" w:rsidRDefault="00382230">
      <w:pPr>
        <w:rPr>
          <w:lang w:val="en-AU" w:eastAsia="en-US"/>
        </w:rPr>
      </w:pPr>
      <w:r>
        <w:rPr>
          <w:lang w:val="en-AU" w:eastAsia="en-US"/>
        </w:rPr>
        <w:br w:type="page"/>
      </w:r>
    </w:p>
    <w:p w:rsidR="00382230" w:rsidRDefault="00382230" w:rsidP="008F578B">
      <w:pPr>
        <w:ind w:hanging="11"/>
        <w:rPr>
          <w:lang w:val="en-AU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AACF96" wp14:editId="4B0A68A1">
            <wp:extent cx="5731510" cy="3403600"/>
            <wp:effectExtent l="152400" t="152400" r="364490" b="3683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0F9" w:rsidRDefault="00E130F9" w:rsidP="00E130F9">
      <w:pPr>
        <w:pStyle w:val="Heading2"/>
      </w:pPr>
      <w:r>
        <w:t>Simulate a Continuous Feed</w:t>
      </w:r>
    </w:p>
    <w:p w:rsidR="00E130F9" w:rsidRDefault="00382230" w:rsidP="00E130F9">
      <w:pPr>
        <w:rPr>
          <w:lang w:val="en-AU" w:eastAsia="en-US"/>
        </w:rPr>
      </w:pPr>
      <w:r>
        <w:rPr>
          <w:lang w:val="en-AU" w:eastAsia="en-US"/>
        </w:rPr>
        <w:t xml:space="preserve">Often, a device would send a continuous stream of data so in this section we will simulate that. </w:t>
      </w:r>
      <w:r w:rsidR="00E130F9">
        <w:rPr>
          <w:lang w:val="en-AU" w:eastAsia="en-US"/>
        </w:rPr>
        <w:t>Create a new application file called deviceSim.js and paste the following code into it.</w:t>
      </w:r>
    </w:p>
    <w:p w:rsidR="00382230" w:rsidRDefault="00382230" w:rsidP="00E130F9">
      <w:pPr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30F9" w:rsidTr="00E130F9">
        <w:tc>
          <w:tcPr>
            <w:tcW w:w="9016" w:type="dxa"/>
          </w:tcPr>
          <w:p w:rsidR="00E130F9" w:rsidRDefault="00E130F9" w:rsidP="00E130F9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http = require('http');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host = </w:t>
            </w:r>
            <w:r w:rsidRPr="009A13F6">
              <w:rPr>
                <w:b/>
                <w:highlight w:val="yellow"/>
                <w:lang w:val="en-AU" w:eastAsia="en-US"/>
              </w:rPr>
              <w:t>'db1.hana2.ucc.uwm.edu'</w:t>
            </w:r>
            <w:r w:rsidRPr="009A13F6">
              <w:rPr>
                <w:lang w:val="en-AU" w:eastAsia="en-US"/>
              </w:rPr>
              <w:t>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port = </w:t>
            </w:r>
            <w:r w:rsidRPr="009A13F6">
              <w:rPr>
                <w:b/>
                <w:highlight w:val="yellow"/>
                <w:lang w:val="en-AU" w:eastAsia="en-US"/>
              </w:rPr>
              <w:t>8002</w:t>
            </w:r>
            <w:r w:rsidRPr="009A13F6">
              <w:rPr>
                <w:lang w:val="en-AU" w:eastAsia="en-US"/>
              </w:rPr>
              <w:t>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path = '</w:t>
            </w:r>
            <w:r w:rsidRPr="009A13F6">
              <w:rPr>
                <w:b/>
                <w:highlight w:val="yellow"/>
                <w:lang w:val="en-AU" w:eastAsia="en-US"/>
              </w:rPr>
              <w:t>/gbi-student-366/</w:t>
            </w:r>
            <w:proofErr w:type="spellStart"/>
            <w:r w:rsidRPr="009A13F6">
              <w:rPr>
                <w:b/>
                <w:highlight w:val="yellow"/>
                <w:lang w:val="en-AU" w:eastAsia="en-US"/>
              </w:rPr>
              <w:t>iot</w:t>
            </w:r>
            <w:proofErr w:type="spellEnd"/>
            <w:r w:rsidRPr="009A13F6">
              <w:rPr>
                <w:b/>
                <w:highlight w:val="yellow"/>
                <w:lang w:val="en-AU" w:eastAsia="en-US"/>
              </w:rPr>
              <w:t>/data/</w:t>
            </w:r>
            <w:proofErr w:type="spellStart"/>
            <w:r w:rsidRPr="009A13F6">
              <w:rPr>
                <w:b/>
                <w:highlight w:val="yellow"/>
                <w:lang w:val="en-AU" w:eastAsia="en-US"/>
              </w:rPr>
              <w:t>iot.xsodata</w:t>
            </w:r>
            <w:proofErr w:type="spellEnd"/>
            <w:r w:rsidRPr="009A13F6">
              <w:rPr>
                <w:b/>
                <w:highlight w:val="yellow"/>
                <w:lang w:val="en-AU" w:eastAsia="en-US"/>
              </w:rPr>
              <w:t>/DATA</w:t>
            </w:r>
            <w:r w:rsidRPr="009A13F6">
              <w:rPr>
                <w:lang w:val="en-AU" w:eastAsia="en-US"/>
              </w:rPr>
              <w:t>';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username = "</w:t>
            </w:r>
            <w:r w:rsidRPr="009A13F6">
              <w:rPr>
                <w:b/>
                <w:highlight w:val="yellow"/>
                <w:lang w:val="en-AU" w:eastAsia="en-US"/>
              </w:rPr>
              <w:t>GBI_366</w:t>
            </w:r>
            <w:r w:rsidRPr="009A13F6">
              <w:rPr>
                <w:lang w:val="en-AU" w:eastAsia="en-US"/>
              </w:rPr>
              <w:t>";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password = "</w:t>
            </w:r>
            <w:r w:rsidRPr="009A13F6">
              <w:rPr>
                <w:b/>
                <w:highlight w:val="yellow"/>
                <w:lang w:val="en-AU" w:eastAsia="en-US"/>
              </w:rPr>
              <w:t>Password1</w:t>
            </w:r>
            <w:r w:rsidRPr="009A13F6">
              <w:rPr>
                <w:lang w:val="en-AU" w:eastAsia="en-US"/>
              </w:rPr>
              <w:t>";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token = new </w:t>
            </w:r>
            <w:proofErr w:type="gramStart"/>
            <w:r w:rsidRPr="009A13F6">
              <w:rPr>
                <w:lang w:val="en-AU" w:eastAsia="en-US"/>
              </w:rPr>
              <w:t>Buffer(</w:t>
            </w:r>
            <w:proofErr w:type="gramEnd"/>
            <w:r w:rsidRPr="009A13F6">
              <w:rPr>
                <w:lang w:val="en-AU" w:eastAsia="en-US"/>
              </w:rPr>
              <w:t>username + ":" + password).</w:t>
            </w:r>
            <w:proofErr w:type="spellStart"/>
            <w:r w:rsidRPr="009A13F6">
              <w:rPr>
                <w:lang w:val="en-AU" w:eastAsia="en-US"/>
              </w:rPr>
              <w:t>toString</w:t>
            </w:r>
            <w:proofErr w:type="spellEnd"/>
            <w:r w:rsidRPr="009A13F6">
              <w:rPr>
                <w:lang w:val="en-AU" w:eastAsia="en-US"/>
              </w:rPr>
              <w:t>("base64");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options =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host: host,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port: port,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path: path,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agent: false,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headers: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  <w:t>'Authorization': 'Basic ' + token,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  <w:t>'Content-Type': 'application/</w:t>
            </w:r>
            <w:proofErr w:type="spellStart"/>
            <w:proofErr w:type="gramStart"/>
            <w:r w:rsidRPr="009A13F6">
              <w:rPr>
                <w:lang w:val="en-AU" w:eastAsia="en-US"/>
              </w:rPr>
              <w:t>json;charset</w:t>
            </w:r>
            <w:proofErr w:type="spellEnd"/>
            <w:proofErr w:type="gramEnd"/>
            <w:r w:rsidRPr="009A13F6">
              <w:rPr>
                <w:lang w:val="en-AU" w:eastAsia="en-US"/>
              </w:rPr>
              <w:t>=utf-8',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  'Content-Length</w:t>
            </w:r>
            <w:proofErr w:type="gramStart"/>
            <w:r w:rsidRPr="009A13F6">
              <w:rPr>
                <w:lang w:val="en-AU" w:eastAsia="en-US"/>
              </w:rPr>
              <w:t>' :</w:t>
            </w:r>
            <w:proofErr w:type="gramEnd"/>
            <w:r w:rsidRPr="009A13F6">
              <w:rPr>
                <w:lang w:val="en-AU" w:eastAsia="en-US"/>
              </w:rPr>
              <w:t xml:space="preserve"> 0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},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method: 'POST'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>};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proofErr w:type="gramStart"/>
            <w:r w:rsidRPr="009A13F6">
              <w:rPr>
                <w:lang w:val="en-AU" w:eastAsia="en-US"/>
              </w:rPr>
              <w:t>options.agent</w:t>
            </w:r>
            <w:proofErr w:type="spellEnd"/>
            <w:proofErr w:type="gramEnd"/>
            <w:r w:rsidRPr="009A13F6">
              <w:rPr>
                <w:lang w:val="en-AU" w:eastAsia="en-US"/>
              </w:rPr>
              <w:t xml:space="preserve"> = new </w:t>
            </w:r>
            <w:proofErr w:type="spellStart"/>
            <w:r w:rsidRPr="009A13F6">
              <w:rPr>
                <w:lang w:val="en-AU" w:eastAsia="en-US"/>
              </w:rPr>
              <w:t>http.Agent</w:t>
            </w:r>
            <w:proofErr w:type="spellEnd"/>
            <w:r w:rsidRPr="009A13F6">
              <w:rPr>
                <w:lang w:val="en-AU" w:eastAsia="en-US"/>
              </w:rPr>
              <w:t>(options);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callback</w:t>
            </w:r>
            <w:proofErr w:type="spellEnd"/>
            <w:r w:rsidRPr="009A13F6">
              <w:rPr>
                <w:lang w:val="en-AU" w:eastAsia="en-US"/>
              </w:rPr>
              <w:t xml:space="preserve"> = function(response)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body = '';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response.on</w:t>
            </w:r>
            <w:proofErr w:type="spellEnd"/>
            <w:proofErr w:type="gramEnd"/>
            <w:r w:rsidRPr="009A13F6">
              <w:rPr>
                <w:lang w:val="en-AU" w:eastAsia="en-US"/>
              </w:rPr>
              <w:t>('data', function (data)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  <w:t>body += data;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</w:r>
            <w:proofErr w:type="gramStart"/>
            <w:r w:rsidRPr="009A13F6">
              <w:rPr>
                <w:lang w:val="en-AU" w:eastAsia="en-US"/>
              </w:rPr>
              <w:t>console.log(</w:t>
            </w:r>
            <w:proofErr w:type="gramEnd"/>
            <w:r w:rsidRPr="009A13F6">
              <w:rPr>
                <w:lang w:val="en-AU" w:eastAsia="en-US"/>
              </w:rPr>
              <w:t>"Success...");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});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response.on</w:t>
            </w:r>
            <w:proofErr w:type="spellEnd"/>
            <w:proofErr w:type="gramEnd"/>
            <w:r w:rsidRPr="009A13F6">
              <w:rPr>
                <w:lang w:val="en-AU" w:eastAsia="en-US"/>
              </w:rPr>
              <w:t>('end', function ()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</w:r>
            <w:proofErr w:type="gramStart"/>
            <w:r w:rsidRPr="009A13F6">
              <w:rPr>
                <w:lang w:val="en-AU" w:eastAsia="en-US"/>
              </w:rPr>
              <w:t>console.log(</w:t>
            </w:r>
            <w:proofErr w:type="gramEnd"/>
            <w:r w:rsidRPr="009A13F6">
              <w:rPr>
                <w:lang w:val="en-AU" w:eastAsia="en-US"/>
              </w:rPr>
              <w:t xml:space="preserve">"From HANA:", </w:t>
            </w:r>
            <w:proofErr w:type="spellStart"/>
            <w:r w:rsidRPr="009A13F6">
              <w:rPr>
                <w:lang w:val="en-AU" w:eastAsia="en-US"/>
              </w:rPr>
              <w:t>response.statusCode</w:t>
            </w:r>
            <w:proofErr w:type="spellEnd"/>
            <w:r w:rsidRPr="009A13F6">
              <w:rPr>
                <w:lang w:val="en-AU" w:eastAsia="en-US"/>
              </w:rPr>
              <w:t>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});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response.on</w:t>
            </w:r>
            <w:proofErr w:type="spellEnd"/>
            <w:proofErr w:type="gramEnd"/>
            <w:r w:rsidRPr="009A13F6">
              <w:rPr>
                <w:lang w:val="en-AU" w:eastAsia="en-US"/>
              </w:rPr>
              <w:t>('error', function(e)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console.error</w:t>
            </w:r>
            <w:proofErr w:type="spellEnd"/>
            <w:proofErr w:type="gramEnd"/>
            <w:r w:rsidRPr="009A13F6">
              <w:rPr>
                <w:lang w:val="en-AU" w:eastAsia="en-US"/>
              </w:rPr>
              <w:t>(e);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});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>}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>//Seed values for temperature and humidity trends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sequence = 0;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currentTemp</w:t>
            </w:r>
            <w:proofErr w:type="spellEnd"/>
            <w:r w:rsidRPr="009A13F6">
              <w:rPr>
                <w:lang w:val="en-AU" w:eastAsia="en-US"/>
              </w:rPr>
              <w:t xml:space="preserve"> = 20;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tempTrend</w:t>
            </w:r>
            <w:proofErr w:type="spellEnd"/>
            <w:r w:rsidRPr="009A13F6">
              <w:rPr>
                <w:lang w:val="en-AU" w:eastAsia="en-US"/>
              </w:rPr>
              <w:t xml:space="preserve"> = 2;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currentHum</w:t>
            </w:r>
            <w:proofErr w:type="spellEnd"/>
            <w:r w:rsidRPr="009A13F6">
              <w:rPr>
                <w:lang w:val="en-AU" w:eastAsia="en-US"/>
              </w:rPr>
              <w:t xml:space="preserve"> = 20;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humTrend</w:t>
            </w:r>
            <w:proofErr w:type="spellEnd"/>
            <w:r w:rsidRPr="009A13F6">
              <w:rPr>
                <w:lang w:val="en-AU" w:eastAsia="en-US"/>
              </w:rPr>
              <w:t xml:space="preserve"> = 5;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>//Function to send a message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proofErr w:type="spellStart"/>
            <w:r w:rsidRPr="009A13F6">
              <w:rPr>
                <w:lang w:val="en-AU" w:eastAsia="en-US"/>
              </w:rPr>
              <w:t>sendMessage</w:t>
            </w:r>
            <w:proofErr w:type="spellEnd"/>
            <w:r w:rsidRPr="009A13F6">
              <w:rPr>
                <w:lang w:val="en-AU" w:eastAsia="en-US"/>
              </w:rPr>
              <w:t xml:space="preserve"> = </w:t>
            </w:r>
            <w:proofErr w:type="gramStart"/>
            <w:r w:rsidRPr="009A13F6">
              <w:rPr>
                <w:lang w:val="en-AU" w:eastAsia="en-US"/>
              </w:rPr>
              <w:t>function(</w:t>
            </w:r>
            <w:proofErr w:type="gramEnd"/>
            <w:r w:rsidRPr="009A13F6">
              <w:rPr>
                <w:lang w:val="en-AU" w:eastAsia="en-US"/>
              </w:rPr>
              <w:t>){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 xml:space="preserve">//Compute </w:t>
            </w:r>
            <w:proofErr w:type="spellStart"/>
            <w:r w:rsidRPr="009A13F6">
              <w:rPr>
                <w:lang w:val="en-AU" w:eastAsia="en-US"/>
              </w:rPr>
              <w:t>temperatue</w:t>
            </w:r>
            <w:proofErr w:type="spellEnd"/>
            <w:r w:rsidRPr="009A13F6">
              <w:rPr>
                <w:lang w:val="en-AU" w:eastAsia="en-US"/>
              </w:rPr>
              <w:t xml:space="preserve"> and humidity values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r w:rsidRPr="009A13F6">
              <w:rPr>
                <w:lang w:val="en-AU" w:eastAsia="en-US"/>
              </w:rPr>
              <w:t>currentTemp</w:t>
            </w:r>
            <w:proofErr w:type="spellEnd"/>
            <w:r w:rsidRPr="009A13F6">
              <w:rPr>
                <w:lang w:val="en-AU" w:eastAsia="en-US"/>
              </w:rPr>
              <w:t xml:space="preserve"> += </w:t>
            </w:r>
            <w:proofErr w:type="spellStart"/>
            <w:r w:rsidRPr="009A13F6">
              <w:rPr>
                <w:lang w:val="en-AU" w:eastAsia="en-US"/>
              </w:rPr>
              <w:t>tempTrend</w:t>
            </w:r>
            <w:proofErr w:type="spellEnd"/>
            <w:r w:rsidRPr="009A13F6">
              <w:rPr>
                <w:lang w:val="en-AU" w:eastAsia="en-US"/>
              </w:rPr>
              <w:t xml:space="preserve"> + </w:t>
            </w:r>
            <w:proofErr w:type="spellStart"/>
            <w:r w:rsidRPr="009A13F6">
              <w:rPr>
                <w:lang w:val="en-AU" w:eastAsia="en-US"/>
              </w:rPr>
              <w:t>Math.floor</w:t>
            </w:r>
            <w:proofErr w:type="spellEnd"/>
            <w:r w:rsidRPr="009A13F6">
              <w:rPr>
                <w:lang w:val="en-AU" w:eastAsia="en-US"/>
              </w:rPr>
              <w:t>(</w:t>
            </w:r>
            <w:proofErr w:type="spellStart"/>
            <w:r w:rsidRPr="009A13F6">
              <w:rPr>
                <w:lang w:val="en-AU" w:eastAsia="en-US"/>
              </w:rPr>
              <w:t>Math.random</w:t>
            </w:r>
            <w:proofErr w:type="spellEnd"/>
            <w:proofErr w:type="gramStart"/>
            <w:r w:rsidRPr="009A13F6">
              <w:rPr>
                <w:lang w:val="en-AU" w:eastAsia="en-US"/>
              </w:rPr>
              <w:t>()*</w:t>
            </w:r>
            <w:proofErr w:type="gramEnd"/>
            <w:r w:rsidRPr="009A13F6">
              <w:rPr>
                <w:lang w:val="en-AU" w:eastAsia="en-US"/>
              </w:rPr>
              <w:t>2-2)/10;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r w:rsidRPr="009A13F6">
              <w:rPr>
                <w:lang w:val="en-AU" w:eastAsia="en-US"/>
              </w:rPr>
              <w:t>currentHum</w:t>
            </w:r>
            <w:proofErr w:type="spellEnd"/>
            <w:r w:rsidRPr="009A13F6">
              <w:rPr>
                <w:lang w:val="en-AU" w:eastAsia="en-US"/>
              </w:rPr>
              <w:t xml:space="preserve"> += </w:t>
            </w:r>
            <w:proofErr w:type="spellStart"/>
            <w:r w:rsidRPr="009A13F6">
              <w:rPr>
                <w:lang w:val="en-AU" w:eastAsia="en-US"/>
              </w:rPr>
              <w:t>humTrend</w:t>
            </w:r>
            <w:proofErr w:type="spellEnd"/>
            <w:r w:rsidRPr="009A13F6">
              <w:rPr>
                <w:lang w:val="en-AU" w:eastAsia="en-US"/>
              </w:rPr>
              <w:t xml:space="preserve"> + </w:t>
            </w:r>
            <w:proofErr w:type="spellStart"/>
            <w:r w:rsidRPr="009A13F6">
              <w:rPr>
                <w:lang w:val="en-AU" w:eastAsia="en-US"/>
              </w:rPr>
              <w:t>Math.floor</w:t>
            </w:r>
            <w:proofErr w:type="spellEnd"/>
            <w:r w:rsidRPr="009A13F6">
              <w:rPr>
                <w:lang w:val="en-AU" w:eastAsia="en-US"/>
              </w:rPr>
              <w:t>(</w:t>
            </w:r>
            <w:proofErr w:type="spellStart"/>
            <w:r w:rsidRPr="009A13F6">
              <w:rPr>
                <w:lang w:val="en-AU" w:eastAsia="en-US"/>
              </w:rPr>
              <w:t>Math.random</w:t>
            </w:r>
            <w:proofErr w:type="spellEnd"/>
            <w:proofErr w:type="gramStart"/>
            <w:r w:rsidRPr="009A13F6">
              <w:rPr>
                <w:lang w:val="en-AU" w:eastAsia="en-US"/>
              </w:rPr>
              <w:t>()*</w:t>
            </w:r>
            <w:proofErr w:type="gramEnd"/>
            <w:r w:rsidRPr="009A13F6">
              <w:rPr>
                <w:lang w:val="en-AU" w:eastAsia="en-US"/>
              </w:rPr>
              <w:t>2-2)/10;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</w:t>
            </w: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jsonData</w:t>
            </w:r>
            <w:proofErr w:type="spellEnd"/>
            <w:r w:rsidRPr="009A13F6">
              <w:rPr>
                <w:lang w:val="en-AU" w:eastAsia="en-US"/>
              </w:rPr>
              <w:t xml:space="preserve"> =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    "ID": 1,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    "TEMPERATURE": </w:t>
            </w:r>
            <w:proofErr w:type="spellStart"/>
            <w:r w:rsidRPr="009A13F6">
              <w:rPr>
                <w:lang w:val="en-AU" w:eastAsia="en-US"/>
              </w:rPr>
              <w:t>currentTemp.toString</w:t>
            </w:r>
            <w:proofErr w:type="spellEnd"/>
            <w:r w:rsidRPr="009A13F6">
              <w:rPr>
                <w:lang w:val="en-AU" w:eastAsia="en-US"/>
              </w:rPr>
              <w:t>(),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    "HUMIDITY": </w:t>
            </w:r>
            <w:proofErr w:type="spellStart"/>
            <w:r w:rsidRPr="009A13F6">
              <w:rPr>
                <w:lang w:val="en-AU" w:eastAsia="en-US"/>
              </w:rPr>
              <w:t>currentHum.toString</w:t>
            </w:r>
            <w:proofErr w:type="spellEnd"/>
            <w:r w:rsidRPr="009A13F6">
              <w:rPr>
                <w:lang w:val="en-AU" w:eastAsia="en-US"/>
              </w:rPr>
              <w:t>()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}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strData</w:t>
            </w:r>
            <w:proofErr w:type="spellEnd"/>
            <w:r w:rsidRPr="009A13F6">
              <w:rPr>
                <w:lang w:val="en-AU" w:eastAsia="en-US"/>
              </w:rPr>
              <w:t xml:space="preserve"> = </w:t>
            </w:r>
            <w:proofErr w:type="spellStart"/>
            <w:r w:rsidRPr="009A13F6">
              <w:rPr>
                <w:lang w:val="en-AU" w:eastAsia="en-US"/>
              </w:rPr>
              <w:t>JSON.stringify</w:t>
            </w:r>
            <w:proofErr w:type="spellEnd"/>
            <w:r w:rsidRPr="009A13F6">
              <w:rPr>
                <w:lang w:val="en-AU" w:eastAsia="en-US"/>
              </w:rPr>
              <w:t>(</w:t>
            </w:r>
            <w:proofErr w:type="spellStart"/>
            <w:r w:rsidRPr="009A13F6">
              <w:rPr>
                <w:lang w:val="en-AU" w:eastAsia="en-US"/>
              </w:rPr>
              <w:t>jsonData</w:t>
            </w:r>
            <w:proofErr w:type="spellEnd"/>
            <w:r w:rsidRPr="009A13F6">
              <w:rPr>
                <w:lang w:val="en-AU" w:eastAsia="en-US"/>
              </w:rPr>
              <w:t>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</w:t>
            </w:r>
            <w:proofErr w:type="gramStart"/>
            <w:r w:rsidRPr="009A13F6">
              <w:rPr>
                <w:lang w:val="en-AU" w:eastAsia="en-US"/>
              </w:rPr>
              <w:t>console.log(</w:t>
            </w:r>
            <w:proofErr w:type="gramEnd"/>
            <w:r w:rsidRPr="009A13F6">
              <w:rPr>
                <w:lang w:val="en-AU" w:eastAsia="en-US"/>
              </w:rPr>
              <w:t xml:space="preserve">"Sending " + </w:t>
            </w:r>
            <w:proofErr w:type="spellStart"/>
            <w:r w:rsidRPr="009A13F6">
              <w:rPr>
                <w:lang w:val="en-AU" w:eastAsia="en-US"/>
              </w:rPr>
              <w:t>strData</w:t>
            </w:r>
            <w:proofErr w:type="spellEnd"/>
            <w:r w:rsidRPr="009A13F6">
              <w:rPr>
                <w:lang w:val="en-AU" w:eastAsia="en-US"/>
              </w:rPr>
              <w:t>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 xml:space="preserve">  </w:t>
            </w:r>
            <w:proofErr w:type="spellStart"/>
            <w:proofErr w:type="gramStart"/>
            <w:r w:rsidRPr="009A13F6">
              <w:rPr>
                <w:lang w:val="en-AU" w:eastAsia="en-US"/>
              </w:rPr>
              <w:t>options.agent</w:t>
            </w:r>
            <w:proofErr w:type="gramEnd"/>
            <w:r w:rsidRPr="009A13F6">
              <w:rPr>
                <w:lang w:val="en-AU" w:eastAsia="en-US"/>
              </w:rPr>
              <w:t>.options.headers</w:t>
            </w:r>
            <w:proofErr w:type="spellEnd"/>
            <w:r w:rsidRPr="009A13F6">
              <w:rPr>
                <w:lang w:val="en-AU" w:eastAsia="en-US"/>
              </w:rPr>
              <w:t xml:space="preserve">['Content-Length'] =  </w:t>
            </w:r>
            <w:proofErr w:type="spellStart"/>
            <w:r w:rsidRPr="009A13F6">
              <w:rPr>
                <w:lang w:val="en-AU" w:eastAsia="en-US"/>
              </w:rPr>
              <w:t>Buffer.byteLength</w:t>
            </w:r>
            <w:proofErr w:type="spellEnd"/>
            <w:r w:rsidRPr="009A13F6">
              <w:rPr>
                <w:lang w:val="en-AU" w:eastAsia="en-US"/>
              </w:rPr>
              <w:t>(</w:t>
            </w:r>
            <w:proofErr w:type="spellStart"/>
            <w:r w:rsidRPr="009A13F6">
              <w:rPr>
                <w:lang w:val="en-AU" w:eastAsia="en-US"/>
              </w:rPr>
              <w:t>strData</w:t>
            </w:r>
            <w:proofErr w:type="spellEnd"/>
            <w:r w:rsidRPr="009A13F6">
              <w:rPr>
                <w:lang w:val="en-AU" w:eastAsia="en-US"/>
              </w:rPr>
              <w:t>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r w:rsidRPr="009A13F6">
              <w:rPr>
                <w:lang w:val="en-AU" w:eastAsia="en-US"/>
              </w:rPr>
              <w:t>var</w:t>
            </w:r>
            <w:proofErr w:type="spellEnd"/>
            <w:r w:rsidRPr="009A13F6">
              <w:rPr>
                <w:lang w:val="en-AU" w:eastAsia="en-US"/>
              </w:rPr>
              <w:t xml:space="preserve"> </w:t>
            </w:r>
            <w:proofErr w:type="spellStart"/>
            <w:r w:rsidRPr="009A13F6">
              <w:rPr>
                <w:lang w:val="en-AU" w:eastAsia="en-US"/>
              </w:rPr>
              <w:t>req</w:t>
            </w:r>
            <w:proofErr w:type="spellEnd"/>
            <w:r w:rsidRPr="009A13F6">
              <w:rPr>
                <w:lang w:val="en-AU" w:eastAsia="en-US"/>
              </w:rPr>
              <w:t xml:space="preserve"> = </w:t>
            </w:r>
            <w:proofErr w:type="spellStart"/>
            <w:proofErr w:type="gramStart"/>
            <w:r w:rsidRPr="009A13F6">
              <w:rPr>
                <w:lang w:val="en-AU" w:eastAsia="en-US"/>
              </w:rPr>
              <w:t>http.request</w:t>
            </w:r>
            <w:proofErr w:type="spellEnd"/>
            <w:proofErr w:type="gramEnd"/>
            <w:r w:rsidRPr="009A13F6">
              <w:rPr>
                <w:lang w:val="en-AU" w:eastAsia="en-US"/>
              </w:rPr>
              <w:t xml:space="preserve">(options, </w:t>
            </w:r>
            <w:proofErr w:type="spellStart"/>
            <w:r w:rsidRPr="009A13F6">
              <w:rPr>
                <w:lang w:val="en-AU" w:eastAsia="en-US"/>
              </w:rPr>
              <w:t>callback</w:t>
            </w:r>
            <w:proofErr w:type="spellEnd"/>
            <w:r w:rsidRPr="009A13F6">
              <w:rPr>
                <w:lang w:val="en-AU" w:eastAsia="en-US"/>
              </w:rPr>
              <w:t>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req.on</w:t>
            </w:r>
            <w:proofErr w:type="spellEnd"/>
            <w:proofErr w:type="gramEnd"/>
            <w:r w:rsidRPr="009A13F6">
              <w:rPr>
                <w:lang w:val="en-AU" w:eastAsia="en-US"/>
              </w:rPr>
              <w:t>('error', function(e) {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console.error</w:t>
            </w:r>
            <w:proofErr w:type="spellEnd"/>
            <w:proofErr w:type="gramEnd"/>
            <w:r w:rsidRPr="009A13F6">
              <w:rPr>
                <w:lang w:val="en-AU" w:eastAsia="en-US"/>
              </w:rPr>
              <w:t>(e);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  <w:t>});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req.shouldKeepAlive</w:t>
            </w:r>
            <w:proofErr w:type="spellEnd"/>
            <w:proofErr w:type="gramEnd"/>
            <w:r w:rsidRPr="009A13F6">
              <w:rPr>
                <w:lang w:val="en-AU" w:eastAsia="en-US"/>
              </w:rPr>
              <w:t xml:space="preserve"> = true;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ab/>
            </w:r>
            <w:proofErr w:type="spellStart"/>
            <w:proofErr w:type="gramStart"/>
            <w:r w:rsidRPr="009A13F6">
              <w:rPr>
                <w:lang w:val="en-AU" w:eastAsia="en-US"/>
              </w:rPr>
              <w:t>req.write</w:t>
            </w:r>
            <w:proofErr w:type="spellEnd"/>
            <w:proofErr w:type="gramEnd"/>
            <w:r w:rsidRPr="009A13F6">
              <w:rPr>
                <w:lang w:val="en-AU" w:eastAsia="en-US"/>
              </w:rPr>
              <w:t>(</w:t>
            </w:r>
            <w:proofErr w:type="spellStart"/>
            <w:r w:rsidRPr="009A13F6">
              <w:rPr>
                <w:lang w:val="en-AU" w:eastAsia="en-US"/>
              </w:rPr>
              <w:t>strData</w:t>
            </w:r>
            <w:proofErr w:type="spellEnd"/>
            <w:r w:rsidRPr="009A13F6">
              <w:rPr>
                <w:lang w:val="en-AU" w:eastAsia="en-US"/>
              </w:rPr>
              <w:t>);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t>}</w:t>
            </w:r>
          </w:p>
          <w:p w:rsidR="009A13F6" w:rsidRPr="009A13F6" w:rsidRDefault="009A13F6" w:rsidP="009A13F6">
            <w:pPr>
              <w:rPr>
                <w:lang w:val="en-AU" w:eastAsia="en-US"/>
              </w:rPr>
            </w:pPr>
          </w:p>
          <w:p w:rsidR="009A13F6" w:rsidRPr="009A13F6" w:rsidRDefault="009A13F6" w:rsidP="009A13F6">
            <w:pPr>
              <w:rPr>
                <w:lang w:val="en-AU" w:eastAsia="en-US"/>
              </w:rPr>
            </w:pPr>
            <w:r w:rsidRPr="009A13F6">
              <w:rPr>
                <w:lang w:val="en-AU" w:eastAsia="en-US"/>
              </w:rPr>
              <w:lastRenderedPageBreak/>
              <w:t>//Send a message every 1 minute</w:t>
            </w:r>
          </w:p>
          <w:p w:rsidR="003F0531" w:rsidRDefault="009A13F6" w:rsidP="009A13F6">
            <w:pPr>
              <w:rPr>
                <w:lang w:val="en-AU" w:eastAsia="en-US"/>
              </w:rPr>
            </w:pPr>
            <w:proofErr w:type="spellStart"/>
            <w:proofErr w:type="gramStart"/>
            <w:r w:rsidRPr="009A13F6">
              <w:rPr>
                <w:lang w:val="en-AU" w:eastAsia="en-US"/>
              </w:rPr>
              <w:t>setInterval</w:t>
            </w:r>
            <w:proofErr w:type="spellEnd"/>
            <w:r w:rsidRPr="009A13F6">
              <w:rPr>
                <w:lang w:val="en-AU" w:eastAsia="en-US"/>
              </w:rPr>
              <w:t>(</w:t>
            </w:r>
            <w:proofErr w:type="spellStart"/>
            <w:proofErr w:type="gramEnd"/>
            <w:r w:rsidRPr="009A13F6">
              <w:rPr>
                <w:lang w:val="en-AU" w:eastAsia="en-US"/>
              </w:rPr>
              <w:t>sendMessage</w:t>
            </w:r>
            <w:proofErr w:type="spellEnd"/>
            <w:r w:rsidRPr="009A13F6">
              <w:rPr>
                <w:lang w:val="en-AU" w:eastAsia="en-US"/>
              </w:rPr>
              <w:t>, 10000);</w:t>
            </w:r>
          </w:p>
          <w:p w:rsidR="00E130F9" w:rsidRDefault="00E130F9" w:rsidP="003F0531">
            <w:pPr>
              <w:rPr>
                <w:lang w:val="en-AU" w:eastAsia="en-US"/>
              </w:rPr>
            </w:pPr>
          </w:p>
          <w:p w:rsidR="003F0531" w:rsidRDefault="003F0531" w:rsidP="00C41E5A">
            <w:pPr>
              <w:keepNext/>
              <w:rPr>
                <w:lang w:val="en-AU" w:eastAsia="en-US"/>
              </w:rPr>
            </w:pPr>
          </w:p>
        </w:tc>
      </w:tr>
    </w:tbl>
    <w:p w:rsidR="00E130F9" w:rsidRDefault="00C41E5A" w:rsidP="00C41E5A">
      <w:pPr>
        <w:pStyle w:val="Caption"/>
        <w:rPr>
          <w:lang w:val="en-AU"/>
        </w:rPr>
      </w:pPr>
      <w:r>
        <w:lastRenderedPageBreak/>
        <w:t xml:space="preserve">Listing </w:t>
      </w:r>
      <w:r w:rsidR="00741C55">
        <w:fldChar w:fldCharType="begin"/>
      </w:r>
      <w:r w:rsidR="00741C55">
        <w:instrText xml:space="preserve"> SEQ Listing \* ARABIC </w:instrText>
      </w:r>
      <w:r w:rsidR="00741C55">
        <w:fldChar w:fldCharType="separate"/>
      </w:r>
      <w:r>
        <w:rPr>
          <w:noProof/>
        </w:rPr>
        <w:t>2</w:t>
      </w:r>
      <w:r w:rsidR="00741C55">
        <w:rPr>
          <w:noProof/>
        </w:rPr>
        <w:fldChar w:fldCharType="end"/>
      </w:r>
    </w:p>
    <w:p w:rsidR="00E130F9" w:rsidRDefault="00E130F9" w:rsidP="00E130F9">
      <w:pPr>
        <w:rPr>
          <w:lang w:val="en-AU" w:eastAsia="en-US"/>
        </w:rPr>
      </w:pPr>
      <w:r>
        <w:rPr>
          <w:lang w:val="en-AU" w:eastAsia="en-US"/>
        </w:rPr>
        <w:t xml:space="preserve">The </w:t>
      </w:r>
      <w:proofErr w:type="spellStart"/>
      <w:proofErr w:type="gramStart"/>
      <w:r>
        <w:rPr>
          <w:lang w:val="en-AU" w:eastAsia="en-US"/>
        </w:rPr>
        <w:t>setInterval</w:t>
      </w:r>
      <w:proofErr w:type="spellEnd"/>
      <w:r>
        <w:rPr>
          <w:lang w:val="en-AU" w:eastAsia="en-US"/>
        </w:rPr>
        <w:t>(</w:t>
      </w:r>
      <w:proofErr w:type="gramEnd"/>
      <w:r>
        <w:rPr>
          <w:lang w:val="en-AU" w:eastAsia="en-US"/>
        </w:rPr>
        <w:t xml:space="preserve">) function at the bottom of the code will call the </w:t>
      </w:r>
      <w:proofErr w:type="spellStart"/>
      <w:r>
        <w:rPr>
          <w:lang w:val="en-AU" w:eastAsia="en-US"/>
        </w:rPr>
        <w:t>sendMessage</w:t>
      </w:r>
      <w:proofErr w:type="spellEnd"/>
      <w:r>
        <w:rPr>
          <w:lang w:val="en-AU" w:eastAsia="en-US"/>
        </w:rPr>
        <w:t xml:space="preserve"> function</w:t>
      </w:r>
      <w:r w:rsidR="00742104">
        <w:rPr>
          <w:lang w:val="en-AU" w:eastAsia="en-US"/>
        </w:rPr>
        <w:t xml:space="preserve"> once a minute</w:t>
      </w:r>
      <w:r>
        <w:rPr>
          <w:lang w:val="en-AU" w:eastAsia="en-US"/>
        </w:rPr>
        <w:t xml:space="preserve">.  In the </w:t>
      </w:r>
      <w:proofErr w:type="spellStart"/>
      <w:proofErr w:type="gramStart"/>
      <w:r>
        <w:rPr>
          <w:lang w:val="en-AU" w:eastAsia="en-US"/>
        </w:rPr>
        <w:t>sendMessage</w:t>
      </w:r>
      <w:proofErr w:type="spellEnd"/>
      <w:r>
        <w:rPr>
          <w:lang w:val="en-AU" w:eastAsia="en-US"/>
        </w:rPr>
        <w:t>(</w:t>
      </w:r>
      <w:proofErr w:type="gramEnd"/>
      <w:r>
        <w:rPr>
          <w:lang w:val="en-AU" w:eastAsia="en-US"/>
        </w:rPr>
        <w:t xml:space="preserve">) function, a time interval, current temperature and current humidity are calculated and the message is sent.  </w:t>
      </w:r>
      <w:r w:rsidR="00F3565D">
        <w:rPr>
          <w:lang w:val="en-AU" w:eastAsia="en-US"/>
        </w:rPr>
        <w:t xml:space="preserve">The interval is in milliseconds.  </w:t>
      </w:r>
      <w:r>
        <w:rPr>
          <w:lang w:val="en-AU" w:eastAsia="en-US"/>
        </w:rPr>
        <w:t>This will provide some data for the next case in which we create an application to view the data.</w:t>
      </w:r>
    </w:p>
    <w:p w:rsidR="00E130F9" w:rsidRDefault="00E130F9" w:rsidP="00E130F9">
      <w:pPr>
        <w:rPr>
          <w:lang w:val="en-AU" w:eastAsia="en-US"/>
        </w:rPr>
      </w:pPr>
    </w:p>
    <w:p w:rsidR="00E130F9" w:rsidRDefault="00E130F9" w:rsidP="00E130F9">
      <w:pPr>
        <w:rPr>
          <w:lang w:val="en-AU" w:eastAsia="en-US"/>
        </w:rPr>
      </w:pPr>
      <w:r>
        <w:rPr>
          <w:lang w:val="en-AU" w:eastAsia="en-US"/>
        </w:rPr>
        <w:t>Execute the application using the following command at the command prompt:</w:t>
      </w:r>
    </w:p>
    <w:p w:rsidR="00E130F9" w:rsidRDefault="00E130F9" w:rsidP="00E130F9">
      <w:pPr>
        <w:rPr>
          <w:lang w:val="en-AU" w:eastAsia="en-US"/>
        </w:rPr>
      </w:pPr>
    </w:p>
    <w:p w:rsidR="00E130F9" w:rsidRDefault="00E130F9" w:rsidP="00382230">
      <w:pPr>
        <w:ind w:firstLine="709"/>
        <w:rPr>
          <w:lang w:val="en-AU" w:eastAsia="en-US"/>
        </w:rPr>
      </w:pPr>
      <w:r>
        <w:rPr>
          <w:lang w:val="en-AU" w:eastAsia="en-US"/>
        </w:rPr>
        <w:t xml:space="preserve">node </w:t>
      </w:r>
      <w:proofErr w:type="spellStart"/>
      <w:r>
        <w:rPr>
          <w:lang w:val="en-AU" w:eastAsia="en-US"/>
        </w:rPr>
        <w:t>deviceSim</w:t>
      </w:r>
      <w:proofErr w:type="spellEnd"/>
    </w:p>
    <w:p w:rsidR="00382230" w:rsidRDefault="00382230" w:rsidP="00382230">
      <w:pPr>
        <w:ind w:firstLine="709"/>
        <w:rPr>
          <w:lang w:val="en-AU" w:eastAsia="en-US"/>
        </w:rPr>
      </w:pPr>
    </w:p>
    <w:p w:rsidR="00382230" w:rsidRDefault="00382230" w:rsidP="00382230">
      <w:pPr>
        <w:rPr>
          <w:lang w:val="en-AU" w:eastAsia="en-US"/>
        </w:rPr>
      </w:pPr>
      <w:r>
        <w:rPr>
          <w:lang w:val="en-AU" w:eastAsia="en-US"/>
        </w:rPr>
        <w:t>The program sends a message to HANA every minute. To end the application use control-C (on Windows) or command-C (on a Mac).</w:t>
      </w:r>
    </w:p>
    <w:p w:rsidR="00382230" w:rsidRDefault="00382230" w:rsidP="00382230">
      <w:pPr>
        <w:ind w:firstLine="709"/>
        <w:rPr>
          <w:lang w:val="en-AU" w:eastAsia="en-US"/>
        </w:rPr>
      </w:pPr>
    </w:p>
    <w:p w:rsidR="00382230" w:rsidRDefault="00382230" w:rsidP="00382230">
      <w:pPr>
        <w:rPr>
          <w:lang w:val="en-AU" w:eastAsia="en-US"/>
        </w:rPr>
      </w:pPr>
      <w:r>
        <w:rPr>
          <w:noProof/>
          <w:lang w:val="en-US" w:eastAsia="en-US"/>
        </w:rPr>
        <w:drawing>
          <wp:inline distT="0" distB="0" distL="0" distR="0" wp14:anchorId="2A89D93B" wp14:editId="7EC123FA">
            <wp:extent cx="5731510" cy="1614805"/>
            <wp:effectExtent l="152400" t="152400" r="364490" b="3663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565D" w:rsidRPr="00E130F9" w:rsidRDefault="00F3565D" w:rsidP="00E130F9">
      <w:pPr>
        <w:rPr>
          <w:lang w:val="en-AU" w:eastAsia="en-US"/>
        </w:rPr>
      </w:pPr>
      <w:r>
        <w:rPr>
          <w:lang w:val="en-AU" w:eastAsia="en-US"/>
        </w:rPr>
        <w:t>Let the program run so that you have 10 – 20 messages.</w:t>
      </w:r>
    </w:p>
    <w:sectPr w:rsidR="00F3565D" w:rsidRPr="00E130F9" w:rsidSect="004C06C3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9" w:footer="466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C55" w:rsidRDefault="00741C55" w:rsidP="00851B1F">
      <w:r>
        <w:separator/>
      </w:r>
    </w:p>
  </w:endnote>
  <w:endnote w:type="continuationSeparator" w:id="0">
    <w:p w:rsidR="00741C55" w:rsidRDefault="00741C55" w:rsidP="0085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Std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195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6DA" w:rsidRDefault="009446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3F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446DA" w:rsidRPr="00FF53AE" w:rsidRDefault="009446DA" w:rsidP="00D51DA4">
    <w:pPr>
      <w:pStyle w:val="Footer"/>
      <w:tabs>
        <w:tab w:val="clear" w:pos="9072"/>
        <w:tab w:val="right" w:pos="9356"/>
        <w:tab w:val="right" w:pos="9923"/>
      </w:tabs>
      <w:spacing w:before="120"/>
      <w:ind w:right="-851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869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6DA" w:rsidRDefault="009446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3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46DA" w:rsidRPr="00D51DA4" w:rsidRDefault="009446DA" w:rsidP="00D51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C55" w:rsidRDefault="00741C55" w:rsidP="00851B1F">
      <w:r>
        <w:separator/>
      </w:r>
    </w:p>
  </w:footnote>
  <w:footnote w:type="continuationSeparator" w:id="0">
    <w:p w:rsidR="00741C55" w:rsidRDefault="00741C55" w:rsidP="00851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6DA" w:rsidRDefault="009446DA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C1800C" wp14:editId="575A35A2">
              <wp:simplePos x="0" y="0"/>
              <wp:positionH relativeFrom="column">
                <wp:posOffset>2514600</wp:posOffset>
              </wp:positionH>
              <wp:positionV relativeFrom="paragraph">
                <wp:posOffset>110490</wp:posOffset>
              </wp:positionV>
              <wp:extent cx="3543300" cy="342900"/>
              <wp:effectExtent l="0" t="5715" r="0" b="381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3429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6DA" w:rsidRPr="00F40E10" w:rsidRDefault="009446DA" w:rsidP="00D040D0">
                          <w:pPr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IoT1C0</w:t>
                          </w:r>
                          <w:r w:rsidR="00382230">
                            <w:rPr>
                              <w:lang w:val="en-GB"/>
                            </w:rPr>
                            <w:t>6</w:t>
                          </w:r>
                          <w:r>
                            <w:rPr>
                              <w:lang w:val="en-GB"/>
                            </w:rPr>
                            <w:t xml:space="preserve"> – </w:t>
                          </w:r>
                          <w:r w:rsidR="00164844">
                            <w:rPr>
                              <w:lang w:val="en-GB"/>
                            </w:rPr>
                            <w:t>Simulate a Device with Node.js</w:t>
                          </w:r>
                          <w:r w:rsidR="0076339B">
                            <w:rPr>
                              <w:lang w:val="en-GB"/>
                            </w:rPr>
                            <w:t xml:space="preserve"> </w:t>
                          </w:r>
                          <w:r w:rsidR="00382230">
                            <w:rPr>
                              <w:lang w:val="en-GB"/>
                            </w:rPr>
                            <w:t>–</w:t>
                          </w:r>
                          <w:r w:rsidR="0076339B">
                            <w:rPr>
                              <w:lang w:val="en-GB"/>
                            </w:rPr>
                            <w:t xml:space="preserve"> </w:t>
                          </w:r>
                          <w:r w:rsidR="00382230">
                            <w:rPr>
                              <w:lang w:val="en-GB"/>
                            </w:rPr>
                            <w:t xml:space="preserve">On </w:t>
                          </w:r>
                          <w:proofErr w:type="spellStart"/>
                          <w:r w:rsidR="00382230">
                            <w:rPr>
                              <w:lang w:val="en-GB"/>
                            </w:rPr>
                            <w:t>Prem</w:t>
                          </w:r>
                          <w:proofErr w:type="spellEnd"/>
                        </w:p>
                        <w:p w:rsidR="009446DA" w:rsidRPr="00FD48F2" w:rsidRDefault="009446DA" w:rsidP="00C92C7B">
                          <w:pPr>
                            <w:jc w:val="right"/>
                            <w:rPr>
                              <w:rFonts w:ascii="Futura Bk" w:hAnsi="Futura Bk" w:cs="Futura Bk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C1800C" id="Rectangle 1" o:spid="_x0000_s1026" style="position:absolute;margin-left:198pt;margin-top:8.7pt;width:27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" stroked="f">
              <v:fill opacity="0" color2="#767676" o:opacity2="0" rotate="t" focus="100%" type="gradient"/>
              <v:textbox>
                <w:txbxContent>
                  <w:p w:rsidR="009446DA" w:rsidRPr="00F40E10" w:rsidRDefault="009446DA" w:rsidP="00D040D0">
                    <w:pPr>
                      <w:jc w:val="right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IoT1C0</w:t>
                    </w:r>
                    <w:r w:rsidR="00382230">
                      <w:rPr>
                        <w:lang w:val="en-GB"/>
                      </w:rPr>
                      <w:t>6</w:t>
                    </w:r>
                    <w:r>
                      <w:rPr>
                        <w:lang w:val="en-GB"/>
                      </w:rPr>
                      <w:t xml:space="preserve"> – </w:t>
                    </w:r>
                    <w:r w:rsidR="00164844">
                      <w:rPr>
                        <w:lang w:val="en-GB"/>
                      </w:rPr>
                      <w:t>Simulate a Device with Node.js</w:t>
                    </w:r>
                    <w:r w:rsidR="0076339B">
                      <w:rPr>
                        <w:lang w:val="en-GB"/>
                      </w:rPr>
                      <w:t xml:space="preserve"> </w:t>
                    </w:r>
                    <w:r w:rsidR="00382230">
                      <w:rPr>
                        <w:lang w:val="en-GB"/>
                      </w:rPr>
                      <w:t>–</w:t>
                    </w:r>
                    <w:r w:rsidR="0076339B">
                      <w:rPr>
                        <w:lang w:val="en-GB"/>
                      </w:rPr>
                      <w:t xml:space="preserve"> </w:t>
                    </w:r>
                    <w:r w:rsidR="00382230">
                      <w:rPr>
                        <w:lang w:val="en-GB"/>
                      </w:rPr>
                      <w:t xml:space="preserve">On </w:t>
                    </w:r>
                    <w:proofErr w:type="spellStart"/>
                    <w:r w:rsidR="00382230">
                      <w:rPr>
                        <w:lang w:val="en-GB"/>
                      </w:rPr>
                      <w:t>Prem</w:t>
                    </w:r>
                    <w:proofErr w:type="spellEnd"/>
                  </w:p>
                  <w:p w:rsidR="009446DA" w:rsidRPr="00FD48F2" w:rsidRDefault="009446DA" w:rsidP="00C92C7B">
                    <w:pPr>
                      <w:jc w:val="right"/>
                      <w:rPr>
                        <w:rFonts w:ascii="Futura Bk" w:hAnsi="Futura Bk" w:cs="Futura Bk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AC8698F" wp14:editId="35866765">
              <wp:simplePos x="0" y="0"/>
              <wp:positionH relativeFrom="column">
                <wp:posOffset>6057900</wp:posOffset>
              </wp:positionH>
              <wp:positionV relativeFrom="paragraph">
                <wp:posOffset>129540</wp:posOffset>
              </wp:positionV>
              <wp:extent cx="784225" cy="247015"/>
              <wp:effectExtent l="0" t="0" r="0" b="4445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1145C9" id="Rectangle 2" o:spid="_x0000_s1026" style="position:absolute;margin-left:477pt;margin-top:10.2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rw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" fillcolor="#943634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6DA" w:rsidRPr="00774A4B" w:rsidRDefault="009446DA">
    <w:pPr>
      <w:pStyle w:val="Header"/>
      <w:rPr>
        <w:color w:val="FF0000"/>
      </w:rPr>
    </w:pPr>
    <w:r w:rsidRPr="002C1B4A">
      <w:rPr>
        <w:noProof/>
        <w:lang w:val="en-US" w:eastAsia="en-US"/>
      </w:rPr>
      <w:drawing>
        <wp:inline distT="0" distB="0" distL="0" distR="0" wp14:anchorId="1BD29CF3" wp14:editId="79DBE16D">
          <wp:extent cx="1763713" cy="300038"/>
          <wp:effectExtent l="0" t="0" r="0" b="5080"/>
          <wp:docPr id="22" name="Picture 11" descr="SAP_University_Alliances_130_CG8_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SAP_University_Alliances_130_CG8_R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713" cy="3000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6419EC" wp14:editId="32432802">
              <wp:simplePos x="0" y="0"/>
              <wp:positionH relativeFrom="column">
                <wp:posOffset>1943100</wp:posOffset>
              </wp:positionH>
              <wp:positionV relativeFrom="paragraph">
                <wp:posOffset>48260</wp:posOffset>
              </wp:positionV>
              <wp:extent cx="4267200" cy="342900"/>
              <wp:effectExtent l="0" t="635" r="0" b="889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7200" cy="3429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6DA" w:rsidRPr="00F40E10" w:rsidRDefault="009446DA" w:rsidP="000E1ADA">
                          <w:pPr>
                            <w:jc w:val="right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 w:rsidRPr="006E0463">
                            <w:rPr>
                              <w:rFonts w:ascii="Futura Bk" w:hAnsi="Futura Bk" w:cs="Futura Bk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>Course IoT1</w:t>
                          </w:r>
                          <w:r w:rsidRPr="00F40E10">
                            <w:rPr>
                              <w:sz w:val="28"/>
                              <w:szCs w:val="28"/>
                              <w:lang w:val="en-GB"/>
                            </w:rPr>
                            <w:t xml:space="preserve"> – </w:t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 xml:space="preserve">SAP HCP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>IoT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 xml:space="preserve">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419EC" id="Rectangle 4" o:spid="_x0000_s1027" style="position:absolute;margin-left:153pt;margin-top:3.8pt;width:336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" stroked="f">
              <v:fill opacity="0" color2="#767676" o:opacity2="0" rotate="t" focus="100%" type="gradient"/>
              <v:textbox>
                <w:txbxContent>
                  <w:p w:rsidR="009446DA" w:rsidRPr="00F40E10" w:rsidRDefault="009446DA" w:rsidP="000E1ADA">
                    <w:pPr>
                      <w:jc w:val="right"/>
                      <w:rPr>
                        <w:sz w:val="28"/>
                        <w:szCs w:val="28"/>
                        <w:lang w:val="en-GB"/>
                      </w:rPr>
                    </w:pPr>
                    <w:r w:rsidRPr="006E0463">
                      <w:rPr>
                        <w:rFonts w:ascii="Futura Bk" w:hAnsi="Futura Bk" w:cs="Futura Bk"/>
                        <w:lang w:val="en-GB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val="en-GB"/>
                      </w:rPr>
                      <w:t>Course IoT1</w:t>
                    </w:r>
                    <w:r w:rsidRPr="00F40E10">
                      <w:rPr>
                        <w:sz w:val="28"/>
                        <w:szCs w:val="28"/>
                        <w:lang w:val="en-GB"/>
                      </w:rPr>
                      <w:t xml:space="preserve"> – </w:t>
                    </w:r>
                    <w:r>
                      <w:rPr>
                        <w:sz w:val="28"/>
                        <w:szCs w:val="28"/>
                        <w:lang w:val="en-GB"/>
                      </w:rPr>
                      <w:t xml:space="preserve">SAP HCP </w:t>
                    </w:r>
                    <w:proofErr w:type="spellStart"/>
                    <w:r>
                      <w:rPr>
                        <w:sz w:val="28"/>
                        <w:szCs w:val="28"/>
                        <w:lang w:val="en-GB"/>
                      </w:rPr>
                      <w:t>IoT</w:t>
                    </w:r>
                    <w:proofErr w:type="spellEnd"/>
                    <w:r>
                      <w:rPr>
                        <w:sz w:val="28"/>
                        <w:szCs w:val="28"/>
                        <w:lang w:val="en-GB"/>
                      </w:rPr>
                      <w:t xml:space="preserve"> Services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B42F" wp14:editId="46A758A6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EFC13C" id="Rectangle 5" o:spid="_x0000_s1026" style="position:absolute;margin-left:489pt;margin-top:5.3pt;width:61.75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54EC0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39252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8D2E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D5A57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4A2A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BE1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DA90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94B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1C6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F7E4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A6564"/>
    <w:multiLevelType w:val="hybridMultilevel"/>
    <w:tmpl w:val="4C385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9ED244D2">
      <w:start w:val="13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086B31BD"/>
    <w:multiLevelType w:val="hybridMultilevel"/>
    <w:tmpl w:val="7C5A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3C5658"/>
    <w:multiLevelType w:val="hybridMultilevel"/>
    <w:tmpl w:val="488224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87C0B"/>
    <w:multiLevelType w:val="hybridMultilevel"/>
    <w:tmpl w:val="E8CE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80C93"/>
    <w:multiLevelType w:val="hybridMultilevel"/>
    <w:tmpl w:val="3CCCCDF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3581445"/>
    <w:multiLevelType w:val="hybridMultilevel"/>
    <w:tmpl w:val="A4DC0DE2"/>
    <w:lvl w:ilvl="0" w:tplc="26782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C1AE0"/>
    <w:multiLevelType w:val="hybridMultilevel"/>
    <w:tmpl w:val="52144B7A"/>
    <w:lvl w:ilvl="0" w:tplc="0407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3C3C08D2"/>
    <w:multiLevelType w:val="hybridMultilevel"/>
    <w:tmpl w:val="3646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004FC"/>
    <w:multiLevelType w:val="hybridMultilevel"/>
    <w:tmpl w:val="AF000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BDE"/>
    <w:multiLevelType w:val="hybridMultilevel"/>
    <w:tmpl w:val="DBDE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10767"/>
    <w:multiLevelType w:val="hybridMultilevel"/>
    <w:tmpl w:val="32E02D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F5506"/>
    <w:multiLevelType w:val="hybridMultilevel"/>
    <w:tmpl w:val="349E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6BB5"/>
    <w:multiLevelType w:val="hybridMultilevel"/>
    <w:tmpl w:val="DBDE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95B71"/>
    <w:multiLevelType w:val="hybridMultilevel"/>
    <w:tmpl w:val="8876C12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6A744066"/>
    <w:multiLevelType w:val="hybridMultilevel"/>
    <w:tmpl w:val="421A7212"/>
    <w:lvl w:ilvl="0" w:tplc="0C09000F">
      <w:start w:val="1"/>
      <w:numFmt w:val="decimal"/>
      <w:lvlText w:val="%1."/>
      <w:lvlJc w:val="left"/>
      <w:pPr>
        <w:ind w:left="11367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208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280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1352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1424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1496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1568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1640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17127" w:hanging="180"/>
      </w:pPr>
      <w:rPr>
        <w:rFonts w:cs="Times New Roman"/>
      </w:rPr>
    </w:lvl>
  </w:abstractNum>
  <w:abstractNum w:abstractNumId="25" w15:restartNumberingAfterBreak="0">
    <w:nsid w:val="6B8D51D1"/>
    <w:multiLevelType w:val="hybridMultilevel"/>
    <w:tmpl w:val="0122DF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F6F5D"/>
    <w:multiLevelType w:val="hybridMultilevel"/>
    <w:tmpl w:val="2ADEF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56C56"/>
    <w:multiLevelType w:val="hybridMultilevel"/>
    <w:tmpl w:val="D90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63E4F"/>
    <w:multiLevelType w:val="hybridMultilevel"/>
    <w:tmpl w:val="12FEF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B1F2592"/>
    <w:multiLevelType w:val="hybridMultilevel"/>
    <w:tmpl w:val="355ECF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27"/>
  </w:num>
  <w:num w:numId="14">
    <w:abstractNumId w:val="24"/>
  </w:num>
  <w:num w:numId="15">
    <w:abstractNumId w:val="28"/>
  </w:num>
  <w:num w:numId="16">
    <w:abstractNumId w:val="12"/>
  </w:num>
  <w:num w:numId="17">
    <w:abstractNumId w:val="29"/>
  </w:num>
  <w:num w:numId="18">
    <w:abstractNumId w:val="25"/>
  </w:num>
  <w:num w:numId="19">
    <w:abstractNumId w:val="26"/>
  </w:num>
  <w:num w:numId="20">
    <w:abstractNumId w:val="18"/>
  </w:num>
  <w:num w:numId="21">
    <w:abstractNumId w:val="20"/>
  </w:num>
  <w:num w:numId="22">
    <w:abstractNumId w:val="16"/>
  </w:num>
  <w:num w:numId="23">
    <w:abstractNumId w:val="10"/>
  </w:num>
  <w:num w:numId="24">
    <w:abstractNumId w:val="11"/>
  </w:num>
  <w:num w:numId="25">
    <w:abstractNumId w:val="14"/>
  </w:num>
  <w:num w:numId="26">
    <w:abstractNumId w:val="23"/>
  </w:num>
  <w:num w:numId="27">
    <w:abstractNumId w:val="21"/>
  </w:num>
  <w:num w:numId="28">
    <w:abstractNumId w:val="13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7"/>
    <w:rsid w:val="00006180"/>
    <w:rsid w:val="00007F00"/>
    <w:rsid w:val="00014EB3"/>
    <w:rsid w:val="00020B46"/>
    <w:rsid w:val="0002259E"/>
    <w:rsid w:val="00024467"/>
    <w:rsid w:val="00026B9E"/>
    <w:rsid w:val="00026C50"/>
    <w:rsid w:val="00036427"/>
    <w:rsid w:val="00036BAD"/>
    <w:rsid w:val="00037679"/>
    <w:rsid w:val="00041CF3"/>
    <w:rsid w:val="00043585"/>
    <w:rsid w:val="00047E2D"/>
    <w:rsid w:val="00060AF3"/>
    <w:rsid w:val="000618A7"/>
    <w:rsid w:val="0006248C"/>
    <w:rsid w:val="00064364"/>
    <w:rsid w:val="000710F1"/>
    <w:rsid w:val="00072036"/>
    <w:rsid w:val="000744D1"/>
    <w:rsid w:val="0007497A"/>
    <w:rsid w:val="00080A39"/>
    <w:rsid w:val="000925D9"/>
    <w:rsid w:val="00094264"/>
    <w:rsid w:val="000A3979"/>
    <w:rsid w:val="000B1344"/>
    <w:rsid w:val="000C10CB"/>
    <w:rsid w:val="000C1319"/>
    <w:rsid w:val="000C6B7F"/>
    <w:rsid w:val="000C700D"/>
    <w:rsid w:val="000C7EE9"/>
    <w:rsid w:val="000D2162"/>
    <w:rsid w:val="000D428A"/>
    <w:rsid w:val="000D6991"/>
    <w:rsid w:val="000D6D97"/>
    <w:rsid w:val="000D7569"/>
    <w:rsid w:val="000E1ADA"/>
    <w:rsid w:val="000E3FB8"/>
    <w:rsid w:val="000E57F7"/>
    <w:rsid w:val="000F18DC"/>
    <w:rsid w:val="000F390E"/>
    <w:rsid w:val="000F3C7D"/>
    <w:rsid w:val="001000A8"/>
    <w:rsid w:val="00102443"/>
    <w:rsid w:val="00110690"/>
    <w:rsid w:val="00114FB7"/>
    <w:rsid w:val="001151DB"/>
    <w:rsid w:val="00117CE9"/>
    <w:rsid w:val="0012121F"/>
    <w:rsid w:val="0012359D"/>
    <w:rsid w:val="001270A9"/>
    <w:rsid w:val="00136CF7"/>
    <w:rsid w:val="00142B5F"/>
    <w:rsid w:val="001432D8"/>
    <w:rsid w:val="00143AAC"/>
    <w:rsid w:val="00143AC5"/>
    <w:rsid w:val="001446B8"/>
    <w:rsid w:val="00146321"/>
    <w:rsid w:val="00146C7F"/>
    <w:rsid w:val="001470AF"/>
    <w:rsid w:val="00151918"/>
    <w:rsid w:val="00162B19"/>
    <w:rsid w:val="00164844"/>
    <w:rsid w:val="001653C4"/>
    <w:rsid w:val="00172F4B"/>
    <w:rsid w:val="00173D41"/>
    <w:rsid w:val="00175349"/>
    <w:rsid w:val="001807D6"/>
    <w:rsid w:val="00181CD1"/>
    <w:rsid w:val="001858C1"/>
    <w:rsid w:val="001955CC"/>
    <w:rsid w:val="0019642D"/>
    <w:rsid w:val="00197EE8"/>
    <w:rsid w:val="00197F55"/>
    <w:rsid w:val="001A45C5"/>
    <w:rsid w:val="001A585F"/>
    <w:rsid w:val="001A6282"/>
    <w:rsid w:val="001A7BE8"/>
    <w:rsid w:val="001B01A0"/>
    <w:rsid w:val="001B0381"/>
    <w:rsid w:val="001B142B"/>
    <w:rsid w:val="001B1CD2"/>
    <w:rsid w:val="001B339F"/>
    <w:rsid w:val="001B4FC2"/>
    <w:rsid w:val="001C4513"/>
    <w:rsid w:val="001C494A"/>
    <w:rsid w:val="001E3644"/>
    <w:rsid w:val="001F10F4"/>
    <w:rsid w:val="001F3FFD"/>
    <w:rsid w:val="001F56D4"/>
    <w:rsid w:val="001F63C3"/>
    <w:rsid w:val="002023B2"/>
    <w:rsid w:val="00202E4A"/>
    <w:rsid w:val="00203761"/>
    <w:rsid w:val="00213387"/>
    <w:rsid w:val="00213BF3"/>
    <w:rsid w:val="00226583"/>
    <w:rsid w:val="00227BA6"/>
    <w:rsid w:val="00233E31"/>
    <w:rsid w:val="00234454"/>
    <w:rsid w:val="00246B0D"/>
    <w:rsid w:val="0024716D"/>
    <w:rsid w:val="00251392"/>
    <w:rsid w:val="00257B89"/>
    <w:rsid w:val="00274137"/>
    <w:rsid w:val="00274494"/>
    <w:rsid w:val="00274FBE"/>
    <w:rsid w:val="00280BFF"/>
    <w:rsid w:val="00282115"/>
    <w:rsid w:val="00283BB6"/>
    <w:rsid w:val="00293C9C"/>
    <w:rsid w:val="0029405B"/>
    <w:rsid w:val="002A0147"/>
    <w:rsid w:val="002A713D"/>
    <w:rsid w:val="002B1260"/>
    <w:rsid w:val="002B253B"/>
    <w:rsid w:val="002B2F9C"/>
    <w:rsid w:val="002C4547"/>
    <w:rsid w:val="002C4A62"/>
    <w:rsid w:val="002C4DE4"/>
    <w:rsid w:val="002C6285"/>
    <w:rsid w:val="002D0E16"/>
    <w:rsid w:val="002D31E2"/>
    <w:rsid w:val="002D368E"/>
    <w:rsid w:val="002F01F5"/>
    <w:rsid w:val="002F74D9"/>
    <w:rsid w:val="0030160A"/>
    <w:rsid w:val="003050DE"/>
    <w:rsid w:val="00315394"/>
    <w:rsid w:val="003228E2"/>
    <w:rsid w:val="00326428"/>
    <w:rsid w:val="0033142F"/>
    <w:rsid w:val="003317E4"/>
    <w:rsid w:val="00332233"/>
    <w:rsid w:val="003364B5"/>
    <w:rsid w:val="003379F8"/>
    <w:rsid w:val="003400D6"/>
    <w:rsid w:val="00342F86"/>
    <w:rsid w:val="003432FE"/>
    <w:rsid w:val="003439B8"/>
    <w:rsid w:val="00346AE7"/>
    <w:rsid w:val="00357964"/>
    <w:rsid w:val="00363568"/>
    <w:rsid w:val="003636CD"/>
    <w:rsid w:val="003643F1"/>
    <w:rsid w:val="00382230"/>
    <w:rsid w:val="003835F7"/>
    <w:rsid w:val="00386604"/>
    <w:rsid w:val="0039319F"/>
    <w:rsid w:val="003A0EA5"/>
    <w:rsid w:val="003A799B"/>
    <w:rsid w:val="003B1D32"/>
    <w:rsid w:val="003B2A3C"/>
    <w:rsid w:val="003C4E4D"/>
    <w:rsid w:val="003C77CA"/>
    <w:rsid w:val="003D09D2"/>
    <w:rsid w:val="003D10E1"/>
    <w:rsid w:val="003D1C11"/>
    <w:rsid w:val="003E516F"/>
    <w:rsid w:val="003E7F7B"/>
    <w:rsid w:val="003F0531"/>
    <w:rsid w:val="003F6259"/>
    <w:rsid w:val="003F62EC"/>
    <w:rsid w:val="003F7781"/>
    <w:rsid w:val="004034F2"/>
    <w:rsid w:val="00403948"/>
    <w:rsid w:val="004043C3"/>
    <w:rsid w:val="00420068"/>
    <w:rsid w:val="00421C45"/>
    <w:rsid w:val="004253C3"/>
    <w:rsid w:val="0042562F"/>
    <w:rsid w:val="00425D3F"/>
    <w:rsid w:val="00427FF2"/>
    <w:rsid w:val="00430B2B"/>
    <w:rsid w:val="00431DEF"/>
    <w:rsid w:val="004356A1"/>
    <w:rsid w:val="00435B59"/>
    <w:rsid w:val="00437F91"/>
    <w:rsid w:val="0044002E"/>
    <w:rsid w:val="00450D09"/>
    <w:rsid w:val="00451CC8"/>
    <w:rsid w:val="0045265B"/>
    <w:rsid w:val="00452C35"/>
    <w:rsid w:val="004536D1"/>
    <w:rsid w:val="004555A6"/>
    <w:rsid w:val="004558BC"/>
    <w:rsid w:val="004610F7"/>
    <w:rsid w:val="004618FA"/>
    <w:rsid w:val="00480A31"/>
    <w:rsid w:val="00490047"/>
    <w:rsid w:val="004959E3"/>
    <w:rsid w:val="004A0149"/>
    <w:rsid w:val="004A2608"/>
    <w:rsid w:val="004A6C0C"/>
    <w:rsid w:val="004A7111"/>
    <w:rsid w:val="004B070A"/>
    <w:rsid w:val="004B0964"/>
    <w:rsid w:val="004B263B"/>
    <w:rsid w:val="004B41DD"/>
    <w:rsid w:val="004B47CF"/>
    <w:rsid w:val="004B47E6"/>
    <w:rsid w:val="004B680C"/>
    <w:rsid w:val="004B6B1F"/>
    <w:rsid w:val="004C06C3"/>
    <w:rsid w:val="004C7D8C"/>
    <w:rsid w:val="004D2F8E"/>
    <w:rsid w:val="004E3425"/>
    <w:rsid w:val="004F66B8"/>
    <w:rsid w:val="00505558"/>
    <w:rsid w:val="00505CB6"/>
    <w:rsid w:val="005068A1"/>
    <w:rsid w:val="00513984"/>
    <w:rsid w:val="0051464C"/>
    <w:rsid w:val="00514CA5"/>
    <w:rsid w:val="0051566B"/>
    <w:rsid w:val="00515935"/>
    <w:rsid w:val="005172D7"/>
    <w:rsid w:val="00532D9D"/>
    <w:rsid w:val="005402DB"/>
    <w:rsid w:val="0054113E"/>
    <w:rsid w:val="00542E6F"/>
    <w:rsid w:val="00543961"/>
    <w:rsid w:val="00544366"/>
    <w:rsid w:val="00552E7D"/>
    <w:rsid w:val="005549A0"/>
    <w:rsid w:val="005549B8"/>
    <w:rsid w:val="00556C1A"/>
    <w:rsid w:val="00557561"/>
    <w:rsid w:val="00561D79"/>
    <w:rsid w:val="00563A33"/>
    <w:rsid w:val="00567F3A"/>
    <w:rsid w:val="0057117F"/>
    <w:rsid w:val="00572481"/>
    <w:rsid w:val="00575C04"/>
    <w:rsid w:val="00580CA8"/>
    <w:rsid w:val="00581E43"/>
    <w:rsid w:val="00585370"/>
    <w:rsid w:val="0058596F"/>
    <w:rsid w:val="005952DA"/>
    <w:rsid w:val="0059652D"/>
    <w:rsid w:val="005B0547"/>
    <w:rsid w:val="005C6B49"/>
    <w:rsid w:val="005D3515"/>
    <w:rsid w:val="005D612D"/>
    <w:rsid w:val="005E195D"/>
    <w:rsid w:val="005E238F"/>
    <w:rsid w:val="005E3080"/>
    <w:rsid w:val="005E5612"/>
    <w:rsid w:val="005F0AF9"/>
    <w:rsid w:val="00600E24"/>
    <w:rsid w:val="00603151"/>
    <w:rsid w:val="00606D81"/>
    <w:rsid w:val="0061424D"/>
    <w:rsid w:val="006142F7"/>
    <w:rsid w:val="00620C86"/>
    <w:rsid w:val="00621C15"/>
    <w:rsid w:val="00625C1A"/>
    <w:rsid w:val="00626235"/>
    <w:rsid w:val="006262EC"/>
    <w:rsid w:val="00635815"/>
    <w:rsid w:val="0064297A"/>
    <w:rsid w:val="00647646"/>
    <w:rsid w:val="00647B0C"/>
    <w:rsid w:val="00650324"/>
    <w:rsid w:val="00650362"/>
    <w:rsid w:val="006540D5"/>
    <w:rsid w:val="00654741"/>
    <w:rsid w:val="006665B8"/>
    <w:rsid w:val="0066670F"/>
    <w:rsid w:val="00673542"/>
    <w:rsid w:val="00682A8B"/>
    <w:rsid w:val="00686BEE"/>
    <w:rsid w:val="00690DA5"/>
    <w:rsid w:val="00697D04"/>
    <w:rsid w:val="00697E56"/>
    <w:rsid w:val="006A0F2E"/>
    <w:rsid w:val="006A1E2E"/>
    <w:rsid w:val="006A2564"/>
    <w:rsid w:val="006A4A30"/>
    <w:rsid w:val="006B09C2"/>
    <w:rsid w:val="006B6119"/>
    <w:rsid w:val="006C4B33"/>
    <w:rsid w:val="006D0C08"/>
    <w:rsid w:val="006D2AE9"/>
    <w:rsid w:val="006E0463"/>
    <w:rsid w:val="006E29CF"/>
    <w:rsid w:val="006E4E01"/>
    <w:rsid w:val="006E7418"/>
    <w:rsid w:val="006F2DAA"/>
    <w:rsid w:val="006F34E2"/>
    <w:rsid w:val="007026E8"/>
    <w:rsid w:val="00703F71"/>
    <w:rsid w:val="007079A2"/>
    <w:rsid w:val="007107EE"/>
    <w:rsid w:val="0071142D"/>
    <w:rsid w:val="00714C3F"/>
    <w:rsid w:val="00722A0B"/>
    <w:rsid w:val="00723497"/>
    <w:rsid w:val="00726964"/>
    <w:rsid w:val="00726CA3"/>
    <w:rsid w:val="00733791"/>
    <w:rsid w:val="00741C55"/>
    <w:rsid w:val="00742104"/>
    <w:rsid w:val="00745F72"/>
    <w:rsid w:val="00753272"/>
    <w:rsid w:val="00755926"/>
    <w:rsid w:val="007559D6"/>
    <w:rsid w:val="0076339B"/>
    <w:rsid w:val="00774A4B"/>
    <w:rsid w:val="0078205E"/>
    <w:rsid w:val="007825E7"/>
    <w:rsid w:val="0079069B"/>
    <w:rsid w:val="0079180C"/>
    <w:rsid w:val="00792BD0"/>
    <w:rsid w:val="00797B50"/>
    <w:rsid w:val="007A1197"/>
    <w:rsid w:val="007A2A67"/>
    <w:rsid w:val="007A2BD7"/>
    <w:rsid w:val="007A37B7"/>
    <w:rsid w:val="007A464C"/>
    <w:rsid w:val="007A74D0"/>
    <w:rsid w:val="007A7FD5"/>
    <w:rsid w:val="007B0C64"/>
    <w:rsid w:val="007B3549"/>
    <w:rsid w:val="007B6E38"/>
    <w:rsid w:val="007C00F5"/>
    <w:rsid w:val="007C4128"/>
    <w:rsid w:val="007C481C"/>
    <w:rsid w:val="007D42C8"/>
    <w:rsid w:val="007D687D"/>
    <w:rsid w:val="007D7BCC"/>
    <w:rsid w:val="007E28FD"/>
    <w:rsid w:val="007E3E98"/>
    <w:rsid w:val="007E4D79"/>
    <w:rsid w:val="007F2ECA"/>
    <w:rsid w:val="007F32C6"/>
    <w:rsid w:val="007F4133"/>
    <w:rsid w:val="007F60FC"/>
    <w:rsid w:val="00805836"/>
    <w:rsid w:val="008141EE"/>
    <w:rsid w:val="0082199D"/>
    <w:rsid w:val="008235D1"/>
    <w:rsid w:val="00832FD3"/>
    <w:rsid w:val="00835EBE"/>
    <w:rsid w:val="008370A9"/>
    <w:rsid w:val="008412A8"/>
    <w:rsid w:val="00845692"/>
    <w:rsid w:val="00851B1F"/>
    <w:rsid w:val="008520D3"/>
    <w:rsid w:val="0086538C"/>
    <w:rsid w:val="00865BBC"/>
    <w:rsid w:val="00874407"/>
    <w:rsid w:val="00876906"/>
    <w:rsid w:val="008774BB"/>
    <w:rsid w:val="00877FAE"/>
    <w:rsid w:val="0088197F"/>
    <w:rsid w:val="008A136B"/>
    <w:rsid w:val="008A3F26"/>
    <w:rsid w:val="008A43C3"/>
    <w:rsid w:val="008B0CE2"/>
    <w:rsid w:val="008B1AA2"/>
    <w:rsid w:val="008B3532"/>
    <w:rsid w:val="008C01CF"/>
    <w:rsid w:val="008C390D"/>
    <w:rsid w:val="008C5345"/>
    <w:rsid w:val="008D0CD5"/>
    <w:rsid w:val="008D7976"/>
    <w:rsid w:val="008E69F3"/>
    <w:rsid w:val="008E6E45"/>
    <w:rsid w:val="008E70F5"/>
    <w:rsid w:val="008E76A8"/>
    <w:rsid w:val="008F088C"/>
    <w:rsid w:val="008F0FDC"/>
    <w:rsid w:val="008F578B"/>
    <w:rsid w:val="008F67C9"/>
    <w:rsid w:val="00901E45"/>
    <w:rsid w:val="00902E04"/>
    <w:rsid w:val="0090686B"/>
    <w:rsid w:val="00907C9C"/>
    <w:rsid w:val="0091594F"/>
    <w:rsid w:val="009178FE"/>
    <w:rsid w:val="00921059"/>
    <w:rsid w:val="009214F1"/>
    <w:rsid w:val="00923310"/>
    <w:rsid w:val="009327D5"/>
    <w:rsid w:val="00933085"/>
    <w:rsid w:val="00933927"/>
    <w:rsid w:val="0093700B"/>
    <w:rsid w:val="009413A8"/>
    <w:rsid w:val="0094165E"/>
    <w:rsid w:val="00941DE7"/>
    <w:rsid w:val="009426BA"/>
    <w:rsid w:val="009446DA"/>
    <w:rsid w:val="00951733"/>
    <w:rsid w:val="00952E97"/>
    <w:rsid w:val="00956893"/>
    <w:rsid w:val="0096039A"/>
    <w:rsid w:val="00960937"/>
    <w:rsid w:val="00961BB4"/>
    <w:rsid w:val="00963896"/>
    <w:rsid w:val="00972618"/>
    <w:rsid w:val="009826DA"/>
    <w:rsid w:val="00991562"/>
    <w:rsid w:val="00992DEF"/>
    <w:rsid w:val="00995D3D"/>
    <w:rsid w:val="00995E00"/>
    <w:rsid w:val="009A13F6"/>
    <w:rsid w:val="009A4206"/>
    <w:rsid w:val="009A4A36"/>
    <w:rsid w:val="009A4A6A"/>
    <w:rsid w:val="009A6DC3"/>
    <w:rsid w:val="009B3962"/>
    <w:rsid w:val="009B4A0E"/>
    <w:rsid w:val="009C2EC5"/>
    <w:rsid w:val="009C30E7"/>
    <w:rsid w:val="009C3408"/>
    <w:rsid w:val="009D2520"/>
    <w:rsid w:val="009D40E9"/>
    <w:rsid w:val="009D531B"/>
    <w:rsid w:val="009D7A4B"/>
    <w:rsid w:val="009E42C8"/>
    <w:rsid w:val="009E5563"/>
    <w:rsid w:val="009E6249"/>
    <w:rsid w:val="009E6723"/>
    <w:rsid w:val="009E7B60"/>
    <w:rsid w:val="009F5721"/>
    <w:rsid w:val="00A01382"/>
    <w:rsid w:val="00A01B84"/>
    <w:rsid w:val="00A05CB6"/>
    <w:rsid w:val="00A069B1"/>
    <w:rsid w:val="00A17055"/>
    <w:rsid w:val="00A20FFC"/>
    <w:rsid w:val="00A25545"/>
    <w:rsid w:val="00A25803"/>
    <w:rsid w:val="00A32E75"/>
    <w:rsid w:val="00A33E3D"/>
    <w:rsid w:val="00A40F2C"/>
    <w:rsid w:val="00A41103"/>
    <w:rsid w:val="00A44435"/>
    <w:rsid w:val="00A470F3"/>
    <w:rsid w:val="00A47964"/>
    <w:rsid w:val="00A51E03"/>
    <w:rsid w:val="00A52EF9"/>
    <w:rsid w:val="00A550A0"/>
    <w:rsid w:val="00A57168"/>
    <w:rsid w:val="00A60AB6"/>
    <w:rsid w:val="00A618C6"/>
    <w:rsid w:val="00A6362B"/>
    <w:rsid w:val="00A65DB4"/>
    <w:rsid w:val="00A74DF1"/>
    <w:rsid w:val="00A76141"/>
    <w:rsid w:val="00A83E45"/>
    <w:rsid w:val="00A851CA"/>
    <w:rsid w:val="00A87EA3"/>
    <w:rsid w:val="00A90B97"/>
    <w:rsid w:val="00A92F35"/>
    <w:rsid w:val="00A97630"/>
    <w:rsid w:val="00AA0D8D"/>
    <w:rsid w:val="00AA2A7D"/>
    <w:rsid w:val="00AA2BA3"/>
    <w:rsid w:val="00AA573F"/>
    <w:rsid w:val="00AA7879"/>
    <w:rsid w:val="00AB4B5B"/>
    <w:rsid w:val="00AC1B0C"/>
    <w:rsid w:val="00AC2D8E"/>
    <w:rsid w:val="00AC4321"/>
    <w:rsid w:val="00AC53FC"/>
    <w:rsid w:val="00AC5683"/>
    <w:rsid w:val="00AC5BCD"/>
    <w:rsid w:val="00AC7B27"/>
    <w:rsid w:val="00AD19EC"/>
    <w:rsid w:val="00AE0078"/>
    <w:rsid w:val="00AE0A6F"/>
    <w:rsid w:val="00AE1E3C"/>
    <w:rsid w:val="00AE22A2"/>
    <w:rsid w:val="00AE2656"/>
    <w:rsid w:val="00AF1EF0"/>
    <w:rsid w:val="00AF3A50"/>
    <w:rsid w:val="00AF40C0"/>
    <w:rsid w:val="00AF74A3"/>
    <w:rsid w:val="00B0154C"/>
    <w:rsid w:val="00B14381"/>
    <w:rsid w:val="00B21CFB"/>
    <w:rsid w:val="00B277DF"/>
    <w:rsid w:val="00B313C2"/>
    <w:rsid w:val="00B34AED"/>
    <w:rsid w:val="00B34B0D"/>
    <w:rsid w:val="00B44E20"/>
    <w:rsid w:val="00B455F1"/>
    <w:rsid w:val="00B47B89"/>
    <w:rsid w:val="00B51D93"/>
    <w:rsid w:val="00B60FE2"/>
    <w:rsid w:val="00B65E68"/>
    <w:rsid w:val="00B67782"/>
    <w:rsid w:val="00B71D05"/>
    <w:rsid w:val="00B82324"/>
    <w:rsid w:val="00B85439"/>
    <w:rsid w:val="00B86FC2"/>
    <w:rsid w:val="00B91F22"/>
    <w:rsid w:val="00B92234"/>
    <w:rsid w:val="00B92F11"/>
    <w:rsid w:val="00B93051"/>
    <w:rsid w:val="00B93EEA"/>
    <w:rsid w:val="00B94120"/>
    <w:rsid w:val="00B95C31"/>
    <w:rsid w:val="00B962B1"/>
    <w:rsid w:val="00BA0C17"/>
    <w:rsid w:val="00BA5D98"/>
    <w:rsid w:val="00BB0D08"/>
    <w:rsid w:val="00BB3B38"/>
    <w:rsid w:val="00BB449D"/>
    <w:rsid w:val="00BB4DF0"/>
    <w:rsid w:val="00BB5ED2"/>
    <w:rsid w:val="00BC0F23"/>
    <w:rsid w:val="00BC5CAA"/>
    <w:rsid w:val="00BC7E73"/>
    <w:rsid w:val="00BD035E"/>
    <w:rsid w:val="00BD2061"/>
    <w:rsid w:val="00BD4625"/>
    <w:rsid w:val="00BD51E0"/>
    <w:rsid w:val="00BF5FAF"/>
    <w:rsid w:val="00BF7150"/>
    <w:rsid w:val="00C0686C"/>
    <w:rsid w:val="00C06B1A"/>
    <w:rsid w:val="00C07F72"/>
    <w:rsid w:val="00C11DF8"/>
    <w:rsid w:val="00C129C7"/>
    <w:rsid w:val="00C14524"/>
    <w:rsid w:val="00C21245"/>
    <w:rsid w:val="00C26901"/>
    <w:rsid w:val="00C2766A"/>
    <w:rsid w:val="00C34849"/>
    <w:rsid w:val="00C34B8D"/>
    <w:rsid w:val="00C36A6C"/>
    <w:rsid w:val="00C40EBC"/>
    <w:rsid w:val="00C4178C"/>
    <w:rsid w:val="00C41E5A"/>
    <w:rsid w:val="00C43018"/>
    <w:rsid w:val="00C43559"/>
    <w:rsid w:val="00C50B39"/>
    <w:rsid w:val="00C50CF2"/>
    <w:rsid w:val="00C50F45"/>
    <w:rsid w:val="00C60C46"/>
    <w:rsid w:val="00C6411F"/>
    <w:rsid w:val="00C6428D"/>
    <w:rsid w:val="00C64972"/>
    <w:rsid w:val="00C70E2A"/>
    <w:rsid w:val="00C818E3"/>
    <w:rsid w:val="00C85632"/>
    <w:rsid w:val="00C92C7B"/>
    <w:rsid w:val="00C935B0"/>
    <w:rsid w:val="00CA0C95"/>
    <w:rsid w:val="00CA604B"/>
    <w:rsid w:val="00CB105B"/>
    <w:rsid w:val="00CB5D5F"/>
    <w:rsid w:val="00CC4954"/>
    <w:rsid w:val="00CC606F"/>
    <w:rsid w:val="00CC6E76"/>
    <w:rsid w:val="00CD0EBD"/>
    <w:rsid w:val="00CD12E8"/>
    <w:rsid w:val="00CD3978"/>
    <w:rsid w:val="00CE2132"/>
    <w:rsid w:val="00CE42C5"/>
    <w:rsid w:val="00CE6BBB"/>
    <w:rsid w:val="00CE7094"/>
    <w:rsid w:val="00CF01D8"/>
    <w:rsid w:val="00CF03B7"/>
    <w:rsid w:val="00CF55B0"/>
    <w:rsid w:val="00CF7B91"/>
    <w:rsid w:val="00D040D0"/>
    <w:rsid w:val="00D06876"/>
    <w:rsid w:val="00D11F78"/>
    <w:rsid w:val="00D15F7A"/>
    <w:rsid w:val="00D23BD5"/>
    <w:rsid w:val="00D24BD1"/>
    <w:rsid w:val="00D3139E"/>
    <w:rsid w:val="00D34BAA"/>
    <w:rsid w:val="00D36B38"/>
    <w:rsid w:val="00D436D5"/>
    <w:rsid w:val="00D5007E"/>
    <w:rsid w:val="00D51DA4"/>
    <w:rsid w:val="00D55671"/>
    <w:rsid w:val="00D574EA"/>
    <w:rsid w:val="00D650CC"/>
    <w:rsid w:val="00D70D01"/>
    <w:rsid w:val="00D7361E"/>
    <w:rsid w:val="00D7446F"/>
    <w:rsid w:val="00D86875"/>
    <w:rsid w:val="00D8797E"/>
    <w:rsid w:val="00DA153E"/>
    <w:rsid w:val="00DB0AFA"/>
    <w:rsid w:val="00DB0F31"/>
    <w:rsid w:val="00DC32A2"/>
    <w:rsid w:val="00DC6229"/>
    <w:rsid w:val="00DD065A"/>
    <w:rsid w:val="00DD4C2B"/>
    <w:rsid w:val="00DE18B7"/>
    <w:rsid w:val="00DE5832"/>
    <w:rsid w:val="00DE5D45"/>
    <w:rsid w:val="00DE7212"/>
    <w:rsid w:val="00DE75DE"/>
    <w:rsid w:val="00DE797D"/>
    <w:rsid w:val="00DE7E14"/>
    <w:rsid w:val="00DF7609"/>
    <w:rsid w:val="00E00C6F"/>
    <w:rsid w:val="00E01F53"/>
    <w:rsid w:val="00E020A2"/>
    <w:rsid w:val="00E03639"/>
    <w:rsid w:val="00E051AF"/>
    <w:rsid w:val="00E068B7"/>
    <w:rsid w:val="00E069A5"/>
    <w:rsid w:val="00E07850"/>
    <w:rsid w:val="00E07A28"/>
    <w:rsid w:val="00E130F9"/>
    <w:rsid w:val="00E14AFB"/>
    <w:rsid w:val="00E17E0C"/>
    <w:rsid w:val="00E20720"/>
    <w:rsid w:val="00E23CD7"/>
    <w:rsid w:val="00E24081"/>
    <w:rsid w:val="00E243FC"/>
    <w:rsid w:val="00E2699A"/>
    <w:rsid w:val="00E272F9"/>
    <w:rsid w:val="00E3399C"/>
    <w:rsid w:val="00E33AEC"/>
    <w:rsid w:val="00E37B62"/>
    <w:rsid w:val="00E41D60"/>
    <w:rsid w:val="00E54045"/>
    <w:rsid w:val="00E55CCD"/>
    <w:rsid w:val="00E564C0"/>
    <w:rsid w:val="00E5718D"/>
    <w:rsid w:val="00E60BEF"/>
    <w:rsid w:val="00E61571"/>
    <w:rsid w:val="00E6564F"/>
    <w:rsid w:val="00E66727"/>
    <w:rsid w:val="00E8225D"/>
    <w:rsid w:val="00EA082C"/>
    <w:rsid w:val="00EA48AB"/>
    <w:rsid w:val="00EA6A8B"/>
    <w:rsid w:val="00EA6F59"/>
    <w:rsid w:val="00EB2DB2"/>
    <w:rsid w:val="00EB4FD3"/>
    <w:rsid w:val="00EB5087"/>
    <w:rsid w:val="00EC1297"/>
    <w:rsid w:val="00EC49ED"/>
    <w:rsid w:val="00EC54B2"/>
    <w:rsid w:val="00EC5E96"/>
    <w:rsid w:val="00EC6282"/>
    <w:rsid w:val="00ED00C8"/>
    <w:rsid w:val="00EE00D1"/>
    <w:rsid w:val="00EE07DE"/>
    <w:rsid w:val="00EE0B15"/>
    <w:rsid w:val="00EE38AA"/>
    <w:rsid w:val="00EE640D"/>
    <w:rsid w:val="00EF221F"/>
    <w:rsid w:val="00EF2AA4"/>
    <w:rsid w:val="00EF2AB5"/>
    <w:rsid w:val="00EF6F07"/>
    <w:rsid w:val="00F05FB8"/>
    <w:rsid w:val="00F06029"/>
    <w:rsid w:val="00F074DD"/>
    <w:rsid w:val="00F107BC"/>
    <w:rsid w:val="00F1084F"/>
    <w:rsid w:val="00F12B85"/>
    <w:rsid w:val="00F16583"/>
    <w:rsid w:val="00F25501"/>
    <w:rsid w:val="00F31494"/>
    <w:rsid w:val="00F34126"/>
    <w:rsid w:val="00F3565D"/>
    <w:rsid w:val="00F36592"/>
    <w:rsid w:val="00F37F82"/>
    <w:rsid w:val="00F40E10"/>
    <w:rsid w:val="00F4274F"/>
    <w:rsid w:val="00F5369A"/>
    <w:rsid w:val="00F63ADF"/>
    <w:rsid w:val="00F671C0"/>
    <w:rsid w:val="00F7084F"/>
    <w:rsid w:val="00F73F4F"/>
    <w:rsid w:val="00F825A0"/>
    <w:rsid w:val="00F83372"/>
    <w:rsid w:val="00F842B8"/>
    <w:rsid w:val="00F90662"/>
    <w:rsid w:val="00FA0D83"/>
    <w:rsid w:val="00FA29D0"/>
    <w:rsid w:val="00FA7CD4"/>
    <w:rsid w:val="00FA7FEF"/>
    <w:rsid w:val="00FB1D41"/>
    <w:rsid w:val="00FB202D"/>
    <w:rsid w:val="00FB2ECD"/>
    <w:rsid w:val="00FB7ABA"/>
    <w:rsid w:val="00FC1DA4"/>
    <w:rsid w:val="00FC2E04"/>
    <w:rsid w:val="00FC3FF1"/>
    <w:rsid w:val="00FD48F2"/>
    <w:rsid w:val="00FD748D"/>
    <w:rsid w:val="00FE519D"/>
    <w:rsid w:val="00FE5E14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3733B4"/>
  <w15:docId w15:val="{1F38D9F7-3EA5-4EB8-BB57-5866F9D9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 Medium" w:eastAsia="Times New Roman" w:hAnsi="Futura Std Medium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locked="1" w:semiHidden="1" w:uiPriority="0" w:unhideWhenUsed="1"/>
    <w:lsdException w:name="Table Grid" w:locked="1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686C"/>
    <w:rPr>
      <w:rFonts w:ascii="Times New Roman" w:hAnsi="Times New Roman" w:cs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1F53"/>
    <w:pPr>
      <w:keepNext/>
      <w:spacing w:before="240" w:after="60"/>
      <w:outlineLvl w:val="0"/>
    </w:pPr>
    <w:rPr>
      <w:rFonts w:asciiTheme="majorHAnsi" w:hAnsiTheme="majorHAnsi"/>
      <w:b/>
      <w:bCs/>
      <w:color w:val="8DB3E2" w:themeColor="text2" w:themeTint="66"/>
      <w:kern w:val="32"/>
      <w:sz w:val="48"/>
      <w:szCs w:val="3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06C3"/>
    <w:pPr>
      <w:keepNext/>
      <w:spacing w:before="240" w:after="60"/>
      <w:outlineLvl w:val="1"/>
    </w:pPr>
    <w:rPr>
      <w:rFonts w:asciiTheme="majorHAnsi" w:hAnsiTheme="majorHAnsi"/>
      <w:b/>
      <w:bCs/>
      <w:iCs/>
      <w:color w:val="4F81BD" w:themeColor="accent1"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A4A3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1F53"/>
    <w:rPr>
      <w:rFonts w:asciiTheme="majorHAnsi" w:hAnsiTheme="majorHAnsi" w:cs="Arial"/>
      <w:b/>
      <w:bCs/>
      <w:color w:val="8DB3E2" w:themeColor="text2" w:themeTint="66"/>
      <w:kern w:val="32"/>
      <w:sz w:val="48"/>
      <w:szCs w:val="32"/>
      <w:lang w:val="en-AU"/>
    </w:rPr>
  </w:style>
  <w:style w:type="character" w:customStyle="1" w:styleId="Heading2Char">
    <w:name w:val="Heading 2 Char"/>
    <w:link w:val="Heading2"/>
    <w:uiPriority w:val="99"/>
    <w:locked/>
    <w:rsid w:val="004C06C3"/>
    <w:rPr>
      <w:rFonts w:asciiTheme="majorHAnsi" w:hAnsiTheme="majorHAnsi" w:cs="Arial"/>
      <w:b/>
      <w:bCs/>
      <w:iCs/>
      <w:color w:val="4F81BD" w:themeColor="accent1"/>
      <w:sz w:val="28"/>
      <w:szCs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A87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87EA3"/>
    <w:rPr>
      <w:rFonts w:ascii="Tahoma" w:hAnsi="Tahoma" w:cs="Tahoma"/>
      <w:sz w:val="16"/>
      <w:szCs w:val="16"/>
      <w:lang w:val="de-DE" w:eastAsia="de-DE"/>
    </w:rPr>
  </w:style>
  <w:style w:type="character" w:customStyle="1" w:styleId="ZchnZchn3">
    <w:name w:val="Zchn Zchn3"/>
    <w:uiPriority w:val="99"/>
    <w:semiHidden/>
    <w:rsid w:val="00A87EA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A87EA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3B2A3C"/>
    <w:rPr>
      <w:rFonts w:ascii="Times New Roman" w:hAnsi="Times New Roman" w:cs="Times New Roman"/>
      <w:sz w:val="20"/>
      <w:szCs w:val="20"/>
      <w:lang w:val="de-DE" w:eastAsia="de-DE"/>
    </w:rPr>
  </w:style>
  <w:style w:type="character" w:customStyle="1" w:styleId="FooterChar">
    <w:name w:val="Footer Char"/>
    <w:uiPriority w:val="99"/>
    <w:rsid w:val="00A87EA3"/>
    <w:rPr>
      <w:sz w:val="24"/>
      <w:lang w:val="de-DE" w:eastAsia="de-DE"/>
    </w:rPr>
  </w:style>
  <w:style w:type="character" w:styleId="FootnoteReference">
    <w:name w:val="footnote reference"/>
    <w:uiPriority w:val="99"/>
    <w:semiHidden/>
    <w:rsid w:val="00A87EA3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A87EA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A87EA3"/>
    <w:rPr>
      <w:rFonts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1"/>
    <w:uiPriority w:val="99"/>
    <w:rsid w:val="00A87EA3"/>
    <w:pPr>
      <w:tabs>
        <w:tab w:val="center" w:pos="4536"/>
        <w:tab w:val="right" w:pos="9072"/>
      </w:tabs>
    </w:pPr>
    <w:rPr>
      <w:rFonts w:ascii="Futura Std Medium" w:hAnsi="Futura Std Medium" w:cs="Times New Roman"/>
    </w:rPr>
  </w:style>
  <w:style w:type="character" w:customStyle="1" w:styleId="FooterChar1">
    <w:name w:val="Footer Char1"/>
    <w:link w:val="Footer"/>
    <w:uiPriority w:val="99"/>
    <w:semiHidden/>
    <w:locked/>
    <w:rsid w:val="003B2A3C"/>
    <w:rPr>
      <w:rFonts w:ascii="Times New Roman" w:hAnsi="Times New Roman" w:cs="Times New Roman"/>
      <w:sz w:val="24"/>
      <w:szCs w:val="24"/>
      <w:lang w:val="de-DE" w:eastAsia="de-DE"/>
    </w:rPr>
  </w:style>
  <w:style w:type="table" w:styleId="TableGrid">
    <w:name w:val="Table Grid"/>
    <w:basedOn w:val="TableNormal"/>
    <w:uiPriority w:val="39"/>
    <w:rsid w:val="00A87EA3"/>
    <w:rPr>
      <w:rFonts w:ascii="Arial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rsid w:val="00A87E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3B2A3C"/>
    <w:rPr>
      <w:rFonts w:ascii="Courier New" w:hAnsi="Courier New" w:cs="Courier New"/>
      <w:sz w:val="20"/>
      <w:szCs w:val="20"/>
      <w:lang w:val="de-DE" w:eastAsia="de-DE"/>
    </w:rPr>
  </w:style>
  <w:style w:type="paragraph" w:customStyle="1" w:styleId="UCCPractice">
    <w:name w:val="!UCC_Practice"/>
    <w:basedOn w:val="Normal"/>
    <w:uiPriority w:val="99"/>
    <w:rsid w:val="00A87EA3"/>
    <w:pPr>
      <w:ind w:left="567"/>
      <w:jc w:val="both"/>
    </w:pPr>
  </w:style>
  <w:style w:type="paragraph" w:customStyle="1" w:styleId="UCCHead01">
    <w:name w:val="UCC_Head_01"/>
    <w:basedOn w:val="Normal"/>
    <w:link w:val="UCCHead01Zchn"/>
    <w:uiPriority w:val="99"/>
    <w:rsid w:val="00A87EA3"/>
    <w:pPr>
      <w:autoSpaceDE w:val="0"/>
      <w:autoSpaceDN w:val="0"/>
      <w:adjustRightInd w:val="0"/>
    </w:pPr>
    <w:rPr>
      <w:rFonts w:ascii="Futura-Bold" w:hAnsi="Futura-Bold" w:cs="Futura-Bold"/>
      <w:b/>
      <w:bCs/>
      <w:color w:val="082105"/>
      <w:lang w:val="en-US"/>
    </w:rPr>
  </w:style>
  <w:style w:type="character" w:customStyle="1" w:styleId="Buchtitel">
    <w:name w:val="Buchtitel"/>
    <w:uiPriority w:val="99"/>
    <w:rsid w:val="00A87EA3"/>
    <w:rPr>
      <w:rFonts w:cs="Times New Roman"/>
      <w:b/>
      <w:bCs/>
      <w:smallCaps/>
      <w:spacing w:val="5"/>
    </w:rPr>
  </w:style>
  <w:style w:type="character" w:customStyle="1" w:styleId="UCCHead01Zchn">
    <w:name w:val="UCC_Head_01 Zchn"/>
    <w:link w:val="UCCHead01"/>
    <w:uiPriority w:val="99"/>
    <w:locked/>
    <w:rsid w:val="00A87EA3"/>
    <w:rPr>
      <w:rFonts w:ascii="Futura-Bold" w:hAnsi="Futura-Bold" w:cs="Futura-Bold"/>
      <w:b/>
      <w:bCs/>
      <w:color w:val="082105"/>
      <w:sz w:val="24"/>
      <w:szCs w:val="24"/>
      <w:lang w:val="en-US" w:eastAsia="de-DE"/>
    </w:rPr>
  </w:style>
  <w:style w:type="paragraph" w:customStyle="1" w:styleId="UCCMainText">
    <w:name w:val="UCC_Main_Text"/>
    <w:basedOn w:val="Normal"/>
    <w:link w:val="UCCMainTextChar"/>
    <w:uiPriority w:val="99"/>
    <w:rsid w:val="00A87EA3"/>
    <w:pPr>
      <w:autoSpaceDE w:val="0"/>
      <w:autoSpaceDN w:val="0"/>
      <w:adjustRightInd w:val="0"/>
      <w:spacing w:line="320" w:lineRule="exact"/>
      <w:jc w:val="both"/>
    </w:pPr>
  </w:style>
  <w:style w:type="paragraph" w:customStyle="1" w:styleId="UCCHeadline01">
    <w:name w:val="UCC_Headline_01"/>
    <w:basedOn w:val="Normal"/>
    <w:uiPriority w:val="99"/>
    <w:rsid w:val="00697E56"/>
    <w:rPr>
      <w:rFonts w:ascii="FuturaStd-Book" w:hAnsi="FuturaStd-Book" w:cs="FuturaStd-Book"/>
    </w:rPr>
  </w:style>
  <w:style w:type="paragraph" w:customStyle="1" w:styleId="UCCHeadline02">
    <w:name w:val="UCC_Headline_02"/>
    <w:basedOn w:val="Normal"/>
    <w:uiPriority w:val="99"/>
    <w:rsid w:val="00EB2DB2"/>
    <w:pPr>
      <w:autoSpaceDE w:val="0"/>
      <w:autoSpaceDN w:val="0"/>
      <w:adjustRightInd w:val="0"/>
      <w:spacing w:after="120"/>
    </w:pPr>
    <w:rPr>
      <w:rFonts w:ascii="Futura Std Book" w:hAnsi="Futura Std Book" w:cs="Futura Std Book"/>
      <w:b/>
      <w:bCs/>
    </w:rPr>
  </w:style>
  <w:style w:type="paragraph" w:customStyle="1" w:styleId="UCCHeadlinePractice">
    <w:name w:val="UCC_Headline_Practice"/>
    <w:basedOn w:val="Normal"/>
    <w:uiPriority w:val="99"/>
    <w:rsid w:val="00A87EA3"/>
    <w:pPr>
      <w:autoSpaceDE w:val="0"/>
      <w:autoSpaceDN w:val="0"/>
      <w:adjustRightInd w:val="0"/>
      <w:spacing w:before="360"/>
      <w:ind w:left="284"/>
    </w:pPr>
    <w:rPr>
      <w:rFonts w:ascii="FuturaStd-Bold" w:hAnsi="FuturaStd-Bold" w:cs="FuturaStd-Bold"/>
      <w:b/>
      <w:bCs/>
      <w:sz w:val="20"/>
      <w:szCs w:val="20"/>
      <w:lang w:val="en-US"/>
    </w:rPr>
  </w:style>
  <w:style w:type="paragraph" w:customStyle="1" w:styleId="UCCMainTextPractice">
    <w:name w:val="UCC_Main_Text_Practice"/>
    <w:basedOn w:val="UCCMainText"/>
    <w:link w:val="UCCMainTextPracticeChar"/>
    <w:uiPriority w:val="99"/>
    <w:rsid w:val="00A87EA3"/>
    <w:pPr>
      <w:spacing w:before="120" w:line="240" w:lineRule="exact"/>
      <w:ind w:left="284"/>
    </w:pPr>
    <w:rPr>
      <w:sz w:val="20"/>
      <w:szCs w:val="20"/>
    </w:rPr>
  </w:style>
  <w:style w:type="paragraph" w:customStyle="1" w:styleId="UCCMainText01">
    <w:name w:val="UCC_Main_Text_01"/>
    <w:basedOn w:val="Normal"/>
    <w:uiPriority w:val="99"/>
    <w:rsid w:val="00FE5E14"/>
    <w:pPr>
      <w:spacing w:after="120" w:line="240" w:lineRule="exact"/>
      <w:ind w:right="3119"/>
      <w:jc w:val="both"/>
    </w:pPr>
    <w:rPr>
      <w:lang w:val="en-US"/>
    </w:rPr>
  </w:style>
  <w:style w:type="paragraph" w:customStyle="1" w:styleId="UCCMainText02">
    <w:name w:val="UCC_Main_Text_02"/>
    <w:basedOn w:val="Normal"/>
    <w:uiPriority w:val="99"/>
    <w:rsid w:val="00FE5E14"/>
    <w:pPr>
      <w:spacing w:line="240" w:lineRule="exact"/>
      <w:ind w:left="227" w:right="3119"/>
      <w:jc w:val="both"/>
    </w:pPr>
    <w:rPr>
      <w:sz w:val="20"/>
      <w:szCs w:val="20"/>
      <w:lang w:val="en-US"/>
    </w:rPr>
  </w:style>
  <w:style w:type="paragraph" w:customStyle="1" w:styleId="BodyText1">
    <w:name w:val="Body Text1"/>
    <w:uiPriority w:val="99"/>
    <w:rsid w:val="00C40EBC"/>
    <w:pPr>
      <w:autoSpaceDE w:val="0"/>
      <w:autoSpaceDN w:val="0"/>
      <w:adjustRightInd w:val="0"/>
    </w:pPr>
    <w:rPr>
      <w:rFonts w:ascii="Arial" w:hAnsi="Arial"/>
      <w:color w:val="000000"/>
    </w:rPr>
  </w:style>
  <w:style w:type="paragraph" w:customStyle="1" w:styleId="instruct">
    <w:name w:val="instruct"/>
    <w:basedOn w:val="BodyText1"/>
    <w:next w:val="BodyText1"/>
    <w:uiPriority w:val="99"/>
    <w:rsid w:val="00C40EBC"/>
    <w:pPr>
      <w:tabs>
        <w:tab w:val="left" w:pos="567"/>
        <w:tab w:val="left" w:pos="1701"/>
      </w:tabs>
      <w:ind w:left="1701" w:hanging="1701"/>
    </w:pPr>
    <w:rPr>
      <w:color w:val="auto"/>
    </w:rPr>
  </w:style>
  <w:style w:type="character" w:styleId="Strong">
    <w:name w:val="Strong"/>
    <w:uiPriority w:val="99"/>
    <w:qFormat/>
    <w:rsid w:val="00C40EBC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C40EBC"/>
    <w:pPr>
      <w:ind w:left="720"/>
      <w:contextualSpacing/>
    </w:pPr>
    <w:rPr>
      <w:rFonts w:eastAsia="MS Mincho"/>
      <w:lang w:val="en-AU" w:eastAsia="ja-JP"/>
    </w:rPr>
  </w:style>
  <w:style w:type="character" w:customStyle="1" w:styleId="UCCMainTextChar">
    <w:name w:val="UCC_Main_Text Char"/>
    <w:link w:val="UCCMainText"/>
    <w:uiPriority w:val="99"/>
    <w:locked/>
    <w:rsid w:val="00A87EA3"/>
    <w:rPr>
      <w:rFonts w:cs="Times New Roman"/>
      <w:sz w:val="24"/>
      <w:szCs w:val="24"/>
      <w:lang w:val="de-DE" w:eastAsia="de-DE"/>
    </w:rPr>
  </w:style>
  <w:style w:type="character" w:customStyle="1" w:styleId="UCCMainTextPracticeChar">
    <w:name w:val="UCC_Main_Text_Practice Char"/>
    <w:link w:val="UCCMainTextPractice"/>
    <w:uiPriority w:val="99"/>
    <w:locked/>
    <w:rsid w:val="00A87EA3"/>
    <w:rPr>
      <w:rFonts w:cs="Times New Roman"/>
      <w:sz w:val="24"/>
      <w:szCs w:val="24"/>
      <w:lang w:val="de-DE" w:eastAsia="de-DE"/>
    </w:rPr>
  </w:style>
  <w:style w:type="character" w:styleId="Hyperlink">
    <w:name w:val="Hyperlink"/>
    <w:uiPriority w:val="99"/>
    <w:rsid w:val="00A87EA3"/>
    <w:rPr>
      <w:rFonts w:cs="Times New Roman"/>
      <w:color w:val="464E90"/>
      <w:u w:val="none"/>
      <w:effect w:val="none"/>
    </w:rPr>
  </w:style>
  <w:style w:type="paragraph" w:customStyle="1" w:styleId="UCCPicture">
    <w:name w:val="UCC_Picture"/>
    <w:basedOn w:val="Normal"/>
    <w:next w:val="Normal"/>
    <w:uiPriority w:val="99"/>
    <w:rsid w:val="00A87EA3"/>
    <w:pPr>
      <w:spacing w:before="240" w:after="240"/>
      <w:ind w:firstLine="227"/>
    </w:pPr>
  </w:style>
  <w:style w:type="character" w:styleId="CommentReference">
    <w:name w:val="annotation reference"/>
    <w:uiPriority w:val="99"/>
    <w:semiHidden/>
    <w:rsid w:val="00A87EA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7EA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3B2A3C"/>
    <w:rPr>
      <w:rFonts w:ascii="Times New Roman" w:hAnsi="Times New Roman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7EA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B2A3C"/>
    <w:rPr>
      <w:rFonts w:ascii="Times New Roman" w:hAnsi="Times New Roman" w:cs="Times New Roman"/>
      <w:b/>
      <w:bCs/>
      <w:sz w:val="20"/>
      <w:szCs w:val="20"/>
      <w:lang w:val="de-DE" w:eastAsia="de-DE"/>
    </w:rPr>
  </w:style>
  <w:style w:type="paragraph" w:customStyle="1" w:styleId="UCCHeadlineMain">
    <w:name w:val="UCC_Headline_Main"/>
    <w:basedOn w:val="Normal"/>
    <w:uiPriority w:val="99"/>
    <w:rsid w:val="00A87EA3"/>
    <w:pPr>
      <w:autoSpaceDE w:val="0"/>
      <w:autoSpaceDN w:val="0"/>
      <w:adjustRightInd w:val="0"/>
      <w:spacing w:before="360" w:line="360" w:lineRule="auto"/>
      <w:ind w:right="3119"/>
    </w:pPr>
    <w:rPr>
      <w:b/>
      <w:bCs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4B096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0D7569"/>
    <w:rPr>
      <w:rFonts w:ascii="Times New Roman" w:hAnsi="Times New Roman" w:cs="Times New Roman"/>
      <w:sz w:val="2"/>
      <w:lang w:val="de-DE" w:eastAsia="de-DE"/>
    </w:rPr>
  </w:style>
  <w:style w:type="paragraph" w:customStyle="1" w:styleId="Detail">
    <w:name w:val="Detail"/>
    <w:basedOn w:val="Normal"/>
    <w:link w:val="DetailChar"/>
    <w:uiPriority w:val="99"/>
    <w:rsid w:val="00EA6F59"/>
    <w:pPr>
      <w:ind w:left="227"/>
    </w:pPr>
    <w:rPr>
      <w:sz w:val="20"/>
      <w:szCs w:val="20"/>
      <w:lang w:val="en-US"/>
    </w:rPr>
  </w:style>
  <w:style w:type="character" w:customStyle="1" w:styleId="DetailChar">
    <w:name w:val="Detail Char"/>
    <w:link w:val="Detail"/>
    <w:uiPriority w:val="99"/>
    <w:locked/>
    <w:rsid w:val="00EA6F59"/>
    <w:rPr>
      <w:rFonts w:ascii="Arial" w:hAnsi="Arial" w:cs="Arial"/>
      <w:lang w:eastAsia="de-DE" w:bidi="ar-SA"/>
    </w:rPr>
  </w:style>
  <w:style w:type="paragraph" w:styleId="Title">
    <w:name w:val="Title"/>
    <w:basedOn w:val="Normal"/>
    <w:next w:val="Normal"/>
    <w:link w:val="TitleChar"/>
    <w:qFormat/>
    <w:locked/>
    <w:rsid w:val="004C06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C06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97EE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4A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6E7418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D36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tom.i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nodejs.org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_freyburger\51_forschung\11_sap\11_bi_curriculum\05_module2008_08\case_study_basic_v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D1642-F93A-4C15-9CB5-CCA99E22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case_study_basic_v01</Template>
  <TotalTime>201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CaseStudy</vt:lpstr>
    </vt:vector>
  </TitlesOfParts>
  <Company>Toshiba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</dc:title>
  <dc:subject>Module M1</dc:subject>
  <dc:creator>Klaus Freyburger</dc:creator>
  <cp:lastModifiedBy>Ross</cp:lastModifiedBy>
  <cp:revision>7</cp:revision>
  <cp:lastPrinted>2016-07-15T17:35:00Z</cp:lastPrinted>
  <dcterms:created xsi:type="dcterms:W3CDTF">2016-07-11T22:53:00Z</dcterms:created>
  <dcterms:modified xsi:type="dcterms:W3CDTF">2016-12-30T16:34:00Z</dcterms:modified>
</cp:coreProperties>
</file>