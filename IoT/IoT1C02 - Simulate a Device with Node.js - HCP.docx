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F71" w:rsidRDefault="00703F71" w:rsidP="004C06C3">
      <w:pPr>
        <w:pStyle w:val="Title"/>
        <w:rPr>
          <w:lang w:val="en-US"/>
        </w:rPr>
      </w:pPr>
    </w:p>
    <w:p w:rsidR="00703F71" w:rsidRPr="008A43C3" w:rsidRDefault="00CF01D8" w:rsidP="004C06C3">
      <w:pPr>
        <w:pStyle w:val="Title"/>
        <w:rPr>
          <w:lang w:val="en-US"/>
        </w:rPr>
      </w:pPr>
      <w:r>
        <w:rPr>
          <w:lang w:val="en-US"/>
        </w:rPr>
        <w:t>IoT1</w:t>
      </w:r>
      <w:r w:rsidR="003400D6">
        <w:rPr>
          <w:lang w:val="en-US"/>
        </w:rPr>
        <w:t>C02</w:t>
      </w:r>
      <w:r w:rsidR="00703F71">
        <w:rPr>
          <w:lang w:val="en-US"/>
        </w:rPr>
        <w:t xml:space="preserve"> – </w:t>
      </w:r>
      <w:r w:rsidR="00164844">
        <w:rPr>
          <w:lang w:val="en-US"/>
        </w:rPr>
        <w:t>Simulate a Device with Node.js</w:t>
      </w:r>
      <w:r w:rsidR="0076339B">
        <w:rPr>
          <w:lang w:val="en-US"/>
        </w:rPr>
        <w:t xml:space="preserve"> - HCP</w:t>
      </w:r>
    </w:p>
    <w:p w:rsidR="00703F71" w:rsidRPr="008A43C3" w:rsidRDefault="00703F71">
      <w:pPr>
        <w:rPr>
          <w:rFonts w:cs="Times New Roman"/>
          <w:sz w:val="28"/>
          <w:szCs w:val="28"/>
          <w:lang w:val="en-US"/>
        </w:rPr>
      </w:pPr>
    </w:p>
    <w:tbl>
      <w:tblPr>
        <w:tblW w:w="8997" w:type="dxa"/>
        <w:tblLook w:val="00A0" w:firstRow="1" w:lastRow="0" w:firstColumn="1" w:lastColumn="0" w:noHBand="0" w:noVBand="0"/>
      </w:tblPr>
      <w:tblGrid>
        <w:gridCol w:w="3891"/>
        <w:gridCol w:w="5106"/>
      </w:tblGrid>
      <w:tr w:rsidR="00703F71" w:rsidRPr="008A43C3" w:rsidTr="00EF221F">
        <w:trPr>
          <w:trHeight w:val="4354"/>
        </w:trPr>
        <w:tc>
          <w:tcPr>
            <w:tcW w:w="3891" w:type="dxa"/>
          </w:tcPr>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Product</w:t>
            </w:r>
          </w:p>
          <w:p w:rsidR="00703F71" w:rsidRPr="008A43C3" w:rsidRDefault="00EF221F" w:rsidP="00EF221F">
            <w:pPr>
              <w:autoSpaceDE w:val="0"/>
              <w:autoSpaceDN w:val="0"/>
              <w:adjustRightInd w:val="0"/>
              <w:rPr>
                <w:rFonts w:cs="Times New Roman"/>
                <w:lang w:val="en-US"/>
              </w:rPr>
            </w:pPr>
            <w:r>
              <w:rPr>
                <w:rFonts w:cs="Times New Roman"/>
                <w:lang w:val="en-US"/>
              </w:rPr>
              <w:t>HANA Cloud Platform</w:t>
            </w:r>
            <w:r w:rsidR="00CF01D8">
              <w:rPr>
                <w:rFonts w:cs="Times New Roman"/>
                <w:lang w:val="en-US"/>
              </w:rPr>
              <w:br/>
            </w:r>
            <w:proofErr w:type="spellStart"/>
            <w:r w:rsidR="00CF01D8">
              <w:rPr>
                <w:rFonts w:cs="Times New Roman"/>
                <w:lang w:val="en-US"/>
              </w:rPr>
              <w:t>IoT</w:t>
            </w:r>
            <w:proofErr w:type="spellEnd"/>
            <w:r w:rsidR="00CF01D8">
              <w:rPr>
                <w:rFonts w:cs="Times New Roman"/>
                <w:lang w:val="en-US"/>
              </w:rPr>
              <w:t xml:space="preserve"> Services</w:t>
            </w:r>
          </w:p>
          <w:p w:rsidR="00703F71" w:rsidRPr="008A43C3" w:rsidRDefault="00703F71" w:rsidP="00EF221F">
            <w:pPr>
              <w:autoSpaceDE w:val="0"/>
              <w:autoSpaceDN w:val="0"/>
              <w:adjustRightInd w:val="0"/>
              <w:rPr>
                <w:rFonts w:cs="Times New Roman"/>
                <w:sz w:val="20"/>
                <w:szCs w:val="20"/>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Level</w:t>
            </w:r>
          </w:p>
          <w:p w:rsidR="00703F71" w:rsidRPr="008A43C3" w:rsidRDefault="00703F71" w:rsidP="00EF221F">
            <w:pPr>
              <w:autoSpaceDE w:val="0"/>
              <w:autoSpaceDN w:val="0"/>
              <w:adjustRightInd w:val="0"/>
              <w:rPr>
                <w:rFonts w:cs="Times New Roman"/>
                <w:lang w:val="en-US"/>
              </w:rPr>
            </w:pPr>
            <w:r w:rsidRPr="008A43C3">
              <w:rPr>
                <w:rFonts w:cs="Times New Roman"/>
                <w:lang w:val="en-US"/>
              </w:rPr>
              <w:t>Undergraduate/Graduate</w:t>
            </w:r>
          </w:p>
          <w:p w:rsidR="00703F71" w:rsidRPr="008A43C3" w:rsidRDefault="00703F71" w:rsidP="00EF221F">
            <w:pPr>
              <w:autoSpaceDE w:val="0"/>
              <w:autoSpaceDN w:val="0"/>
              <w:adjustRightInd w:val="0"/>
              <w:rPr>
                <w:rFonts w:cs="Times New Roman"/>
                <w:lang w:val="en-US"/>
              </w:rPr>
            </w:pPr>
            <w:r w:rsidRPr="008A43C3">
              <w:rPr>
                <w:rFonts w:cs="Times New Roman"/>
                <w:lang w:val="en-US"/>
              </w:rPr>
              <w:t>Beginner</w:t>
            </w:r>
          </w:p>
          <w:p w:rsidR="00703F71" w:rsidRPr="008A43C3" w:rsidRDefault="00703F71" w:rsidP="00EF221F">
            <w:pPr>
              <w:autoSpaceDE w:val="0"/>
              <w:autoSpaceDN w:val="0"/>
              <w:adjustRightInd w:val="0"/>
              <w:rPr>
                <w:rFonts w:cs="Times New Roman"/>
                <w:b/>
                <w:bCs/>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Focus</w:t>
            </w:r>
          </w:p>
          <w:p w:rsidR="00703F71" w:rsidRPr="00EF221F" w:rsidRDefault="001B339F" w:rsidP="00EF221F">
            <w:pPr>
              <w:autoSpaceDE w:val="0"/>
              <w:autoSpaceDN w:val="0"/>
              <w:adjustRightInd w:val="0"/>
              <w:rPr>
                <w:rFonts w:cs="Times New Roman"/>
                <w:bCs/>
                <w:lang w:val="en-US"/>
              </w:rPr>
            </w:pPr>
            <w:r>
              <w:rPr>
                <w:rFonts w:cs="Times New Roman"/>
                <w:bCs/>
                <w:lang w:val="en-US"/>
              </w:rPr>
              <w:t>HANA Cloud Platform</w:t>
            </w:r>
          </w:p>
          <w:p w:rsidR="00EF221F" w:rsidRPr="008A43C3" w:rsidRDefault="00EF221F" w:rsidP="00EF221F">
            <w:pPr>
              <w:autoSpaceDE w:val="0"/>
              <w:autoSpaceDN w:val="0"/>
              <w:adjustRightInd w:val="0"/>
              <w:rPr>
                <w:rFonts w:cs="Times New Roman"/>
                <w:b/>
                <w:bCs/>
                <w:lang w:val="en-US"/>
              </w:rPr>
            </w:pPr>
          </w:p>
          <w:p w:rsidR="00703F71" w:rsidRDefault="00703F71" w:rsidP="00EF221F">
            <w:pPr>
              <w:autoSpaceDE w:val="0"/>
              <w:autoSpaceDN w:val="0"/>
              <w:adjustRightInd w:val="0"/>
              <w:rPr>
                <w:rFonts w:cs="Times New Roman"/>
                <w:lang w:val="en-US"/>
              </w:rPr>
            </w:pPr>
            <w:r w:rsidRPr="008A43C3">
              <w:rPr>
                <w:rFonts w:cs="Times New Roman"/>
                <w:b/>
                <w:bCs/>
                <w:lang w:val="en-US"/>
              </w:rPr>
              <w:t>Author</w:t>
            </w:r>
            <w:r w:rsidRPr="008A43C3">
              <w:rPr>
                <w:rFonts w:cs="Times New Roman"/>
                <w:lang w:val="en-US"/>
              </w:rPr>
              <w:br/>
              <w:t>Ross Hightower</w:t>
            </w:r>
          </w:p>
          <w:p w:rsidR="00703F71" w:rsidRPr="008A43C3" w:rsidRDefault="00703F71" w:rsidP="001B339F">
            <w:pPr>
              <w:autoSpaceDE w:val="0"/>
              <w:autoSpaceDN w:val="0"/>
              <w:adjustRightInd w:val="0"/>
              <w:rPr>
                <w:rFonts w:cs="Times New Roman"/>
                <w:sz w:val="28"/>
                <w:szCs w:val="28"/>
                <w:lang w:val="en-US"/>
              </w:rPr>
            </w:pPr>
          </w:p>
        </w:tc>
        <w:tc>
          <w:tcPr>
            <w:tcW w:w="5106" w:type="dxa"/>
          </w:tcPr>
          <w:p w:rsidR="00703F71" w:rsidRPr="008A43C3" w:rsidRDefault="00703F71" w:rsidP="001432D8">
            <w:pPr>
              <w:pStyle w:val="UCCHead01"/>
              <w:rPr>
                <w:rFonts w:ascii="Times New Roman" w:hAnsi="Times New Roman" w:cs="Times New Roman"/>
              </w:rPr>
            </w:pPr>
            <w:r w:rsidRPr="008A43C3">
              <w:rPr>
                <w:rFonts w:ascii="Times New Roman" w:hAnsi="Times New Roman" w:cs="Times New Roman"/>
              </w:rPr>
              <w:t>MOTIVATION</w:t>
            </w:r>
          </w:p>
          <w:p w:rsidR="00703F71" w:rsidRDefault="00CD3E3F" w:rsidP="00EF221F">
            <w:pPr>
              <w:rPr>
                <w:rFonts w:cs="Times New Roman"/>
                <w:lang w:val="en-AU"/>
              </w:rPr>
            </w:pPr>
            <w:r>
              <w:rPr>
                <w:rFonts w:cs="Times New Roman"/>
                <w:lang w:val="en-AU"/>
              </w:rPr>
              <w:t xml:space="preserve">In this case you will simulate a device using Node.js to test the HCP </w:t>
            </w:r>
            <w:proofErr w:type="spellStart"/>
            <w:r>
              <w:rPr>
                <w:rFonts w:cs="Times New Roman"/>
                <w:lang w:val="en-AU"/>
              </w:rPr>
              <w:t>IoT</w:t>
            </w:r>
            <w:proofErr w:type="spellEnd"/>
            <w:r>
              <w:rPr>
                <w:rFonts w:cs="Times New Roman"/>
                <w:lang w:val="en-AU"/>
              </w:rPr>
              <w:t xml:space="preserve"> services</w:t>
            </w:r>
          </w:p>
          <w:p w:rsidR="00723497" w:rsidRDefault="00723497" w:rsidP="00723497">
            <w:pPr>
              <w:rPr>
                <w:rFonts w:cs="Times New Roman"/>
                <w:lang w:val="en-AU"/>
              </w:rPr>
            </w:pPr>
          </w:p>
          <w:p w:rsidR="00723497" w:rsidRDefault="00723497" w:rsidP="00723497">
            <w:pPr>
              <w:rPr>
                <w:rFonts w:cs="Times New Roman"/>
                <w:lang w:val="en-AU"/>
              </w:rPr>
            </w:pPr>
          </w:p>
          <w:p w:rsidR="00723497" w:rsidRDefault="00723497" w:rsidP="00723497">
            <w:pPr>
              <w:rPr>
                <w:rFonts w:cs="Times New Roman"/>
                <w:b/>
              </w:rPr>
            </w:pPr>
            <w:r w:rsidRPr="001A1456">
              <w:rPr>
                <w:rFonts w:cs="Times New Roman"/>
                <w:b/>
              </w:rPr>
              <w:t>PREREQUISITES</w:t>
            </w:r>
          </w:p>
          <w:p w:rsidR="00723497" w:rsidRPr="008A43C3" w:rsidRDefault="00CD3E3F" w:rsidP="00EF221F">
            <w:pPr>
              <w:rPr>
                <w:rFonts w:cs="Times New Roman"/>
                <w:sz w:val="20"/>
                <w:szCs w:val="20"/>
                <w:lang w:val="en-US"/>
              </w:rPr>
            </w:pPr>
            <w:r>
              <w:rPr>
                <w:rFonts w:cs="Times New Roman"/>
                <w:sz w:val="20"/>
                <w:szCs w:val="20"/>
                <w:lang w:val="en-US"/>
              </w:rPr>
              <w:t xml:space="preserve">IoT1C01 – Setup </w:t>
            </w:r>
            <w:proofErr w:type="spellStart"/>
            <w:r>
              <w:rPr>
                <w:rFonts w:cs="Times New Roman"/>
                <w:sz w:val="20"/>
                <w:szCs w:val="20"/>
                <w:lang w:val="en-US"/>
              </w:rPr>
              <w:t>IoT</w:t>
            </w:r>
            <w:proofErr w:type="spellEnd"/>
            <w:r>
              <w:rPr>
                <w:rFonts w:cs="Times New Roman"/>
                <w:sz w:val="20"/>
                <w:szCs w:val="20"/>
                <w:lang w:val="en-US"/>
              </w:rPr>
              <w:t xml:space="preserve"> Service - HCP</w:t>
            </w:r>
          </w:p>
        </w:tc>
      </w:tr>
    </w:tbl>
    <w:p w:rsidR="00703F71" w:rsidRDefault="00CF01D8" w:rsidP="00D8797E">
      <w:pPr>
        <w:jc w:val="center"/>
      </w:pPr>
      <w:r>
        <w:rPr>
          <w:noProof/>
          <w:lang w:val="en-US" w:eastAsia="en-US"/>
        </w:rPr>
        <w:drawing>
          <wp:inline distT="0" distB="0" distL="0" distR="0" wp14:anchorId="464AF80D" wp14:editId="36AA985C">
            <wp:extent cx="5995013" cy="36469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9755" cy="3655935"/>
                    </a:xfrm>
                    <a:prstGeom prst="rect">
                      <a:avLst/>
                    </a:prstGeom>
                  </pic:spPr>
                </pic:pic>
              </a:graphicData>
            </a:graphic>
          </wp:inline>
        </w:drawing>
      </w:r>
    </w:p>
    <w:p w:rsidR="00703F71" w:rsidRDefault="00703F71" w:rsidP="00D8797E">
      <w:pPr>
        <w:rPr>
          <w:rFonts w:asciiTheme="majorHAnsi" w:hAnsiTheme="majorHAnsi"/>
          <w:color w:val="1F497D" w:themeColor="text2"/>
          <w:kern w:val="32"/>
          <w:sz w:val="40"/>
          <w:szCs w:val="32"/>
          <w:lang w:val="en-AU" w:eastAsia="en-US"/>
        </w:rPr>
      </w:pPr>
    </w:p>
    <w:p w:rsidR="003400D6" w:rsidRDefault="001C494A" w:rsidP="003400D6">
      <w:pPr>
        <w:pStyle w:val="Heading1"/>
      </w:pPr>
      <w:r>
        <w:br w:type="page"/>
      </w:r>
      <w:r w:rsidR="00164844">
        <w:lastRenderedPageBreak/>
        <w:t>Simulate a Device with Node.js</w:t>
      </w:r>
    </w:p>
    <w:p w:rsidR="00164844" w:rsidRDefault="00164844" w:rsidP="00164844">
      <w:r>
        <w:t>Node.js is a platform for creating network applications using</w:t>
      </w:r>
      <w:r w:rsidR="00CD3E3F">
        <w:t xml:space="preserve"> JavaScript.  Node makes it easy</w:t>
      </w:r>
      <w:r>
        <w:t xml:space="preserve"> to create applications that can create and consume RESTful services so it is ideal to interacting with HCP IoT services. In this case, you will create a node.js application that simulates a device. A later case uses node.js to interface between an actual device and IoT services.</w:t>
      </w:r>
    </w:p>
    <w:p w:rsidR="00164844" w:rsidRDefault="00CD3E3F" w:rsidP="00164844">
      <w:pPr>
        <w:pStyle w:val="Heading2"/>
      </w:pPr>
      <w:r>
        <w:t>Install Node.js</w:t>
      </w:r>
    </w:p>
    <w:p w:rsidR="00164844" w:rsidRDefault="00CD3E3F" w:rsidP="00164844">
      <w:r>
        <w:t>To install Node.js</w:t>
      </w:r>
      <w:r w:rsidR="00164844">
        <w:t xml:space="preserve"> navigate to the URL below:</w:t>
      </w:r>
      <w:r w:rsidR="00164844">
        <w:br/>
      </w:r>
    </w:p>
    <w:p w:rsidR="00164844" w:rsidRDefault="00164844" w:rsidP="00164844">
      <w:pPr>
        <w:ind w:firstLine="720"/>
        <w:rPr>
          <w:noProof/>
        </w:rPr>
      </w:pPr>
      <w:r w:rsidRPr="00741580">
        <w:rPr>
          <w:noProof/>
          <w:lang w:val="en-US" w:eastAsia="en-US"/>
        </w:rPr>
        <w:drawing>
          <wp:anchor distT="0" distB="0" distL="114300" distR="114300" simplePos="0" relativeHeight="251658240" behindDoc="0" locked="0" layoutInCell="1" allowOverlap="1" wp14:anchorId="6408FC13" wp14:editId="47BB61CF">
            <wp:simplePos x="0" y="0"/>
            <wp:positionH relativeFrom="column">
              <wp:posOffset>190500</wp:posOffset>
            </wp:positionH>
            <wp:positionV relativeFrom="paragraph">
              <wp:posOffset>456565</wp:posOffset>
            </wp:positionV>
            <wp:extent cx="3214370" cy="2422797"/>
            <wp:effectExtent l="152400" t="152400" r="367030" b="3587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4370" cy="2422797"/>
                    </a:xfrm>
                    <a:prstGeom prst="rect">
                      <a:avLst/>
                    </a:prstGeom>
                    <a:ln>
                      <a:noFill/>
                    </a:ln>
                    <a:effectLst>
                      <a:outerShdw blurRad="292100" dist="139700" dir="2700000" algn="tl" rotWithShape="0">
                        <a:srgbClr val="333333">
                          <a:alpha val="65000"/>
                        </a:srgbClr>
                      </a:outerShdw>
                    </a:effectLst>
                  </pic:spPr>
                </pic:pic>
              </a:graphicData>
            </a:graphic>
          </wp:anchor>
        </w:drawing>
      </w:r>
      <w:hyperlink r:id="rId10" w:history="1">
        <w:r w:rsidRPr="00B475A9">
          <w:rPr>
            <w:rStyle w:val="Hyperlink"/>
          </w:rPr>
          <w:t>http://</w:t>
        </w:r>
        <w:r w:rsidRPr="00164844">
          <w:t xml:space="preserve"> </w:t>
        </w:r>
        <w:r w:rsidRPr="00B475A9">
          <w:rPr>
            <w:rStyle w:val="Hyperlink"/>
          </w:rPr>
          <w:t>nodejs.org/</w:t>
        </w:r>
      </w:hyperlink>
      <w:r w:rsidRPr="0049023D">
        <w:rPr>
          <w:noProof/>
        </w:rPr>
        <w:t xml:space="preserve"> </w:t>
      </w:r>
    </w:p>
    <w:p w:rsidR="00CD3E3F" w:rsidRDefault="00164844" w:rsidP="00164844">
      <w:pPr>
        <w:rPr>
          <w:noProof/>
        </w:rPr>
      </w:pPr>
      <w:r>
        <w:rPr>
          <w:noProof/>
        </w:rPr>
        <w:t xml:space="preserve">Click </w:t>
      </w:r>
      <w:r>
        <w:rPr>
          <w:b/>
          <w:noProof/>
        </w:rPr>
        <w:t xml:space="preserve">Install </w:t>
      </w:r>
      <w:r w:rsidRPr="00FC5BBA">
        <w:rPr>
          <w:noProof/>
        </w:rPr>
        <w:t>and follow the installation instructions</w:t>
      </w:r>
      <w:r>
        <w:rPr>
          <w:b/>
          <w:noProof/>
        </w:rPr>
        <w:t xml:space="preserve">.  </w:t>
      </w:r>
      <w:r>
        <w:rPr>
          <w:noProof/>
        </w:rPr>
        <w:t>To test the installation open a command prompt (on Windows) or a terminal (on a Mac) and enter the command node –v.</w:t>
      </w:r>
    </w:p>
    <w:p w:rsidR="00CD3E3F" w:rsidRDefault="00CD3E3F" w:rsidP="00CD3E3F">
      <w:pPr>
        <w:rPr>
          <w:lang w:val="en-AU" w:eastAsia="en-US"/>
        </w:rPr>
      </w:pPr>
    </w:p>
    <w:tbl>
      <w:tblPr>
        <w:tblStyle w:val="TableGrid"/>
        <w:tblW w:w="0" w:type="auto"/>
        <w:tblLook w:val="04A0" w:firstRow="1" w:lastRow="0" w:firstColumn="1" w:lastColumn="0" w:noHBand="0" w:noVBand="1"/>
      </w:tblPr>
      <w:tblGrid>
        <w:gridCol w:w="9016"/>
      </w:tblGrid>
      <w:tr w:rsidR="00CD3E3F" w:rsidTr="00511C91">
        <w:tc>
          <w:tcPr>
            <w:tcW w:w="9016" w:type="dxa"/>
            <w:shd w:val="clear" w:color="auto" w:fill="D9D9D9" w:themeFill="background1" w:themeFillShade="D9"/>
          </w:tcPr>
          <w:p w:rsidR="00CD3E3F" w:rsidRDefault="00CD3E3F" w:rsidP="00511C91">
            <w:pPr>
              <w:rPr>
                <w:lang w:val="en-AU" w:eastAsia="en-US"/>
              </w:rPr>
            </w:pPr>
          </w:p>
          <w:p w:rsidR="00CD3E3F" w:rsidRDefault="00CD3E3F" w:rsidP="00511C91"/>
          <w:p w:rsidR="00CD3E3F" w:rsidRDefault="00CD3E3F" w:rsidP="00511C91">
            <w:r>
              <w:t>On Windows: Find the folder in Windows Explorer then hold the shift key while you right-click the folder.  Select Open Command Window Here</w:t>
            </w:r>
          </w:p>
          <w:p w:rsidR="00CD3E3F" w:rsidRDefault="00CD3E3F" w:rsidP="00511C91"/>
          <w:p w:rsidR="00CD3E3F" w:rsidRDefault="00CD3E3F" w:rsidP="00511C91">
            <w:r>
              <w:t>On a Mac: Open System Preferences and select Keyboard &gt; Shortcuts &gt; Services. Find "New Terminal at Folder" in the settings and click the box. Now, when you're in Finder, just right-click a folder and you're shown the option to open Terminal. When you do, it'll start right in the folder you're in.</w:t>
            </w:r>
          </w:p>
          <w:p w:rsidR="00CD3E3F" w:rsidRDefault="00CD3E3F" w:rsidP="00511C91">
            <w:pPr>
              <w:rPr>
                <w:lang w:val="en-AU" w:eastAsia="en-US"/>
              </w:rPr>
            </w:pPr>
          </w:p>
          <w:p w:rsidR="00CD3E3F" w:rsidRDefault="00CD3E3F" w:rsidP="00511C91">
            <w:pPr>
              <w:rPr>
                <w:lang w:val="en-AU" w:eastAsia="en-US"/>
              </w:rPr>
            </w:pPr>
          </w:p>
        </w:tc>
      </w:tr>
    </w:tbl>
    <w:p w:rsidR="00CD3E3F" w:rsidRPr="00203761" w:rsidRDefault="00CD3E3F" w:rsidP="00CD3E3F">
      <w:pPr>
        <w:rPr>
          <w:lang w:val="en-AU" w:eastAsia="en-US"/>
        </w:rPr>
      </w:pPr>
    </w:p>
    <w:p w:rsidR="00CD3E3F" w:rsidRDefault="00CD3E3F" w:rsidP="00CD3E3F">
      <w:pPr>
        <w:rPr>
          <w:lang w:val="en-AU" w:eastAsia="en-US"/>
        </w:rPr>
      </w:pPr>
    </w:p>
    <w:p w:rsidR="00CD3E3F" w:rsidRDefault="00CD3E3F" w:rsidP="00164844">
      <w:pPr>
        <w:rPr>
          <w:noProof/>
        </w:rPr>
      </w:pPr>
    </w:p>
    <w:p w:rsidR="00164844" w:rsidRDefault="00164844" w:rsidP="00164844">
      <w:pPr>
        <w:rPr>
          <w:noProof/>
        </w:rPr>
      </w:pPr>
    </w:p>
    <w:p w:rsidR="00164844" w:rsidRPr="00164844" w:rsidRDefault="00164844" w:rsidP="00164844">
      <w:r>
        <w:rPr>
          <w:noProof/>
          <w:lang w:val="en-US" w:eastAsia="en-US"/>
        </w:rPr>
        <w:lastRenderedPageBreak/>
        <w:drawing>
          <wp:inline distT="0" distB="0" distL="0" distR="0" wp14:anchorId="28003752" wp14:editId="45285BBA">
            <wp:extent cx="4248150" cy="1847850"/>
            <wp:effectExtent l="152400" t="152400" r="36195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164844" w:rsidRDefault="000710F1" w:rsidP="000710F1">
      <w:pPr>
        <w:pStyle w:val="Heading2"/>
      </w:pPr>
      <w:r>
        <w:t>Create the Node.js App</w:t>
      </w:r>
    </w:p>
    <w:p w:rsidR="000710F1" w:rsidRDefault="000710F1" w:rsidP="000710F1">
      <w:pPr>
        <w:rPr>
          <w:lang w:val="en-AU" w:eastAsia="en-US"/>
        </w:rPr>
      </w:pPr>
      <w:r>
        <w:rPr>
          <w:lang w:val="en-AU" w:eastAsia="en-US"/>
        </w:rPr>
        <w:t>Node applications are text files so, to create the application, you can use any text editor including Notepad.  If you want a more advanced, free editor you can use and editor like the open source Atom (</w:t>
      </w:r>
      <w:hyperlink r:id="rId12" w:history="1">
        <w:r w:rsidRPr="008D492F">
          <w:rPr>
            <w:rStyle w:val="Hyperlink"/>
            <w:rFonts w:cs="Arial"/>
            <w:lang w:val="en-AU" w:eastAsia="en-US"/>
          </w:rPr>
          <w:t>https://atom.io/</w:t>
        </w:r>
      </w:hyperlink>
      <w:r>
        <w:rPr>
          <w:lang w:val="en-AU" w:eastAsia="en-US"/>
        </w:rPr>
        <w:t>).</w:t>
      </w:r>
    </w:p>
    <w:p w:rsidR="000710F1" w:rsidRDefault="000710F1" w:rsidP="000710F1">
      <w:pPr>
        <w:rPr>
          <w:lang w:val="en-AU" w:eastAsia="en-US"/>
        </w:rPr>
      </w:pPr>
    </w:p>
    <w:tbl>
      <w:tblPr>
        <w:tblStyle w:val="TableGrid"/>
        <w:tblW w:w="0" w:type="auto"/>
        <w:tblLook w:val="04A0" w:firstRow="1" w:lastRow="0" w:firstColumn="1" w:lastColumn="0" w:noHBand="0" w:noVBand="1"/>
      </w:tblPr>
      <w:tblGrid>
        <w:gridCol w:w="9016"/>
      </w:tblGrid>
      <w:tr w:rsidR="000710F1" w:rsidTr="000710F1">
        <w:tc>
          <w:tcPr>
            <w:tcW w:w="9016" w:type="dxa"/>
          </w:tcPr>
          <w:p w:rsidR="000710F1" w:rsidRDefault="000710F1" w:rsidP="000710F1">
            <w:pPr>
              <w:rPr>
                <w:lang w:val="en-AU" w:eastAsia="en-US"/>
              </w:rPr>
            </w:pPr>
          </w:p>
          <w:p w:rsidR="000710F1" w:rsidRDefault="000710F1" w:rsidP="000710F1">
            <w:pPr>
              <w:rPr>
                <w:lang w:val="en-AU" w:eastAsia="en-US"/>
              </w:rPr>
            </w:pPr>
            <w:r>
              <w:rPr>
                <w:lang w:val="en-AU" w:eastAsia="en-US"/>
              </w:rPr>
              <w:t xml:space="preserve">This example was adapted from the SAP HANA Academy </w:t>
            </w:r>
            <w:proofErr w:type="spellStart"/>
            <w:r>
              <w:rPr>
                <w:lang w:val="en-AU" w:eastAsia="en-US"/>
              </w:rPr>
              <w:t>IoT</w:t>
            </w:r>
            <w:proofErr w:type="spellEnd"/>
            <w:r>
              <w:rPr>
                <w:lang w:val="en-AU" w:eastAsia="en-US"/>
              </w:rPr>
              <w:t xml:space="preserve"> series of videos.  </w:t>
            </w:r>
            <w:r w:rsidR="00CD3E3F">
              <w:rPr>
                <w:lang w:val="en-AU" w:eastAsia="en-US"/>
              </w:rPr>
              <w:t xml:space="preserve">The code in this case was adapted from </w:t>
            </w:r>
            <w:r>
              <w:rPr>
                <w:lang w:val="en-AU" w:eastAsia="en-US"/>
              </w:rPr>
              <w:t xml:space="preserve">the code at the </w:t>
            </w:r>
            <w:proofErr w:type="spellStart"/>
            <w:r>
              <w:rPr>
                <w:lang w:val="en-AU" w:eastAsia="en-US"/>
              </w:rPr>
              <w:t>url</w:t>
            </w:r>
            <w:proofErr w:type="spellEnd"/>
            <w:r>
              <w:rPr>
                <w:lang w:val="en-AU" w:eastAsia="en-US"/>
              </w:rPr>
              <w:t xml:space="preserve"> below.  Navigate to the </w:t>
            </w:r>
            <w:proofErr w:type="spellStart"/>
            <w:r>
              <w:rPr>
                <w:lang w:val="en-AU" w:eastAsia="en-US"/>
              </w:rPr>
              <w:t>nodejs</w:t>
            </w:r>
            <w:proofErr w:type="spellEnd"/>
            <w:r>
              <w:rPr>
                <w:lang w:val="en-AU" w:eastAsia="en-US"/>
              </w:rPr>
              <w:t xml:space="preserve"> folder then the climateHTTP.js file.</w:t>
            </w:r>
          </w:p>
          <w:p w:rsidR="000710F1" w:rsidRDefault="000710F1" w:rsidP="000710F1">
            <w:pPr>
              <w:rPr>
                <w:lang w:val="en-AU" w:eastAsia="en-US"/>
              </w:rPr>
            </w:pPr>
          </w:p>
          <w:p w:rsidR="000710F1" w:rsidRDefault="000710F1" w:rsidP="000710F1">
            <w:pPr>
              <w:rPr>
                <w:lang w:val="en-AU" w:eastAsia="en-US"/>
              </w:rPr>
            </w:pPr>
            <w:r w:rsidRPr="000710F1">
              <w:rPr>
                <w:lang w:val="en-AU" w:eastAsia="en-US"/>
              </w:rPr>
              <w:t>https://github.com/saphanaacademy/IoTServices</w:t>
            </w:r>
          </w:p>
          <w:p w:rsidR="000710F1" w:rsidRDefault="000710F1" w:rsidP="000710F1">
            <w:pPr>
              <w:rPr>
                <w:lang w:val="en-AU" w:eastAsia="en-US"/>
              </w:rPr>
            </w:pPr>
          </w:p>
        </w:tc>
      </w:tr>
    </w:tbl>
    <w:p w:rsidR="000710F1" w:rsidRDefault="000710F1" w:rsidP="000710F1">
      <w:pPr>
        <w:rPr>
          <w:lang w:val="en-AU" w:eastAsia="en-US"/>
        </w:rPr>
      </w:pPr>
    </w:p>
    <w:p w:rsidR="00CD3E3F" w:rsidRDefault="00CD3E3F" w:rsidP="000710F1">
      <w:pPr>
        <w:rPr>
          <w:lang w:val="en-AU" w:eastAsia="en-US"/>
        </w:rPr>
      </w:pPr>
      <w:r>
        <w:rPr>
          <w:lang w:val="en-AU" w:eastAsia="en-US"/>
        </w:rPr>
        <w:t>Create a folder that will contain your application file and create a file called index.js.  Copy the code shown below into the file and save it.</w:t>
      </w:r>
    </w:p>
    <w:p w:rsidR="000710F1" w:rsidRDefault="000710F1" w:rsidP="000710F1">
      <w:pPr>
        <w:rPr>
          <w:lang w:val="en-AU" w:eastAsia="en-US"/>
        </w:rPr>
      </w:pPr>
    </w:p>
    <w:tbl>
      <w:tblPr>
        <w:tblStyle w:val="TableGrid"/>
        <w:tblW w:w="0" w:type="auto"/>
        <w:tblLook w:val="04A0" w:firstRow="1" w:lastRow="0" w:firstColumn="1" w:lastColumn="0" w:noHBand="0" w:noVBand="1"/>
      </w:tblPr>
      <w:tblGrid>
        <w:gridCol w:w="9016"/>
      </w:tblGrid>
      <w:tr w:rsidR="000710F1" w:rsidTr="000710F1">
        <w:tc>
          <w:tcPr>
            <w:tcW w:w="9016" w:type="dxa"/>
          </w:tcPr>
          <w:p w:rsidR="00F83ED3" w:rsidRDefault="00F83ED3" w:rsidP="000710F1">
            <w:pPr>
              <w:rPr>
                <w:lang w:val="en-AU" w:eastAsia="en-US"/>
              </w:rPr>
            </w:pPr>
          </w:p>
          <w:p w:rsidR="000710F1" w:rsidRDefault="000710F1" w:rsidP="000710F1">
            <w:pPr>
              <w:rPr>
                <w:lang w:val="en-AU" w:eastAsia="en-US"/>
              </w:rPr>
            </w:pPr>
            <w:r>
              <w:rPr>
                <w:lang w:val="en-AU" w:eastAsia="en-US"/>
              </w:rPr>
              <w:t>//http is the native node module for sending and receiving http messages</w:t>
            </w:r>
          </w:p>
          <w:p w:rsidR="000710F1" w:rsidRDefault="000710F1" w:rsidP="000710F1">
            <w:pPr>
              <w:rPr>
                <w:lang w:val="en-AU" w:eastAsia="en-US"/>
              </w:rPr>
            </w:pPr>
            <w:r>
              <w:rPr>
                <w:lang w:val="en-AU" w:eastAsia="en-US"/>
              </w:rPr>
              <w:t>//This statement imports the module</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http = require('https');</w:t>
            </w:r>
          </w:p>
          <w:p w:rsidR="000710F1" w:rsidRDefault="000710F1" w:rsidP="000710F1">
            <w:pPr>
              <w:rPr>
                <w:lang w:val="en-AU" w:eastAsia="en-US"/>
              </w:rPr>
            </w:pPr>
          </w:p>
          <w:p w:rsidR="000710F1" w:rsidRDefault="000710F1" w:rsidP="000710F1">
            <w:pPr>
              <w:rPr>
                <w:lang w:val="en-AU" w:eastAsia="en-US"/>
              </w:rPr>
            </w:pPr>
            <w:r>
              <w:rPr>
                <w:lang w:val="en-AU" w:eastAsia="en-US"/>
              </w:rPr>
              <w:t>//Update this code with your parameters</w:t>
            </w:r>
          </w:p>
          <w:p w:rsidR="000710F1" w:rsidRPr="000710F1" w:rsidRDefault="000710F1" w:rsidP="000710F1">
            <w:pPr>
              <w:rPr>
                <w:lang w:val="en-AU" w:eastAsia="en-US"/>
              </w:rPr>
            </w:pPr>
            <w:r>
              <w:rPr>
                <w:lang w:val="en-AU" w:eastAsia="en-US"/>
              </w:rPr>
              <w:t>//This is described in the case</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host = '</w:t>
            </w:r>
            <w:proofErr w:type="spellStart"/>
            <w:r w:rsidRPr="000710F1">
              <w:rPr>
                <w:lang w:val="en-AU" w:eastAsia="en-US"/>
              </w:rPr>
              <w:t>iotmms</w:t>
            </w:r>
            <w:proofErr w:type="spellEnd"/>
            <w:r w:rsidRPr="000710F1">
              <w:rPr>
                <w:highlight w:val="yellow"/>
                <w:lang w:val="en-AU" w:eastAsia="en-US"/>
              </w:rPr>
              <w:t>&lt;</w:t>
            </w:r>
            <w:proofErr w:type="spellStart"/>
            <w:r w:rsidRPr="000710F1">
              <w:rPr>
                <w:highlight w:val="yellow"/>
                <w:lang w:val="en-AU" w:eastAsia="en-US"/>
              </w:rPr>
              <w:t>userid</w:t>
            </w:r>
            <w:proofErr w:type="spellEnd"/>
            <w:r w:rsidRPr="000710F1">
              <w:rPr>
                <w:highlight w:val="yellow"/>
                <w:lang w:val="en-AU" w:eastAsia="en-US"/>
              </w:rPr>
              <w:t>&gt;</w:t>
            </w:r>
            <w:r w:rsidRPr="000710F1">
              <w:rPr>
                <w:lang w:val="en-AU" w:eastAsia="en-US"/>
              </w:rPr>
              <w:t>trial.hanatrial.ondemand.com';</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device = </w:t>
            </w:r>
            <w:r w:rsidRPr="000710F1">
              <w:rPr>
                <w:highlight w:val="yellow"/>
                <w:lang w:val="en-AU" w:eastAsia="en-US"/>
              </w:rPr>
              <w:t>'&lt;</w:t>
            </w:r>
            <w:proofErr w:type="spellStart"/>
            <w:r w:rsidRPr="000710F1">
              <w:rPr>
                <w:highlight w:val="yellow"/>
                <w:lang w:val="en-AU" w:eastAsia="en-US"/>
              </w:rPr>
              <w:t>deviceid</w:t>
            </w:r>
            <w:proofErr w:type="spellEnd"/>
            <w:r w:rsidRPr="000710F1">
              <w:rPr>
                <w:highlight w:val="yellow"/>
                <w:lang w:val="en-AU" w:eastAsia="en-US"/>
              </w:rPr>
              <w:t>&gt;</w:t>
            </w:r>
            <w:r w:rsidRPr="000710F1">
              <w:rPr>
                <w:lang w:val="en-AU" w:eastAsia="en-US"/>
              </w:rPr>
              <w:t>';</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oAuthToken</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oauthtoken</w:t>
            </w:r>
            <w:proofErr w:type="spellEnd"/>
            <w:r w:rsidRPr="000710F1">
              <w:rPr>
                <w:highlight w:val="yellow"/>
                <w:lang w:val="en-AU" w:eastAsia="en-US"/>
              </w:rPr>
              <w:t>&gt;</w:t>
            </w:r>
            <w:r w:rsidRPr="000710F1">
              <w:rPr>
                <w:lang w:val="en-AU" w:eastAsia="en-US"/>
              </w:rPr>
              <w:t>';</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messagetypeid</w:t>
            </w:r>
            <w:proofErr w:type="spellEnd"/>
            <w:r w:rsidRPr="000710F1">
              <w:rPr>
                <w:highlight w:val="yellow"/>
                <w:lang w:val="en-AU" w:eastAsia="en-US"/>
              </w:rPr>
              <w:t>&gt;</w:t>
            </w:r>
            <w:r w:rsidRPr="000710F1">
              <w:rPr>
                <w:lang w:val="en-AU" w:eastAsia="en-US"/>
              </w:rPr>
              <w:t>';</w:t>
            </w:r>
          </w:p>
          <w:p w:rsidR="000710F1" w:rsidRDefault="000710F1" w:rsidP="000710F1">
            <w:pPr>
              <w:rPr>
                <w:lang w:val="en-AU" w:eastAsia="en-US"/>
              </w:rPr>
            </w:pPr>
          </w:p>
          <w:p w:rsidR="000710F1" w:rsidRPr="000710F1" w:rsidRDefault="000710F1" w:rsidP="000710F1">
            <w:pPr>
              <w:rPr>
                <w:lang w:val="en-AU" w:eastAsia="en-US"/>
              </w:rPr>
            </w:pPr>
            <w:r>
              <w:rPr>
                <w:lang w:val="en-AU" w:eastAsia="en-US"/>
              </w:rPr>
              <w:t xml:space="preserve">//The base </w:t>
            </w:r>
            <w:proofErr w:type="spellStart"/>
            <w:r>
              <w:rPr>
                <w:lang w:val="en-AU" w:eastAsia="en-US"/>
              </w:rPr>
              <w:t>url</w:t>
            </w:r>
            <w:proofErr w:type="spellEnd"/>
            <w:r>
              <w:rPr>
                <w:lang w:val="en-AU" w:eastAsia="en-US"/>
              </w:rPr>
              <w:t xml:space="preserve"> for MMS services on HCP</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path = '/</w:t>
            </w:r>
            <w:proofErr w:type="spellStart"/>
            <w:r w:rsidRPr="000710F1">
              <w:rPr>
                <w:lang w:val="en-AU" w:eastAsia="en-US"/>
              </w:rPr>
              <w:t>com.sap.iotservices.mms</w:t>
            </w:r>
            <w:proofErr w:type="spellEnd"/>
            <w:r w:rsidRPr="000710F1">
              <w:rPr>
                <w:lang w:val="en-AU" w:eastAsia="en-US"/>
              </w:rPr>
              <w:t>/v1/</w:t>
            </w:r>
            <w:proofErr w:type="spellStart"/>
            <w:r w:rsidRPr="000710F1">
              <w:rPr>
                <w:lang w:val="en-AU" w:eastAsia="en-US"/>
              </w:rPr>
              <w:t>api</w:t>
            </w:r>
            <w:proofErr w:type="spellEnd"/>
            <w:r w:rsidRPr="000710F1">
              <w:rPr>
                <w:lang w:val="en-AU" w:eastAsia="en-US"/>
              </w:rPr>
              <w:t>/http/data/';</w:t>
            </w:r>
          </w:p>
          <w:p w:rsidR="000710F1" w:rsidRDefault="000710F1" w:rsidP="000710F1">
            <w:pPr>
              <w:rPr>
                <w:lang w:val="en-AU" w:eastAsia="en-US"/>
              </w:rPr>
            </w:pPr>
          </w:p>
          <w:p w:rsidR="000710F1" w:rsidRPr="000710F1" w:rsidRDefault="000710F1" w:rsidP="000710F1">
            <w:pPr>
              <w:rPr>
                <w:lang w:val="en-AU" w:eastAsia="en-US"/>
              </w:rPr>
            </w:pPr>
            <w:r>
              <w:rPr>
                <w:lang w:val="en-AU" w:eastAsia="en-US"/>
              </w:rPr>
              <w:t>//Connection details for sending and receiving messages</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options = {</w:t>
            </w:r>
          </w:p>
          <w:p w:rsidR="000710F1" w:rsidRPr="000710F1" w:rsidRDefault="000710F1" w:rsidP="000710F1">
            <w:pPr>
              <w:rPr>
                <w:lang w:val="en-AU" w:eastAsia="en-US"/>
              </w:rPr>
            </w:pPr>
            <w:r w:rsidRPr="000710F1">
              <w:rPr>
                <w:lang w:val="en-AU" w:eastAsia="en-US"/>
              </w:rPr>
              <w:tab/>
              <w:t>host: host,</w:t>
            </w:r>
          </w:p>
          <w:p w:rsidR="000710F1" w:rsidRPr="000710F1" w:rsidRDefault="000710F1" w:rsidP="000710F1">
            <w:pPr>
              <w:rPr>
                <w:lang w:val="en-AU" w:eastAsia="en-US"/>
              </w:rPr>
            </w:pPr>
            <w:r w:rsidRPr="000710F1">
              <w:rPr>
                <w:lang w:val="en-AU" w:eastAsia="en-US"/>
              </w:rPr>
              <w:tab/>
              <w:t>port: 443,</w:t>
            </w:r>
          </w:p>
          <w:p w:rsidR="000710F1" w:rsidRPr="000710F1" w:rsidRDefault="000710F1" w:rsidP="000710F1">
            <w:pPr>
              <w:rPr>
                <w:lang w:val="en-AU" w:eastAsia="en-US"/>
              </w:rPr>
            </w:pPr>
            <w:r w:rsidRPr="000710F1">
              <w:rPr>
                <w:lang w:val="en-AU" w:eastAsia="en-US"/>
              </w:rPr>
              <w:lastRenderedPageBreak/>
              <w:tab/>
              <w:t>path: path + device,</w:t>
            </w:r>
          </w:p>
          <w:p w:rsidR="000710F1" w:rsidRPr="000710F1" w:rsidRDefault="000710F1" w:rsidP="000710F1">
            <w:pPr>
              <w:rPr>
                <w:lang w:val="en-AU" w:eastAsia="en-US"/>
              </w:rPr>
            </w:pPr>
            <w:r w:rsidRPr="000710F1">
              <w:rPr>
                <w:lang w:val="en-AU" w:eastAsia="en-US"/>
              </w:rPr>
              <w:tab/>
              <w:t>agent: false,</w:t>
            </w:r>
          </w:p>
          <w:p w:rsidR="000710F1" w:rsidRPr="000710F1" w:rsidRDefault="000710F1" w:rsidP="000710F1">
            <w:pPr>
              <w:rPr>
                <w:lang w:val="en-AU" w:eastAsia="en-US"/>
              </w:rPr>
            </w:pPr>
            <w:r w:rsidRPr="000710F1">
              <w:rPr>
                <w:lang w:val="en-AU" w:eastAsia="en-US"/>
              </w:rPr>
              <w:tab/>
              <w:t>headers: {</w:t>
            </w:r>
          </w:p>
          <w:p w:rsidR="000710F1" w:rsidRPr="000710F1" w:rsidRDefault="000710F1" w:rsidP="000710F1">
            <w:pPr>
              <w:rPr>
                <w:lang w:val="en-AU" w:eastAsia="en-US"/>
              </w:rPr>
            </w:pPr>
            <w:r w:rsidRPr="000710F1">
              <w:rPr>
                <w:lang w:val="en-AU" w:eastAsia="en-US"/>
              </w:rPr>
              <w:tab/>
            </w:r>
            <w:r w:rsidRPr="000710F1">
              <w:rPr>
                <w:lang w:val="en-AU" w:eastAsia="en-US"/>
              </w:rPr>
              <w:tab/>
              <w:t xml:space="preserve">'Authorization': 'Bearer ' + </w:t>
            </w:r>
            <w:proofErr w:type="spellStart"/>
            <w:r w:rsidRPr="000710F1">
              <w:rPr>
                <w:lang w:val="en-AU" w:eastAsia="en-US"/>
              </w:rPr>
              <w:t>oAuthToken</w:t>
            </w:r>
            <w:proofErr w:type="spellEnd"/>
            <w:r w:rsidRPr="000710F1">
              <w:rPr>
                <w:lang w:val="en-AU" w:eastAsia="en-US"/>
              </w:rPr>
              <w:t>,</w:t>
            </w:r>
          </w:p>
          <w:p w:rsidR="000710F1" w:rsidRPr="000710F1" w:rsidRDefault="000710F1" w:rsidP="000710F1">
            <w:pPr>
              <w:rPr>
                <w:lang w:val="en-AU" w:eastAsia="en-US"/>
              </w:rPr>
            </w:pPr>
            <w:r w:rsidRPr="000710F1">
              <w:rPr>
                <w:lang w:val="en-AU" w:eastAsia="en-US"/>
              </w:rPr>
              <w:tab/>
            </w:r>
            <w:r w:rsidRPr="000710F1">
              <w:rPr>
                <w:lang w:val="en-AU" w:eastAsia="en-US"/>
              </w:rPr>
              <w:tab/>
              <w:t>'Content-Type': 'application/</w:t>
            </w:r>
            <w:proofErr w:type="spellStart"/>
            <w:r w:rsidRPr="000710F1">
              <w:rPr>
                <w:lang w:val="en-AU" w:eastAsia="en-US"/>
              </w:rPr>
              <w:t>json;charset</w:t>
            </w:r>
            <w:proofErr w:type="spellEnd"/>
            <w:r w:rsidRPr="000710F1">
              <w:rPr>
                <w:lang w:val="en-AU" w:eastAsia="en-US"/>
              </w:rPr>
              <w:t>=utf-8'</w:t>
            </w:r>
          </w:p>
          <w:p w:rsidR="000710F1" w:rsidRPr="000710F1" w:rsidRDefault="000710F1" w:rsidP="000710F1">
            <w:pPr>
              <w:rPr>
                <w:lang w:val="en-AU" w:eastAsia="en-US"/>
              </w:rPr>
            </w:pPr>
            <w:r w:rsidRPr="000710F1">
              <w:rPr>
                <w:lang w:val="en-AU" w:eastAsia="en-US"/>
              </w:rPr>
              <w:tab/>
              <w:t>},</w:t>
            </w:r>
          </w:p>
          <w:p w:rsidR="000710F1" w:rsidRPr="000710F1" w:rsidRDefault="000710F1" w:rsidP="000710F1">
            <w:pPr>
              <w:rPr>
                <w:lang w:val="en-AU" w:eastAsia="en-US"/>
              </w:rPr>
            </w:pPr>
            <w:r w:rsidRPr="000710F1">
              <w:rPr>
                <w:lang w:val="en-AU" w:eastAsia="en-US"/>
              </w:rPr>
              <w:tab/>
              <w:t xml:space="preserve">method: 'POST'     </w:t>
            </w:r>
          </w:p>
          <w:p w:rsidR="000710F1" w:rsidRDefault="000710F1" w:rsidP="000710F1">
            <w:pPr>
              <w:rPr>
                <w:lang w:val="en-AU" w:eastAsia="en-US"/>
              </w:rPr>
            </w:pPr>
            <w:r w:rsidRPr="000710F1">
              <w:rPr>
                <w:lang w:val="en-AU" w:eastAsia="en-US"/>
              </w:rPr>
              <w:t>};</w:t>
            </w:r>
          </w:p>
          <w:p w:rsidR="000710F1" w:rsidRDefault="000710F1" w:rsidP="000710F1">
            <w:pPr>
              <w:rPr>
                <w:lang w:val="en-AU" w:eastAsia="en-US"/>
              </w:rPr>
            </w:pPr>
          </w:p>
          <w:p w:rsidR="000710F1" w:rsidRPr="000710F1" w:rsidRDefault="000710F1" w:rsidP="000710F1">
            <w:pPr>
              <w:rPr>
                <w:lang w:val="en-AU" w:eastAsia="en-US"/>
              </w:rPr>
            </w:pPr>
            <w:r>
              <w:rPr>
                <w:lang w:val="en-AU" w:eastAsia="en-US"/>
              </w:rPr>
              <w:t>//Create an agent that implements the http module and pass in the options</w:t>
            </w:r>
          </w:p>
          <w:p w:rsidR="000710F1" w:rsidRDefault="000710F1" w:rsidP="000710F1">
            <w:pPr>
              <w:rPr>
                <w:lang w:val="en-AU" w:eastAsia="en-US"/>
              </w:rPr>
            </w:pPr>
            <w:proofErr w:type="spellStart"/>
            <w:r w:rsidRPr="000710F1">
              <w:rPr>
                <w:lang w:val="en-AU" w:eastAsia="en-US"/>
              </w:rPr>
              <w:t>options.agent</w:t>
            </w:r>
            <w:proofErr w:type="spellEnd"/>
            <w:r w:rsidRPr="000710F1">
              <w:rPr>
                <w:lang w:val="en-AU" w:eastAsia="en-US"/>
              </w:rPr>
              <w:t xml:space="preserve"> = new </w:t>
            </w:r>
            <w:proofErr w:type="spellStart"/>
            <w:r w:rsidRPr="000710F1">
              <w:rPr>
                <w:lang w:val="en-AU" w:eastAsia="en-US"/>
              </w:rPr>
              <w:t>http.Agent</w:t>
            </w:r>
            <w:proofErr w:type="spellEnd"/>
            <w:r w:rsidRPr="000710F1">
              <w:rPr>
                <w:lang w:val="en-AU" w:eastAsia="en-US"/>
              </w:rPr>
              <w:t>(options);</w:t>
            </w:r>
          </w:p>
          <w:p w:rsidR="000710F1" w:rsidRDefault="000710F1" w:rsidP="000710F1">
            <w:pPr>
              <w:rPr>
                <w:lang w:val="en-AU" w:eastAsia="en-US"/>
              </w:rPr>
            </w:pPr>
          </w:p>
          <w:p w:rsidR="000710F1" w:rsidRDefault="000710F1" w:rsidP="000710F1">
            <w:pPr>
              <w:rPr>
                <w:lang w:val="en-AU" w:eastAsia="en-US"/>
              </w:rPr>
            </w:pPr>
            <w:r>
              <w:rPr>
                <w:lang w:val="en-AU" w:eastAsia="en-US"/>
              </w:rPr>
              <w:t xml:space="preserve">//The </w:t>
            </w:r>
            <w:proofErr w:type="spellStart"/>
            <w:r>
              <w:rPr>
                <w:lang w:val="en-AU" w:eastAsia="en-US"/>
              </w:rPr>
              <w:t>callback</w:t>
            </w:r>
            <w:proofErr w:type="spellEnd"/>
            <w:r>
              <w:rPr>
                <w:lang w:val="en-AU" w:eastAsia="en-US"/>
              </w:rPr>
              <w:t xml:space="preserve"> function is called when http messages arrive</w:t>
            </w:r>
          </w:p>
          <w:p w:rsidR="001F10F4" w:rsidRPr="000710F1" w:rsidRDefault="001F10F4" w:rsidP="000710F1">
            <w:pPr>
              <w:rPr>
                <w:lang w:val="en-AU" w:eastAsia="en-US"/>
              </w:rPr>
            </w:pPr>
            <w:r>
              <w:rPr>
                <w:lang w:val="en-AU" w:eastAsia="en-US"/>
              </w:rPr>
              <w:t>//It will either write the message to the console or report any errors</w:t>
            </w:r>
          </w:p>
          <w:p w:rsidR="000710F1" w:rsidRPr="000710F1" w:rsidRDefault="000710F1" w:rsidP="000710F1">
            <w:pPr>
              <w:rPr>
                <w:lang w:val="en-AU" w:eastAsia="en-US"/>
              </w:rPr>
            </w:pPr>
            <w:proofErr w:type="spellStart"/>
            <w:r w:rsidRPr="000710F1">
              <w:rPr>
                <w:lang w:val="en-AU" w:eastAsia="en-US"/>
              </w:rPr>
              <w:t>callback</w:t>
            </w:r>
            <w:proofErr w:type="spellEnd"/>
            <w:r w:rsidRPr="000710F1">
              <w:rPr>
                <w:lang w:val="en-AU" w:eastAsia="en-US"/>
              </w:rPr>
              <w:t xml:space="preserve"> = function(response) {</w:t>
            </w:r>
          </w:p>
          <w:p w:rsidR="000710F1" w:rsidRPr="000710F1" w:rsidRDefault="000710F1" w:rsidP="000710F1">
            <w:pPr>
              <w:rPr>
                <w:lang w:val="en-AU" w:eastAsia="en-US"/>
              </w:rPr>
            </w:pPr>
            <w:r w:rsidRPr="000710F1">
              <w:rPr>
                <w:lang w:val="en-AU" w:eastAsia="en-US"/>
              </w:rPr>
              <w:tab/>
            </w:r>
            <w:proofErr w:type="spellStart"/>
            <w:r w:rsidRPr="000710F1">
              <w:rPr>
                <w:lang w:val="en-AU" w:eastAsia="en-US"/>
              </w:rPr>
              <w:t>var</w:t>
            </w:r>
            <w:proofErr w:type="spellEnd"/>
            <w:r w:rsidRPr="000710F1">
              <w:rPr>
                <w:lang w:val="en-AU" w:eastAsia="en-US"/>
              </w:rPr>
              <w:t xml:space="preserve"> body = '';</w:t>
            </w:r>
          </w:p>
          <w:p w:rsidR="000710F1" w:rsidRPr="000710F1" w:rsidRDefault="000710F1" w:rsidP="000710F1">
            <w:pPr>
              <w:rPr>
                <w:lang w:val="en-AU" w:eastAsia="en-US"/>
              </w:rPr>
            </w:pPr>
            <w:r w:rsidRPr="000710F1">
              <w:rPr>
                <w:lang w:val="en-AU" w:eastAsia="en-US"/>
              </w:rPr>
              <w:tab/>
            </w:r>
            <w:proofErr w:type="spellStart"/>
            <w:r w:rsidRPr="000710F1">
              <w:rPr>
                <w:lang w:val="en-AU" w:eastAsia="en-US"/>
              </w:rPr>
              <w:t>response.on</w:t>
            </w:r>
            <w:proofErr w:type="spellEnd"/>
            <w:r w:rsidRPr="000710F1">
              <w:rPr>
                <w:lang w:val="en-AU" w:eastAsia="en-US"/>
              </w:rPr>
              <w:t>('data', function (data) {</w:t>
            </w:r>
          </w:p>
          <w:p w:rsidR="000710F1" w:rsidRPr="000710F1" w:rsidRDefault="000710F1" w:rsidP="000710F1">
            <w:pPr>
              <w:rPr>
                <w:lang w:val="en-AU" w:eastAsia="en-US"/>
              </w:rPr>
            </w:pPr>
            <w:r w:rsidRPr="000710F1">
              <w:rPr>
                <w:lang w:val="en-AU" w:eastAsia="en-US"/>
              </w:rPr>
              <w:tab/>
            </w:r>
            <w:r w:rsidRPr="000710F1">
              <w:rPr>
                <w:lang w:val="en-AU" w:eastAsia="en-US"/>
              </w:rPr>
              <w:tab/>
              <w:t>body += data;</w:t>
            </w:r>
          </w:p>
          <w:p w:rsidR="000710F1" w:rsidRPr="000710F1" w:rsidRDefault="000710F1" w:rsidP="000710F1">
            <w:pPr>
              <w:rPr>
                <w:lang w:val="en-AU" w:eastAsia="en-US"/>
              </w:rPr>
            </w:pPr>
            <w:r w:rsidRPr="000710F1">
              <w:rPr>
                <w:lang w:val="en-AU" w:eastAsia="en-US"/>
              </w:rPr>
              <w:tab/>
            </w:r>
            <w:r w:rsidRPr="000710F1">
              <w:rPr>
                <w:lang w:val="en-AU" w:eastAsia="en-US"/>
              </w:rPr>
              <w:tab/>
              <w:t>console.log(body);</w:t>
            </w:r>
          </w:p>
          <w:p w:rsidR="000710F1" w:rsidRPr="000710F1" w:rsidRDefault="000710F1" w:rsidP="000710F1">
            <w:pPr>
              <w:rPr>
                <w:lang w:val="en-AU" w:eastAsia="en-US"/>
              </w:rPr>
            </w:pPr>
            <w:r w:rsidRPr="000710F1">
              <w:rPr>
                <w:lang w:val="en-AU" w:eastAsia="en-US"/>
              </w:rPr>
              <w:tab/>
              <w:t>});</w:t>
            </w:r>
          </w:p>
          <w:p w:rsidR="000710F1" w:rsidRPr="000710F1" w:rsidRDefault="000710F1" w:rsidP="000710F1">
            <w:pPr>
              <w:rPr>
                <w:lang w:val="en-AU" w:eastAsia="en-US"/>
              </w:rPr>
            </w:pPr>
            <w:r w:rsidRPr="000710F1">
              <w:rPr>
                <w:lang w:val="en-AU" w:eastAsia="en-US"/>
              </w:rPr>
              <w:tab/>
            </w:r>
            <w:proofErr w:type="spellStart"/>
            <w:r w:rsidRPr="000710F1">
              <w:rPr>
                <w:lang w:val="en-AU" w:eastAsia="en-US"/>
              </w:rPr>
              <w:t>response.on</w:t>
            </w:r>
            <w:proofErr w:type="spellEnd"/>
            <w:r w:rsidRPr="000710F1">
              <w:rPr>
                <w:lang w:val="en-AU" w:eastAsia="en-US"/>
              </w:rPr>
              <w:t>('end', function () {</w:t>
            </w:r>
          </w:p>
          <w:p w:rsidR="000710F1" w:rsidRPr="000710F1" w:rsidRDefault="000710F1" w:rsidP="000710F1">
            <w:pPr>
              <w:rPr>
                <w:lang w:val="en-AU" w:eastAsia="en-US"/>
              </w:rPr>
            </w:pPr>
            <w:r w:rsidRPr="000710F1">
              <w:rPr>
                <w:lang w:val="en-AU" w:eastAsia="en-US"/>
              </w:rPr>
              <w:tab/>
            </w:r>
            <w:r w:rsidRPr="000710F1">
              <w:rPr>
                <w:lang w:val="en-AU" w:eastAsia="en-US"/>
              </w:rPr>
              <w:tab/>
              <w:t xml:space="preserve">console.log("From MMS:", </w:t>
            </w:r>
            <w:proofErr w:type="spellStart"/>
            <w:r w:rsidRPr="000710F1">
              <w:rPr>
                <w:lang w:val="en-AU" w:eastAsia="en-US"/>
              </w:rPr>
              <w:t>response.statusCode</w:t>
            </w:r>
            <w:proofErr w:type="spellEnd"/>
            <w:r w:rsidRPr="000710F1">
              <w:rPr>
                <w:lang w:val="en-AU" w:eastAsia="en-US"/>
              </w:rPr>
              <w:t>, body);</w:t>
            </w:r>
          </w:p>
          <w:p w:rsidR="000710F1" w:rsidRPr="000710F1" w:rsidRDefault="000710F1" w:rsidP="000710F1">
            <w:pPr>
              <w:rPr>
                <w:lang w:val="en-AU" w:eastAsia="en-US"/>
              </w:rPr>
            </w:pPr>
            <w:r w:rsidRPr="000710F1">
              <w:rPr>
                <w:lang w:val="en-AU" w:eastAsia="en-US"/>
              </w:rPr>
              <w:tab/>
              <w:t>});</w:t>
            </w:r>
          </w:p>
          <w:p w:rsidR="000710F1" w:rsidRPr="000710F1" w:rsidRDefault="000710F1" w:rsidP="000710F1">
            <w:pPr>
              <w:rPr>
                <w:lang w:val="en-AU" w:eastAsia="en-US"/>
              </w:rPr>
            </w:pPr>
            <w:r w:rsidRPr="000710F1">
              <w:rPr>
                <w:lang w:val="en-AU" w:eastAsia="en-US"/>
              </w:rPr>
              <w:tab/>
            </w:r>
            <w:proofErr w:type="spellStart"/>
            <w:r w:rsidRPr="000710F1">
              <w:rPr>
                <w:lang w:val="en-AU" w:eastAsia="en-US"/>
              </w:rPr>
              <w:t>response.on</w:t>
            </w:r>
            <w:proofErr w:type="spellEnd"/>
            <w:r w:rsidRPr="000710F1">
              <w:rPr>
                <w:lang w:val="en-AU" w:eastAsia="en-US"/>
              </w:rPr>
              <w:t>('error', function(e) {</w:t>
            </w:r>
          </w:p>
          <w:p w:rsidR="000710F1" w:rsidRPr="000710F1" w:rsidRDefault="000710F1" w:rsidP="000710F1">
            <w:pPr>
              <w:rPr>
                <w:lang w:val="en-AU" w:eastAsia="en-US"/>
              </w:rPr>
            </w:pPr>
            <w:r w:rsidRPr="000710F1">
              <w:rPr>
                <w:lang w:val="en-AU" w:eastAsia="en-US"/>
              </w:rPr>
              <w:tab/>
            </w:r>
            <w:r w:rsidRPr="000710F1">
              <w:rPr>
                <w:lang w:val="en-AU" w:eastAsia="en-US"/>
              </w:rPr>
              <w:tab/>
            </w:r>
            <w:proofErr w:type="spellStart"/>
            <w:r w:rsidRPr="000710F1">
              <w:rPr>
                <w:lang w:val="en-AU" w:eastAsia="en-US"/>
              </w:rPr>
              <w:t>console.error</w:t>
            </w:r>
            <w:proofErr w:type="spellEnd"/>
            <w:r w:rsidRPr="000710F1">
              <w:rPr>
                <w:lang w:val="en-AU" w:eastAsia="en-US"/>
              </w:rPr>
              <w:t>(e);</w:t>
            </w:r>
          </w:p>
          <w:p w:rsidR="000710F1" w:rsidRPr="000710F1" w:rsidRDefault="000710F1" w:rsidP="000710F1">
            <w:pPr>
              <w:rPr>
                <w:lang w:val="en-AU" w:eastAsia="en-US"/>
              </w:rPr>
            </w:pPr>
            <w:r w:rsidRPr="000710F1">
              <w:rPr>
                <w:lang w:val="en-AU" w:eastAsia="en-US"/>
              </w:rPr>
              <w:tab/>
              <w:t>});</w:t>
            </w:r>
          </w:p>
          <w:p w:rsidR="000710F1" w:rsidRPr="000710F1" w:rsidRDefault="000710F1" w:rsidP="000710F1">
            <w:pPr>
              <w:rPr>
                <w:lang w:val="en-AU" w:eastAsia="en-US"/>
              </w:rPr>
            </w:pPr>
            <w:r w:rsidRPr="000710F1">
              <w:rPr>
                <w:lang w:val="en-AU" w:eastAsia="en-US"/>
              </w:rPr>
              <w:t>}</w:t>
            </w:r>
          </w:p>
          <w:p w:rsidR="000710F1" w:rsidRDefault="000710F1" w:rsidP="000710F1">
            <w:pPr>
              <w:rPr>
                <w:lang w:val="en-AU" w:eastAsia="en-US"/>
              </w:rPr>
            </w:pPr>
          </w:p>
          <w:p w:rsidR="001F10F4" w:rsidRDefault="001F10F4" w:rsidP="000710F1">
            <w:pPr>
              <w:rPr>
                <w:lang w:val="en-AU" w:eastAsia="en-US"/>
              </w:rPr>
            </w:pPr>
            <w:r>
              <w:rPr>
                <w:lang w:val="en-AU" w:eastAsia="en-US"/>
              </w:rPr>
              <w:t>//The request is the message sent from the application to the server</w:t>
            </w:r>
          </w:p>
          <w:p w:rsidR="001F10F4" w:rsidRPr="000710F1" w:rsidRDefault="001F10F4" w:rsidP="000710F1">
            <w:pPr>
              <w:rPr>
                <w:lang w:val="en-AU" w:eastAsia="en-US"/>
              </w:rPr>
            </w:pPr>
            <w:r>
              <w:rPr>
                <w:lang w:val="en-AU" w:eastAsia="en-US"/>
              </w:rPr>
              <w:t xml:space="preserve">//This statement creates a request options and passes it the options and the </w:t>
            </w:r>
            <w:proofErr w:type="spellStart"/>
            <w:r>
              <w:rPr>
                <w:lang w:val="en-AU" w:eastAsia="en-US"/>
              </w:rPr>
              <w:t>callback</w:t>
            </w:r>
            <w:proofErr w:type="spellEnd"/>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req</w:t>
            </w:r>
            <w:proofErr w:type="spellEnd"/>
            <w:r w:rsidRPr="000710F1">
              <w:rPr>
                <w:lang w:val="en-AU" w:eastAsia="en-US"/>
              </w:rPr>
              <w:t xml:space="preserve"> = </w:t>
            </w:r>
            <w:proofErr w:type="spellStart"/>
            <w:r w:rsidRPr="000710F1">
              <w:rPr>
                <w:lang w:val="en-AU" w:eastAsia="en-US"/>
              </w:rPr>
              <w:t>http.request</w:t>
            </w:r>
            <w:proofErr w:type="spellEnd"/>
            <w:r w:rsidRPr="000710F1">
              <w:rPr>
                <w:lang w:val="en-AU" w:eastAsia="en-US"/>
              </w:rPr>
              <w:t xml:space="preserve">(options, </w:t>
            </w:r>
            <w:proofErr w:type="spellStart"/>
            <w:r w:rsidRPr="000710F1">
              <w:rPr>
                <w:lang w:val="en-AU" w:eastAsia="en-US"/>
              </w:rPr>
              <w:t>callback</w:t>
            </w:r>
            <w:proofErr w:type="spellEnd"/>
            <w:r w:rsidRPr="000710F1">
              <w:rPr>
                <w:lang w:val="en-AU" w:eastAsia="en-US"/>
              </w:rPr>
              <w:t>);</w:t>
            </w:r>
          </w:p>
          <w:p w:rsidR="000710F1" w:rsidRPr="000710F1" w:rsidRDefault="000710F1" w:rsidP="000710F1">
            <w:pPr>
              <w:rPr>
                <w:lang w:val="en-AU" w:eastAsia="en-US"/>
              </w:rPr>
            </w:pPr>
          </w:p>
          <w:p w:rsidR="000710F1" w:rsidRPr="000710F1" w:rsidRDefault="000710F1" w:rsidP="000710F1">
            <w:pPr>
              <w:rPr>
                <w:lang w:val="en-AU" w:eastAsia="en-US"/>
              </w:rPr>
            </w:pPr>
            <w:proofErr w:type="spellStart"/>
            <w:r w:rsidRPr="000710F1">
              <w:rPr>
                <w:lang w:val="en-AU" w:eastAsia="en-US"/>
              </w:rPr>
              <w:t>req.on</w:t>
            </w:r>
            <w:proofErr w:type="spellEnd"/>
            <w:r w:rsidRPr="000710F1">
              <w:rPr>
                <w:lang w:val="en-AU" w:eastAsia="en-US"/>
              </w:rPr>
              <w:t>('error', function(e) {</w:t>
            </w:r>
          </w:p>
          <w:p w:rsidR="000710F1" w:rsidRPr="000710F1" w:rsidRDefault="000710F1" w:rsidP="000710F1">
            <w:pPr>
              <w:rPr>
                <w:lang w:val="en-AU" w:eastAsia="en-US"/>
              </w:rPr>
            </w:pPr>
            <w:r w:rsidRPr="000710F1">
              <w:rPr>
                <w:lang w:val="en-AU" w:eastAsia="en-US"/>
              </w:rPr>
              <w:tab/>
            </w:r>
            <w:proofErr w:type="spellStart"/>
            <w:r w:rsidRPr="000710F1">
              <w:rPr>
                <w:lang w:val="en-AU" w:eastAsia="en-US"/>
              </w:rPr>
              <w:t>console.error</w:t>
            </w:r>
            <w:proofErr w:type="spellEnd"/>
            <w:r w:rsidRPr="000710F1">
              <w:rPr>
                <w:lang w:val="en-AU" w:eastAsia="en-US"/>
              </w:rPr>
              <w:t>(e);</w:t>
            </w:r>
          </w:p>
          <w:p w:rsidR="000710F1" w:rsidRPr="000710F1" w:rsidRDefault="000710F1" w:rsidP="000710F1">
            <w:pPr>
              <w:rPr>
                <w:lang w:val="en-AU" w:eastAsia="en-US"/>
              </w:rPr>
            </w:pPr>
            <w:r w:rsidRPr="000710F1">
              <w:rPr>
                <w:lang w:val="en-AU" w:eastAsia="en-US"/>
              </w:rPr>
              <w:t>});</w:t>
            </w:r>
          </w:p>
          <w:p w:rsidR="000710F1" w:rsidRPr="000710F1" w:rsidRDefault="000710F1" w:rsidP="000710F1">
            <w:pPr>
              <w:rPr>
                <w:lang w:val="en-AU" w:eastAsia="en-US"/>
              </w:rPr>
            </w:pPr>
          </w:p>
          <w:p w:rsidR="000710F1" w:rsidRPr="000710F1" w:rsidRDefault="000710F1" w:rsidP="000710F1">
            <w:pPr>
              <w:rPr>
                <w:lang w:val="en-AU" w:eastAsia="en-US"/>
              </w:rPr>
            </w:pPr>
            <w:proofErr w:type="spellStart"/>
            <w:r w:rsidRPr="000710F1">
              <w:rPr>
                <w:lang w:val="en-AU" w:eastAsia="en-US"/>
              </w:rPr>
              <w:t>req.shouldKeepAlive</w:t>
            </w:r>
            <w:proofErr w:type="spellEnd"/>
            <w:r w:rsidRPr="000710F1">
              <w:rPr>
                <w:lang w:val="en-AU" w:eastAsia="en-US"/>
              </w:rPr>
              <w:t xml:space="preserve"> = true;</w:t>
            </w:r>
          </w:p>
          <w:p w:rsidR="000710F1" w:rsidRDefault="000710F1" w:rsidP="000710F1">
            <w:pPr>
              <w:rPr>
                <w:lang w:val="en-AU" w:eastAsia="en-US"/>
              </w:rPr>
            </w:pPr>
          </w:p>
          <w:p w:rsidR="001F10F4" w:rsidRPr="000710F1" w:rsidRDefault="001F10F4" w:rsidP="000710F1">
            <w:pPr>
              <w:rPr>
                <w:lang w:val="en-AU" w:eastAsia="en-US"/>
              </w:rPr>
            </w:pPr>
            <w:r>
              <w:rPr>
                <w:lang w:val="en-AU" w:eastAsia="en-US"/>
              </w:rPr>
              <w:t>//This is the message sent to the MMS service. The same format as the previous case</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jsonData</w:t>
            </w:r>
            <w:proofErr w:type="spellEnd"/>
            <w:r w:rsidRPr="000710F1">
              <w:rPr>
                <w:lang w:val="en-AU" w:eastAsia="en-US"/>
              </w:rPr>
              <w:t xml:space="preserve"> = {</w:t>
            </w:r>
          </w:p>
          <w:p w:rsidR="000710F1" w:rsidRPr="000710F1" w:rsidRDefault="000710F1" w:rsidP="000710F1">
            <w:pPr>
              <w:rPr>
                <w:lang w:val="en-AU" w:eastAsia="en-US"/>
              </w:rPr>
            </w:pPr>
            <w:r w:rsidRPr="000710F1">
              <w:rPr>
                <w:lang w:val="en-AU" w:eastAsia="en-US"/>
              </w:rPr>
              <w:tab/>
              <w:t>"mode": "</w:t>
            </w:r>
            <w:r w:rsidR="00203761">
              <w:rPr>
                <w:lang w:val="en-AU" w:eastAsia="en-US"/>
              </w:rPr>
              <w:t>sync</w:t>
            </w:r>
            <w:r w:rsidRPr="000710F1">
              <w:rPr>
                <w:lang w:val="en-AU" w:eastAsia="en-US"/>
              </w:rPr>
              <w:t>",</w:t>
            </w:r>
          </w:p>
          <w:p w:rsidR="000710F1" w:rsidRPr="000710F1" w:rsidRDefault="000710F1" w:rsidP="000710F1">
            <w:pPr>
              <w:rPr>
                <w:lang w:val="en-AU" w:eastAsia="en-US"/>
              </w:rPr>
            </w:pPr>
            <w:r w:rsidRPr="000710F1">
              <w:rPr>
                <w:lang w:val="en-AU" w:eastAsia="en-US"/>
              </w:rPr>
              <w:tab/>
              <w:t>"</w:t>
            </w:r>
            <w:proofErr w:type="spellStart"/>
            <w:r w:rsidRPr="000710F1">
              <w:rPr>
                <w:lang w:val="en-AU" w:eastAsia="en-US"/>
              </w:rPr>
              <w:t>messageType</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w:t>
            </w:r>
          </w:p>
          <w:p w:rsidR="000710F1" w:rsidRPr="000710F1" w:rsidRDefault="000710F1" w:rsidP="000710F1">
            <w:pPr>
              <w:rPr>
                <w:lang w:val="en-AU" w:eastAsia="en-US"/>
              </w:rPr>
            </w:pPr>
            <w:r w:rsidRPr="000710F1">
              <w:rPr>
                <w:lang w:val="en-AU" w:eastAsia="en-US"/>
              </w:rPr>
              <w:tab/>
              <w:t>"messages": [{</w:t>
            </w:r>
          </w:p>
          <w:p w:rsidR="000710F1" w:rsidRPr="000710F1" w:rsidRDefault="000710F1" w:rsidP="000710F1">
            <w:pPr>
              <w:rPr>
                <w:lang w:val="en-AU" w:eastAsia="en-US"/>
              </w:rPr>
            </w:pPr>
            <w:r w:rsidRPr="000710F1">
              <w:rPr>
                <w:lang w:val="en-AU" w:eastAsia="en-US"/>
              </w:rPr>
              <w:tab/>
            </w:r>
            <w:r w:rsidRPr="000710F1">
              <w:rPr>
                <w:lang w:val="en-AU" w:eastAsia="en-US"/>
              </w:rPr>
              <w:tab/>
              <w:t>"temperature": 12.34,</w:t>
            </w:r>
          </w:p>
          <w:p w:rsidR="00742104" w:rsidRPr="00742104" w:rsidRDefault="000710F1" w:rsidP="00742104">
            <w:pPr>
              <w:rPr>
                <w:lang w:val="en-AU" w:eastAsia="en-US"/>
              </w:rPr>
            </w:pPr>
            <w:r w:rsidRPr="000710F1">
              <w:rPr>
                <w:lang w:val="en-AU" w:eastAsia="en-US"/>
              </w:rPr>
              <w:tab/>
            </w:r>
            <w:r w:rsidRPr="000710F1">
              <w:rPr>
                <w:lang w:val="en-AU" w:eastAsia="en-US"/>
              </w:rPr>
              <w:tab/>
              <w:t>"humidity": 56.78</w:t>
            </w:r>
            <w:r w:rsidR="00742104" w:rsidRPr="00742104">
              <w:rPr>
                <w:lang w:val="en-AU" w:eastAsia="en-US"/>
              </w:rPr>
              <w:t>,</w:t>
            </w:r>
          </w:p>
          <w:p w:rsidR="000710F1" w:rsidRPr="000710F1" w:rsidRDefault="00742104" w:rsidP="00742104">
            <w:pPr>
              <w:rPr>
                <w:lang w:val="en-AU" w:eastAsia="en-US"/>
              </w:rPr>
            </w:pPr>
            <w:r w:rsidRPr="00742104">
              <w:rPr>
                <w:lang w:val="en-AU" w:eastAsia="en-US"/>
              </w:rPr>
              <w:tab/>
              <w:t xml:space="preserve">        </w:t>
            </w:r>
            <w:r>
              <w:rPr>
                <w:lang w:val="en-AU" w:eastAsia="en-US"/>
              </w:rPr>
              <w:t xml:space="preserve">    </w:t>
            </w:r>
            <w:r w:rsidRPr="00742104">
              <w:rPr>
                <w:lang w:val="en-AU" w:eastAsia="en-US"/>
              </w:rPr>
              <w:t>"timestamp":1413191650</w:t>
            </w:r>
          </w:p>
          <w:p w:rsidR="000710F1" w:rsidRPr="000710F1" w:rsidRDefault="000710F1" w:rsidP="000710F1">
            <w:pPr>
              <w:rPr>
                <w:lang w:val="en-AU" w:eastAsia="en-US"/>
              </w:rPr>
            </w:pPr>
            <w:r w:rsidRPr="000710F1">
              <w:rPr>
                <w:lang w:val="en-AU" w:eastAsia="en-US"/>
              </w:rPr>
              <w:tab/>
            </w:r>
            <w:r w:rsidRPr="000710F1">
              <w:rPr>
                <w:lang w:val="en-AU" w:eastAsia="en-US"/>
              </w:rPr>
              <w:tab/>
              <w:t>}]</w:t>
            </w:r>
          </w:p>
          <w:p w:rsidR="000710F1" w:rsidRDefault="000710F1" w:rsidP="000710F1">
            <w:pPr>
              <w:rPr>
                <w:lang w:val="en-AU" w:eastAsia="en-US"/>
              </w:rPr>
            </w:pPr>
            <w:r w:rsidRPr="000710F1">
              <w:rPr>
                <w:lang w:val="en-AU" w:eastAsia="en-US"/>
              </w:rPr>
              <w:t>}</w:t>
            </w:r>
          </w:p>
          <w:p w:rsidR="001F10F4" w:rsidRPr="000710F1" w:rsidRDefault="001F10F4" w:rsidP="000710F1">
            <w:pPr>
              <w:rPr>
                <w:lang w:val="en-AU" w:eastAsia="en-US"/>
              </w:rPr>
            </w:pPr>
            <w:r>
              <w:rPr>
                <w:lang w:val="en-AU" w:eastAsia="en-US"/>
              </w:rPr>
              <w:t>//Format the message as a JSON string</w:t>
            </w:r>
          </w:p>
          <w:p w:rsidR="000710F1" w:rsidRPr="000710F1" w:rsidRDefault="000710F1" w:rsidP="000710F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strData</w:t>
            </w:r>
            <w:proofErr w:type="spellEnd"/>
            <w:r w:rsidRPr="000710F1">
              <w:rPr>
                <w:lang w:val="en-AU" w:eastAsia="en-US"/>
              </w:rPr>
              <w:t xml:space="preserve"> = </w:t>
            </w:r>
            <w:proofErr w:type="spellStart"/>
            <w:r w:rsidRPr="000710F1">
              <w:rPr>
                <w:lang w:val="en-AU" w:eastAsia="en-US"/>
              </w:rPr>
              <w:t>JSON.stringify</w:t>
            </w:r>
            <w:proofErr w:type="spellEnd"/>
            <w:r w:rsidRPr="000710F1">
              <w:rPr>
                <w:lang w:val="en-AU" w:eastAsia="en-US"/>
              </w:rPr>
              <w:t>(</w:t>
            </w:r>
            <w:proofErr w:type="spellStart"/>
            <w:r w:rsidRPr="000710F1">
              <w:rPr>
                <w:lang w:val="en-AU" w:eastAsia="en-US"/>
              </w:rPr>
              <w:t>jsonData</w:t>
            </w:r>
            <w:proofErr w:type="spellEnd"/>
            <w:r w:rsidRPr="000710F1">
              <w:rPr>
                <w:lang w:val="en-AU" w:eastAsia="en-US"/>
              </w:rPr>
              <w:t>);</w:t>
            </w:r>
          </w:p>
          <w:p w:rsidR="000710F1" w:rsidRDefault="000710F1" w:rsidP="000710F1">
            <w:pPr>
              <w:rPr>
                <w:lang w:val="en-AU" w:eastAsia="en-US"/>
              </w:rPr>
            </w:pPr>
          </w:p>
          <w:p w:rsidR="001F10F4" w:rsidRPr="000710F1" w:rsidRDefault="001F10F4" w:rsidP="000710F1">
            <w:pPr>
              <w:rPr>
                <w:lang w:val="en-AU" w:eastAsia="en-US"/>
              </w:rPr>
            </w:pPr>
            <w:r>
              <w:rPr>
                <w:lang w:val="en-AU" w:eastAsia="en-US"/>
              </w:rPr>
              <w:t>//Send the message and wait for a response</w:t>
            </w:r>
          </w:p>
          <w:p w:rsidR="000710F1" w:rsidRDefault="000710F1" w:rsidP="000710F1">
            <w:pPr>
              <w:rPr>
                <w:lang w:val="en-AU" w:eastAsia="en-US"/>
              </w:rPr>
            </w:pPr>
            <w:proofErr w:type="spellStart"/>
            <w:r w:rsidRPr="000710F1">
              <w:rPr>
                <w:lang w:val="en-AU" w:eastAsia="en-US"/>
              </w:rPr>
              <w:t>req.write</w:t>
            </w:r>
            <w:proofErr w:type="spellEnd"/>
            <w:r w:rsidRPr="000710F1">
              <w:rPr>
                <w:lang w:val="en-AU" w:eastAsia="en-US"/>
              </w:rPr>
              <w:t>(</w:t>
            </w:r>
            <w:proofErr w:type="spellStart"/>
            <w:r w:rsidRPr="000710F1">
              <w:rPr>
                <w:lang w:val="en-AU" w:eastAsia="en-US"/>
              </w:rPr>
              <w:t>strData</w:t>
            </w:r>
            <w:proofErr w:type="spellEnd"/>
            <w:r w:rsidRPr="000710F1">
              <w:rPr>
                <w:lang w:val="en-AU" w:eastAsia="en-US"/>
              </w:rPr>
              <w:t>);</w:t>
            </w:r>
          </w:p>
          <w:p w:rsidR="001F10F4" w:rsidRDefault="001F10F4" w:rsidP="000710F1">
            <w:pPr>
              <w:rPr>
                <w:lang w:val="en-AU" w:eastAsia="en-US"/>
              </w:rPr>
            </w:pPr>
          </w:p>
          <w:p w:rsidR="001F10F4" w:rsidRPr="000710F1" w:rsidRDefault="001F10F4" w:rsidP="000710F1">
            <w:pPr>
              <w:rPr>
                <w:lang w:val="en-AU" w:eastAsia="en-US"/>
              </w:rPr>
            </w:pPr>
            <w:r>
              <w:rPr>
                <w:lang w:val="en-AU" w:eastAsia="en-US"/>
              </w:rPr>
              <w:t>//Stop</w:t>
            </w:r>
          </w:p>
          <w:p w:rsidR="000710F1" w:rsidRDefault="000710F1" w:rsidP="000710F1">
            <w:pPr>
              <w:rPr>
                <w:lang w:val="en-AU" w:eastAsia="en-US"/>
              </w:rPr>
            </w:pPr>
            <w:proofErr w:type="spellStart"/>
            <w:r w:rsidRPr="000710F1">
              <w:rPr>
                <w:lang w:val="en-AU" w:eastAsia="en-US"/>
              </w:rPr>
              <w:t>req.end</w:t>
            </w:r>
            <w:proofErr w:type="spellEnd"/>
            <w:r w:rsidRPr="000710F1">
              <w:rPr>
                <w:lang w:val="en-AU" w:eastAsia="en-US"/>
              </w:rPr>
              <w:t>();</w:t>
            </w:r>
          </w:p>
          <w:p w:rsidR="000710F1" w:rsidRDefault="000710F1" w:rsidP="00F83ED3">
            <w:pPr>
              <w:keepNext/>
              <w:rPr>
                <w:lang w:val="en-AU" w:eastAsia="en-US"/>
              </w:rPr>
            </w:pPr>
          </w:p>
        </w:tc>
      </w:tr>
    </w:tbl>
    <w:p w:rsidR="000710F1" w:rsidRPr="000710F1" w:rsidRDefault="00F83ED3" w:rsidP="00F83ED3">
      <w:pPr>
        <w:pStyle w:val="Caption"/>
        <w:rPr>
          <w:lang w:val="en-AU"/>
        </w:rPr>
      </w:pPr>
      <w:r>
        <w:lastRenderedPageBreak/>
        <w:t xml:space="preserve">Listing </w:t>
      </w:r>
      <w:fldSimple w:instr=" SEQ Listing \* ARABIC ">
        <w:r w:rsidR="002C4EE2">
          <w:rPr>
            <w:noProof/>
          </w:rPr>
          <w:t>1</w:t>
        </w:r>
      </w:fldSimple>
    </w:p>
    <w:p w:rsidR="0045265B" w:rsidRDefault="003400D6" w:rsidP="001F10F4">
      <w:pPr>
        <w:pStyle w:val="Heading2"/>
      </w:pPr>
      <w:r>
        <w:t xml:space="preserve"> </w:t>
      </w:r>
      <w:r w:rsidR="001F10F4">
        <w:t>Configure MMS</w:t>
      </w:r>
    </w:p>
    <w:p w:rsidR="001F10F4" w:rsidRDefault="001F10F4" w:rsidP="001F10F4">
      <w:pPr>
        <w:rPr>
          <w:lang w:val="en-AU" w:eastAsia="en-US"/>
        </w:rPr>
      </w:pPr>
      <w:r>
        <w:rPr>
          <w:lang w:val="en-AU" w:eastAsia="en-US"/>
        </w:rPr>
        <w:t>The next step is to update this portion of the code with your parameters.</w:t>
      </w:r>
    </w:p>
    <w:p w:rsidR="001F10F4" w:rsidRDefault="001F10F4" w:rsidP="001F10F4">
      <w:pPr>
        <w:rPr>
          <w:lang w:val="en-AU" w:eastAsia="en-US"/>
        </w:rPr>
      </w:pPr>
    </w:p>
    <w:tbl>
      <w:tblPr>
        <w:tblStyle w:val="TableGrid"/>
        <w:tblW w:w="0" w:type="auto"/>
        <w:tblLook w:val="04A0" w:firstRow="1" w:lastRow="0" w:firstColumn="1" w:lastColumn="0" w:noHBand="0" w:noVBand="1"/>
      </w:tblPr>
      <w:tblGrid>
        <w:gridCol w:w="9016"/>
      </w:tblGrid>
      <w:tr w:rsidR="001F10F4" w:rsidTr="001F10F4">
        <w:tc>
          <w:tcPr>
            <w:tcW w:w="9016" w:type="dxa"/>
          </w:tcPr>
          <w:p w:rsidR="001F10F4" w:rsidRDefault="001F10F4" w:rsidP="001F10F4">
            <w:pPr>
              <w:rPr>
                <w:lang w:val="en-AU" w:eastAsia="en-US"/>
              </w:rPr>
            </w:pPr>
          </w:p>
          <w:p w:rsidR="001F10F4" w:rsidRDefault="001F10F4" w:rsidP="001F10F4">
            <w:pPr>
              <w:rPr>
                <w:lang w:val="en-AU" w:eastAsia="en-US"/>
              </w:rPr>
            </w:pPr>
            <w:r>
              <w:rPr>
                <w:lang w:val="en-AU" w:eastAsia="en-US"/>
              </w:rPr>
              <w:t>//Update this code with your parameters</w:t>
            </w:r>
          </w:p>
          <w:p w:rsidR="001F10F4" w:rsidRPr="000710F1" w:rsidRDefault="001F10F4" w:rsidP="001F10F4">
            <w:pPr>
              <w:rPr>
                <w:lang w:val="en-AU" w:eastAsia="en-US"/>
              </w:rPr>
            </w:pPr>
            <w:r>
              <w:rPr>
                <w:lang w:val="en-AU" w:eastAsia="en-US"/>
              </w:rPr>
              <w:t>//This is described in the case</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host = '</w:t>
            </w:r>
            <w:proofErr w:type="spellStart"/>
            <w:r w:rsidRPr="000710F1">
              <w:rPr>
                <w:lang w:val="en-AU" w:eastAsia="en-US"/>
              </w:rPr>
              <w:t>iotmms</w:t>
            </w:r>
            <w:proofErr w:type="spellEnd"/>
            <w:r w:rsidRPr="000710F1">
              <w:rPr>
                <w:highlight w:val="yellow"/>
                <w:lang w:val="en-AU" w:eastAsia="en-US"/>
              </w:rPr>
              <w:t>&lt;</w:t>
            </w:r>
            <w:proofErr w:type="spellStart"/>
            <w:r w:rsidRPr="000710F1">
              <w:rPr>
                <w:highlight w:val="yellow"/>
                <w:lang w:val="en-AU" w:eastAsia="en-US"/>
              </w:rPr>
              <w:t>userid</w:t>
            </w:r>
            <w:proofErr w:type="spellEnd"/>
            <w:r w:rsidRPr="000710F1">
              <w:rPr>
                <w:highlight w:val="yellow"/>
                <w:lang w:val="en-AU" w:eastAsia="en-US"/>
              </w:rPr>
              <w:t>&gt;</w:t>
            </w:r>
            <w:r w:rsidRPr="000710F1">
              <w:rPr>
                <w:lang w:val="en-AU" w:eastAsia="en-US"/>
              </w:rPr>
              <w:t>trial.hanatrial.ondemand.com';</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device = </w:t>
            </w:r>
            <w:r w:rsidRPr="000710F1">
              <w:rPr>
                <w:highlight w:val="yellow"/>
                <w:lang w:val="en-AU" w:eastAsia="en-US"/>
              </w:rPr>
              <w:t>'&lt;</w:t>
            </w:r>
            <w:proofErr w:type="spellStart"/>
            <w:r w:rsidRPr="000710F1">
              <w:rPr>
                <w:highlight w:val="yellow"/>
                <w:lang w:val="en-AU" w:eastAsia="en-US"/>
              </w:rPr>
              <w:t>deviceid</w:t>
            </w:r>
            <w:proofErr w:type="spellEnd"/>
            <w:r w:rsidRPr="000710F1">
              <w:rPr>
                <w:highlight w:val="yellow"/>
                <w:lang w:val="en-AU" w:eastAsia="en-US"/>
              </w:rPr>
              <w:t>&gt;</w:t>
            </w:r>
            <w:r w:rsidRPr="000710F1">
              <w:rPr>
                <w:lang w:val="en-AU" w:eastAsia="en-US"/>
              </w:rPr>
              <w:t>';</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oAuthToken</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oauthtoken</w:t>
            </w:r>
            <w:proofErr w:type="spellEnd"/>
            <w:r w:rsidRPr="000710F1">
              <w:rPr>
                <w:highlight w:val="yellow"/>
                <w:lang w:val="en-AU" w:eastAsia="en-US"/>
              </w:rPr>
              <w:t>&gt;</w:t>
            </w:r>
            <w:r w:rsidRPr="000710F1">
              <w:rPr>
                <w:lang w:val="en-AU" w:eastAsia="en-US"/>
              </w:rPr>
              <w:t>';</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messagetypeid</w:t>
            </w:r>
            <w:proofErr w:type="spellEnd"/>
            <w:r w:rsidRPr="000710F1">
              <w:rPr>
                <w:highlight w:val="yellow"/>
                <w:lang w:val="en-AU" w:eastAsia="en-US"/>
              </w:rPr>
              <w:t>&gt;</w:t>
            </w:r>
            <w:r w:rsidRPr="000710F1">
              <w:rPr>
                <w:lang w:val="en-AU" w:eastAsia="en-US"/>
              </w:rPr>
              <w:t>';</w:t>
            </w:r>
          </w:p>
          <w:p w:rsidR="001F10F4" w:rsidRDefault="001F10F4" w:rsidP="001F10F4">
            <w:pPr>
              <w:rPr>
                <w:lang w:val="en-AU" w:eastAsia="en-US"/>
              </w:rPr>
            </w:pPr>
          </w:p>
          <w:p w:rsidR="001F10F4" w:rsidRDefault="001F10F4" w:rsidP="001F10F4">
            <w:pPr>
              <w:rPr>
                <w:lang w:val="en-AU" w:eastAsia="en-US"/>
              </w:rPr>
            </w:pPr>
          </w:p>
        </w:tc>
      </w:tr>
    </w:tbl>
    <w:p w:rsidR="001F10F4" w:rsidRDefault="001F10F4" w:rsidP="001F10F4">
      <w:pPr>
        <w:rPr>
          <w:lang w:val="en-AU" w:eastAsia="en-US"/>
        </w:rPr>
      </w:pPr>
    </w:p>
    <w:p w:rsidR="001F10F4" w:rsidRDefault="001F10F4" w:rsidP="001F10F4">
      <w:pPr>
        <w:rPr>
          <w:lang w:val="en-AU" w:eastAsia="en-US"/>
        </w:rPr>
      </w:pPr>
      <w:r>
        <w:rPr>
          <w:lang w:val="en-AU" w:eastAsia="en-US"/>
        </w:rPr>
        <w:t xml:space="preserve">Logon to HCP and open the </w:t>
      </w:r>
      <w:proofErr w:type="spellStart"/>
      <w:r>
        <w:rPr>
          <w:lang w:val="en-AU" w:eastAsia="en-US"/>
        </w:rPr>
        <w:t>IoT</w:t>
      </w:r>
      <w:proofErr w:type="spellEnd"/>
      <w:r>
        <w:rPr>
          <w:lang w:val="en-AU" w:eastAsia="en-US"/>
        </w:rPr>
        <w:t xml:space="preserve"> Services Cockpit.  If you bookmarked it in the first case you can navigate directly to it.</w:t>
      </w:r>
    </w:p>
    <w:p w:rsidR="001F10F4" w:rsidRDefault="001F10F4" w:rsidP="001F10F4">
      <w:pPr>
        <w:rPr>
          <w:lang w:val="en-AU" w:eastAsia="en-US"/>
        </w:rPr>
      </w:pPr>
    </w:p>
    <w:p w:rsidR="001F10F4" w:rsidRPr="001F10F4" w:rsidRDefault="001F10F4" w:rsidP="001F10F4">
      <w:pPr>
        <w:rPr>
          <w:lang w:val="en-AU" w:eastAsia="en-US"/>
        </w:rPr>
      </w:pPr>
      <w:r>
        <w:rPr>
          <w:noProof/>
          <w:lang w:val="en-US" w:eastAsia="en-US"/>
        </w:rPr>
        <w:lastRenderedPageBreak/>
        <w:drawing>
          <wp:inline distT="0" distB="0" distL="0" distR="0" wp14:anchorId="4CC591E0" wp14:editId="6E0CCDDF">
            <wp:extent cx="5731510" cy="4046855"/>
            <wp:effectExtent l="152400" t="152400" r="364490" b="353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46855"/>
                    </a:xfrm>
                    <a:prstGeom prst="rect">
                      <a:avLst/>
                    </a:prstGeom>
                    <a:ln>
                      <a:noFill/>
                    </a:ln>
                    <a:effectLst>
                      <a:outerShdw blurRad="292100" dist="139700" dir="2700000" algn="tl" rotWithShape="0">
                        <a:srgbClr val="333333">
                          <a:alpha val="65000"/>
                        </a:srgbClr>
                      </a:outerShdw>
                    </a:effectLst>
                  </pic:spPr>
                </pic:pic>
              </a:graphicData>
            </a:graphic>
          </wp:inline>
        </w:drawing>
      </w:r>
    </w:p>
    <w:p w:rsidR="001F10F4" w:rsidRDefault="001F10F4" w:rsidP="001F10F4">
      <w:pPr>
        <w:rPr>
          <w:lang w:val="en-AU" w:eastAsia="en-US"/>
        </w:rPr>
      </w:pPr>
      <w:r>
        <w:rPr>
          <w:lang w:val="en-AU" w:eastAsia="en-US"/>
        </w:rPr>
        <w:t xml:space="preserve">First, click on the Devices </w:t>
      </w:r>
      <w:r w:rsidR="00742104">
        <w:rPr>
          <w:lang w:val="en-AU" w:eastAsia="en-US"/>
        </w:rPr>
        <w:t xml:space="preserve">tile </w:t>
      </w:r>
      <w:r>
        <w:rPr>
          <w:lang w:val="en-AU" w:eastAsia="en-US"/>
        </w:rPr>
        <w:t>and create a new device called Node with Device Type of Climate Devices.</w:t>
      </w:r>
    </w:p>
    <w:p w:rsidR="001F10F4" w:rsidRDefault="001F10F4" w:rsidP="001F10F4">
      <w:pPr>
        <w:rPr>
          <w:lang w:val="en-AU" w:eastAsia="en-US"/>
        </w:rPr>
      </w:pPr>
    </w:p>
    <w:p w:rsidR="001F10F4" w:rsidRDefault="001F10F4" w:rsidP="001F10F4">
      <w:pPr>
        <w:rPr>
          <w:lang w:val="en-AU" w:eastAsia="en-US"/>
        </w:rPr>
      </w:pPr>
      <w:r>
        <w:rPr>
          <w:noProof/>
          <w:lang w:val="en-US" w:eastAsia="en-US"/>
        </w:rPr>
        <w:drawing>
          <wp:inline distT="0" distB="0" distL="0" distR="0" wp14:anchorId="2A398E9B" wp14:editId="0E3C3270">
            <wp:extent cx="5731510" cy="1393190"/>
            <wp:effectExtent l="152400" t="152400" r="364490" b="3594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93190"/>
                    </a:xfrm>
                    <a:prstGeom prst="rect">
                      <a:avLst/>
                    </a:prstGeom>
                    <a:ln>
                      <a:noFill/>
                    </a:ln>
                    <a:effectLst>
                      <a:outerShdw blurRad="292100" dist="139700" dir="2700000" algn="tl" rotWithShape="0">
                        <a:srgbClr val="333333">
                          <a:alpha val="65000"/>
                        </a:srgbClr>
                      </a:outerShdw>
                    </a:effectLst>
                  </pic:spPr>
                </pic:pic>
              </a:graphicData>
            </a:graphic>
          </wp:inline>
        </w:drawing>
      </w:r>
    </w:p>
    <w:p w:rsidR="001F10F4" w:rsidRDefault="00203761" w:rsidP="001F10F4">
      <w:pPr>
        <w:rPr>
          <w:lang w:val="en-AU" w:eastAsia="en-US"/>
        </w:rPr>
      </w:pPr>
      <w:r>
        <w:rPr>
          <w:lang w:val="en-AU" w:eastAsia="en-US"/>
        </w:rPr>
        <w:t>Copy the OAuth token into your code as shown below:</w:t>
      </w:r>
    </w:p>
    <w:p w:rsidR="00203761" w:rsidRDefault="00203761" w:rsidP="001F10F4">
      <w:pPr>
        <w:rPr>
          <w:lang w:val="en-AU" w:eastAsia="en-US"/>
        </w:rPr>
      </w:pPr>
    </w:p>
    <w:tbl>
      <w:tblPr>
        <w:tblStyle w:val="TableGrid"/>
        <w:tblW w:w="0" w:type="auto"/>
        <w:tblLook w:val="04A0" w:firstRow="1" w:lastRow="0" w:firstColumn="1" w:lastColumn="0" w:noHBand="0" w:noVBand="1"/>
      </w:tblPr>
      <w:tblGrid>
        <w:gridCol w:w="9016"/>
      </w:tblGrid>
      <w:tr w:rsidR="001F10F4" w:rsidTr="001F10F4">
        <w:tc>
          <w:tcPr>
            <w:tcW w:w="9016" w:type="dxa"/>
          </w:tcPr>
          <w:p w:rsidR="001F10F4" w:rsidRDefault="001F10F4" w:rsidP="001F10F4">
            <w:pPr>
              <w:rPr>
                <w:lang w:val="en-AU" w:eastAsia="en-US"/>
              </w:rPr>
            </w:pPr>
          </w:p>
          <w:p w:rsidR="001F10F4" w:rsidRDefault="001F10F4" w:rsidP="001F10F4">
            <w:pPr>
              <w:rPr>
                <w:lang w:val="en-AU" w:eastAsia="en-US"/>
              </w:rPr>
            </w:pPr>
            <w:r>
              <w:rPr>
                <w:lang w:val="en-AU" w:eastAsia="en-US"/>
              </w:rPr>
              <w:t>//Update this code with your parameters</w:t>
            </w:r>
          </w:p>
          <w:p w:rsidR="001F10F4" w:rsidRPr="000710F1" w:rsidRDefault="001F10F4" w:rsidP="001F10F4">
            <w:pPr>
              <w:rPr>
                <w:lang w:val="en-AU" w:eastAsia="en-US"/>
              </w:rPr>
            </w:pPr>
            <w:r>
              <w:rPr>
                <w:lang w:val="en-AU" w:eastAsia="en-US"/>
              </w:rPr>
              <w:t>//This is described in the case</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host = '</w:t>
            </w:r>
            <w:proofErr w:type="spellStart"/>
            <w:r w:rsidRPr="000710F1">
              <w:rPr>
                <w:lang w:val="en-AU" w:eastAsia="en-US"/>
              </w:rPr>
              <w:t>iotmms</w:t>
            </w:r>
            <w:proofErr w:type="spellEnd"/>
            <w:r w:rsidRPr="000710F1">
              <w:rPr>
                <w:highlight w:val="yellow"/>
                <w:lang w:val="en-AU" w:eastAsia="en-US"/>
              </w:rPr>
              <w:t>&lt;</w:t>
            </w:r>
            <w:proofErr w:type="spellStart"/>
            <w:r w:rsidRPr="000710F1">
              <w:rPr>
                <w:highlight w:val="yellow"/>
                <w:lang w:val="en-AU" w:eastAsia="en-US"/>
              </w:rPr>
              <w:t>userid</w:t>
            </w:r>
            <w:proofErr w:type="spellEnd"/>
            <w:r w:rsidRPr="000710F1">
              <w:rPr>
                <w:highlight w:val="yellow"/>
                <w:lang w:val="en-AU" w:eastAsia="en-US"/>
              </w:rPr>
              <w:t>&gt;</w:t>
            </w:r>
            <w:r w:rsidRPr="000710F1">
              <w:rPr>
                <w:lang w:val="en-AU" w:eastAsia="en-US"/>
              </w:rPr>
              <w:t>trial.hanatrial.ondemand.com';</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device = </w:t>
            </w:r>
            <w:r w:rsidRPr="000710F1">
              <w:rPr>
                <w:highlight w:val="yellow"/>
                <w:lang w:val="en-AU" w:eastAsia="en-US"/>
              </w:rPr>
              <w:t>'&lt;</w:t>
            </w:r>
            <w:proofErr w:type="spellStart"/>
            <w:r w:rsidRPr="000710F1">
              <w:rPr>
                <w:highlight w:val="yellow"/>
                <w:lang w:val="en-AU" w:eastAsia="en-US"/>
              </w:rPr>
              <w:t>deviceid</w:t>
            </w:r>
            <w:proofErr w:type="spellEnd"/>
            <w:r w:rsidRPr="000710F1">
              <w:rPr>
                <w:highlight w:val="yellow"/>
                <w:lang w:val="en-AU" w:eastAsia="en-US"/>
              </w:rPr>
              <w:t>&gt;</w:t>
            </w:r>
            <w:r w:rsidRPr="000710F1">
              <w:rPr>
                <w:lang w:val="en-AU" w:eastAsia="en-US"/>
              </w:rPr>
              <w:t>';</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oAuthToken</w:t>
            </w:r>
            <w:proofErr w:type="spellEnd"/>
            <w:r w:rsidRPr="000710F1">
              <w:rPr>
                <w:lang w:val="en-AU" w:eastAsia="en-US"/>
              </w:rPr>
              <w:t xml:space="preserve"> = '</w:t>
            </w:r>
            <w:r w:rsidR="00203761">
              <w:rPr>
                <w:rFonts w:ascii="Arial" w:hAnsi="Arial"/>
                <w:color w:val="000000"/>
                <w:sz w:val="21"/>
                <w:szCs w:val="21"/>
                <w:shd w:val="clear" w:color="auto" w:fill="FAFAFA"/>
              </w:rPr>
              <w:t>19db22ae2f75c9a6dd079d4be77cfa</w:t>
            </w:r>
            <w:r w:rsidRPr="000710F1">
              <w:rPr>
                <w:lang w:val="en-AU" w:eastAsia="en-US"/>
              </w:rPr>
              <w:t>';</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messagetypeid</w:t>
            </w:r>
            <w:proofErr w:type="spellEnd"/>
            <w:r w:rsidRPr="000710F1">
              <w:rPr>
                <w:highlight w:val="yellow"/>
                <w:lang w:val="en-AU" w:eastAsia="en-US"/>
              </w:rPr>
              <w:t>&gt;</w:t>
            </w:r>
            <w:r w:rsidRPr="000710F1">
              <w:rPr>
                <w:lang w:val="en-AU" w:eastAsia="en-US"/>
              </w:rPr>
              <w:t>';</w:t>
            </w:r>
          </w:p>
          <w:p w:rsidR="001F10F4" w:rsidRDefault="001F10F4" w:rsidP="001F10F4">
            <w:pPr>
              <w:rPr>
                <w:lang w:val="en-AU" w:eastAsia="en-US"/>
              </w:rPr>
            </w:pPr>
          </w:p>
          <w:p w:rsidR="001F10F4" w:rsidRDefault="001F10F4" w:rsidP="001F10F4">
            <w:pPr>
              <w:rPr>
                <w:lang w:val="en-AU" w:eastAsia="en-US"/>
              </w:rPr>
            </w:pPr>
          </w:p>
        </w:tc>
      </w:tr>
    </w:tbl>
    <w:p w:rsidR="001F10F4" w:rsidRDefault="001F10F4" w:rsidP="001F10F4">
      <w:pPr>
        <w:rPr>
          <w:lang w:val="en-AU" w:eastAsia="en-US"/>
        </w:rPr>
      </w:pPr>
    </w:p>
    <w:p w:rsidR="001F10F4" w:rsidRDefault="00203761" w:rsidP="001F10F4">
      <w:pPr>
        <w:rPr>
          <w:lang w:val="en-AU" w:eastAsia="en-US"/>
        </w:rPr>
      </w:pPr>
      <w:r>
        <w:rPr>
          <w:lang w:val="en-AU" w:eastAsia="en-US"/>
        </w:rPr>
        <w:t>Next copy the device ID and paste it into the code:</w:t>
      </w:r>
    </w:p>
    <w:p w:rsidR="00203761" w:rsidRDefault="00203761" w:rsidP="001F10F4">
      <w:pPr>
        <w:rPr>
          <w:lang w:val="en-AU" w:eastAsia="en-US"/>
        </w:rPr>
      </w:pPr>
    </w:p>
    <w:p w:rsidR="001F10F4" w:rsidRDefault="00203761" w:rsidP="001F10F4">
      <w:pPr>
        <w:rPr>
          <w:lang w:val="en-AU" w:eastAsia="en-US"/>
        </w:rPr>
      </w:pPr>
      <w:r>
        <w:rPr>
          <w:noProof/>
          <w:lang w:val="en-US" w:eastAsia="en-US"/>
        </w:rPr>
        <w:drawing>
          <wp:inline distT="0" distB="0" distL="0" distR="0" wp14:anchorId="1DE487D1" wp14:editId="7DD0C831">
            <wp:extent cx="5731510" cy="3403600"/>
            <wp:effectExtent l="152400" t="152400" r="364490" b="368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360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9016"/>
      </w:tblGrid>
      <w:tr w:rsidR="00203761" w:rsidTr="00203761">
        <w:tc>
          <w:tcPr>
            <w:tcW w:w="9016" w:type="dxa"/>
          </w:tcPr>
          <w:p w:rsidR="00203761" w:rsidRDefault="00203761" w:rsidP="001F10F4">
            <w:pPr>
              <w:rPr>
                <w:lang w:val="en-AU" w:eastAsia="en-US"/>
              </w:rPr>
            </w:pPr>
          </w:p>
          <w:p w:rsidR="00203761" w:rsidRDefault="00203761" w:rsidP="00203761">
            <w:pPr>
              <w:rPr>
                <w:lang w:val="en-AU" w:eastAsia="en-US"/>
              </w:rPr>
            </w:pPr>
            <w:r>
              <w:rPr>
                <w:lang w:val="en-AU" w:eastAsia="en-US"/>
              </w:rPr>
              <w:t>//Update this code with your parameters</w:t>
            </w:r>
          </w:p>
          <w:p w:rsidR="00203761" w:rsidRPr="000710F1" w:rsidRDefault="00203761" w:rsidP="00203761">
            <w:pPr>
              <w:rPr>
                <w:lang w:val="en-AU" w:eastAsia="en-US"/>
              </w:rPr>
            </w:pPr>
            <w:r>
              <w:rPr>
                <w:lang w:val="en-AU" w:eastAsia="en-US"/>
              </w:rPr>
              <w:t>//This is described in the case</w:t>
            </w:r>
          </w:p>
          <w:p w:rsidR="00203761" w:rsidRPr="000710F1" w:rsidRDefault="00203761" w:rsidP="00203761">
            <w:pPr>
              <w:rPr>
                <w:lang w:val="en-AU" w:eastAsia="en-US"/>
              </w:rPr>
            </w:pPr>
            <w:proofErr w:type="spellStart"/>
            <w:r w:rsidRPr="000710F1">
              <w:rPr>
                <w:lang w:val="en-AU" w:eastAsia="en-US"/>
              </w:rPr>
              <w:t>var</w:t>
            </w:r>
            <w:proofErr w:type="spellEnd"/>
            <w:r w:rsidRPr="000710F1">
              <w:rPr>
                <w:lang w:val="en-AU" w:eastAsia="en-US"/>
              </w:rPr>
              <w:t xml:space="preserve"> host = '</w:t>
            </w:r>
            <w:proofErr w:type="spellStart"/>
            <w:r w:rsidRPr="000710F1">
              <w:rPr>
                <w:lang w:val="en-AU" w:eastAsia="en-US"/>
              </w:rPr>
              <w:t>iotmms</w:t>
            </w:r>
            <w:proofErr w:type="spellEnd"/>
            <w:r w:rsidRPr="000710F1">
              <w:rPr>
                <w:highlight w:val="yellow"/>
                <w:lang w:val="en-AU" w:eastAsia="en-US"/>
              </w:rPr>
              <w:t>&lt;</w:t>
            </w:r>
            <w:proofErr w:type="spellStart"/>
            <w:r w:rsidRPr="000710F1">
              <w:rPr>
                <w:highlight w:val="yellow"/>
                <w:lang w:val="en-AU" w:eastAsia="en-US"/>
              </w:rPr>
              <w:t>userid</w:t>
            </w:r>
            <w:proofErr w:type="spellEnd"/>
            <w:r w:rsidRPr="000710F1">
              <w:rPr>
                <w:highlight w:val="yellow"/>
                <w:lang w:val="en-AU" w:eastAsia="en-US"/>
              </w:rPr>
              <w:t>&gt;</w:t>
            </w:r>
            <w:r w:rsidRPr="000710F1">
              <w:rPr>
                <w:lang w:val="en-AU" w:eastAsia="en-US"/>
              </w:rPr>
              <w:t>trial.hanatrial.ondemand.com';</w:t>
            </w:r>
          </w:p>
          <w:p w:rsidR="00203761" w:rsidRPr="000710F1" w:rsidRDefault="00203761" w:rsidP="00203761">
            <w:pPr>
              <w:rPr>
                <w:lang w:val="en-AU" w:eastAsia="en-US"/>
              </w:rPr>
            </w:pPr>
            <w:proofErr w:type="spellStart"/>
            <w:r w:rsidRPr="000710F1">
              <w:rPr>
                <w:lang w:val="en-AU" w:eastAsia="en-US"/>
              </w:rPr>
              <w:t>var</w:t>
            </w:r>
            <w:proofErr w:type="spellEnd"/>
            <w:r w:rsidRPr="000710F1">
              <w:rPr>
                <w:lang w:val="en-AU" w:eastAsia="en-US"/>
              </w:rPr>
              <w:t xml:space="preserve"> device = </w:t>
            </w:r>
            <w:r w:rsidRPr="00203761">
              <w:rPr>
                <w:lang w:val="en-AU" w:eastAsia="en-US"/>
              </w:rPr>
              <w:t>'</w:t>
            </w:r>
            <w:r>
              <w:rPr>
                <w:rFonts w:ascii="Arial" w:hAnsi="Arial"/>
                <w:color w:val="000000"/>
                <w:sz w:val="21"/>
                <w:szCs w:val="21"/>
              </w:rPr>
              <w:t>ddfd117c-73be-4208-9a54-9e64987f161d</w:t>
            </w:r>
            <w:r w:rsidRPr="000710F1">
              <w:rPr>
                <w:lang w:val="en-AU" w:eastAsia="en-US"/>
              </w:rPr>
              <w:t>';</w:t>
            </w:r>
          </w:p>
          <w:p w:rsidR="00203761" w:rsidRPr="000710F1" w:rsidRDefault="00203761" w:rsidP="0020376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oAuthToken</w:t>
            </w:r>
            <w:proofErr w:type="spellEnd"/>
            <w:r w:rsidRPr="000710F1">
              <w:rPr>
                <w:lang w:val="en-AU" w:eastAsia="en-US"/>
              </w:rPr>
              <w:t xml:space="preserve"> = '</w:t>
            </w:r>
            <w:r>
              <w:rPr>
                <w:rFonts w:ascii="Arial" w:hAnsi="Arial"/>
                <w:color w:val="000000"/>
                <w:sz w:val="21"/>
                <w:szCs w:val="21"/>
                <w:shd w:val="clear" w:color="auto" w:fill="FAFAFA"/>
              </w:rPr>
              <w:t>19db22ae2f75c9a6dd079d4be77cfa</w:t>
            </w:r>
            <w:r w:rsidRPr="000710F1">
              <w:rPr>
                <w:lang w:val="en-AU" w:eastAsia="en-US"/>
              </w:rPr>
              <w:t>';</w:t>
            </w:r>
          </w:p>
          <w:p w:rsidR="00203761" w:rsidRPr="000710F1" w:rsidRDefault="00203761" w:rsidP="0020376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messagetypeid</w:t>
            </w:r>
            <w:proofErr w:type="spellEnd"/>
            <w:r w:rsidRPr="000710F1">
              <w:rPr>
                <w:highlight w:val="yellow"/>
                <w:lang w:val="en-AU" w:eastAsia="en-US"/>
              </w:rPr>
              <w:t>&gt;</w:t>
            </w:r>
            <w:r w:rsidRPr="000710F1">
              <w:rPr>
                <w:lang w:val="en-AU" w:eastAsia="en-US"/>
              </w:rPr>
              <w:t>';</w:t>
            </w:r>
          </w:p>
          <w:p w:rsidR="00203761" w:rsidRDefault="00203761" w:rsidP="001F10F4">
            <w:pPr>
              <w:rPr>
                <w:lang w:val="en-AU" w:eastAsia="en-US"/>
              </w:rPr>
            </w:pPr>
          </w:p>
          <w:p w:rsidR="00203761" w:rsidRDefault="00203761" w:rsidP="001F10F4">
            <w:pPr>
              <w:rPr>
                <w:lang w:val="en-AU" w:eastAsia="en-US"/>
              </w:rPr>
            </w:pPr>
          </w:p>
        </w:tc>
      </w:tr>
    </w:tbl>
    <w:p w:rsidR="00203761" w:rsidRDefault="00203761" w:rsidP="001F10F4">
      <w:pPr>
        <w:rPr>
          <w:lang w:val="en-AU" w:eastAsia="en-US"/>
        </w:rPr>
      </w:pPr>
    </w:p>
    <w:p w:rsidR="00203761" w:rsidRDefault="00203761" w:rsidP="001F10F4">
      <w:pPr>
        <w:rPr>
          <w:lang w:val="en-AU" w:eastAsia="en-US"/>
        </w:rPr>
      </w:pPr>
    </w:p>
    <w:p w:rsidR="001F10F4" w:rsidRDefault="001F10F4" w:rsidP="001F10F4">
      <w:pPr>
        <w:rPr>
          <w:lang w:val="en-AU" w:eastAsia="en-US"/>
        </w:rPr>
      </w:pPr>
      <w:r>
        <w:rPr>
          <w:lang w:val="en-AU" w:eastAsia="en-US"/>
        </w:rPr>
        <w:t>The application is designed to send the same message as in the previous case so you can use the same Message Type ID.  Click on the All Message Types tile.  Select the Climate message and copy the ID.</w:t>
      </w:r>
    </w:p>
    <w:p w:rsidR="001F10F4" w:rsidRDefault="001F10F4" w:rsidP="001F10F4">
      <w:pPr>
        <w:rPr>
          <w:lang w:val="en-AU" w:eastAsia="en-US"/>
        </w:rPr>
      </w:pPr>
    </w:p>
    <w:p w:rsidR="001F10F4" w:rsidRDefault="001F10F4" w:rsidP="001F10F4">
      <w:pPr>
        <w:rPr>
          <w:lang w:val="en-AU" w:eastAsia="en-US"/>
        </w:rPr>
      </w:pPr>
      <w:r>
        <w:rPr>
          <w:noProof/>
          <w:lang w:val="en-US" w:eastAsia="en-US"/>
        </w:rPr>
        <w:lastRenderedPageBreak/>
        <w:drawing>
          <wp:inline distT="0" distB="0" distL="0" distR="0" wp14:anchorId="182C0F37" wp14:editId="55612D63">
            <wp:extent cx="5731510" cy="2769870"/>
            <wp:effectExtent l="152400" t="152400" r="364490" b="3543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69870"/>
                    </a:xfrm>
                    <a:prstGeom prst="rect">
                      <a:avLst/>
                    </a:prstGeom>
                    <a:ln>
                      <a:noFill/>
                    </a:ln>
                    <a:effectLst>
                      <a:outerShdw blurRad="292100" dist="139700" dir="2700000" algn="tl" rotWithShape="0">
                        <a:srgbClr val="333333">
                          <a:alpha val="65000"/>
                        </a:srgbClr>
                      </a:outerShdw>
                    </a:effectLst>
                  </pic:spPr>
                </pic:pic>
              </a:graphicData>
            </a:graphic>
          </wp:inline>
        </w:drawing>
      </w:r>
    </w:p>
    <w:p w:rsidR="001F10F4" w:rsidRDefault="001F10F4" w:rsidP="001F10F4">
      <w:pPr>
        <w:rPr>
          <w:lang w:val="en-AU" w:eastAsia="en-US"/>
        </w:rPr>
      </w:pPr>
      <w:r>
        <w:rPr>
          <w:lang w:val="en-AU" w:eastAsia="en-US"/>
        </w:rPr>
        <w:t>Paste it into the code as shown below.</w:t>
      </w:r>
    </w:p>
    <w:p w:rsidR="001F10F4" w:rsidRDefault="001F10F4" w:rsidP="001F10F4">
      <w:pPr>
        <w:rPr>
          <w:lang w:val="en-AU" w:eastAsia="en-US"/>
        </w:rPr>
      </w:pPr>
    </w:p>
    <w:tbl>
      <w:tblPr>
        <w:tblStyle w:val="TableGrid"/>
        <w:tblW w:w="0" w:type="auto"/>
        <w:tblLook w:val="04A0" w:firstRow="1" w:lastRow="0" w:firstColumn="1" w:lastColumn="0" w:noHBand="0" w:noVBand="1"/>
      </w:tblPr>
      <w:tblGrid>
        <w:gridCol w:w="9016"/>
      </w:tblGrid>
      <w:tr w:rsidR="001F10F4" w:rsidTr="001F10F4">
        <w:tc>
          <w:tcPr>
            <w:tcW w:w="9016" w:type="dxa"/>
          </w:tcPr>
          <w:p w:rsidR="001F10F4" w:rsidRDefault="001F10F4" w:rsidP="001F10F4">
            <w:pPr>
              <w:rPr>
                <w:lang w:val="en-AU" w:eastAsia="en-US"/>
              </w:rPr>
            </w:pPr>
          </w:p>
          <w:p w:rsidR="001F10F4" w:rsidRDefault="001F10F4" w:rsidP="001F10F4">
            <w:pPr>
              <w:rPr>
                <w:lang w:val="en-AU" w:eastAsia="en-US"/>
              </w:rPr>
            </w:pPr>
          </w:p>
          <w:p w:rsidR="001F10F4" w:rsidRDefault="001F10F4" w:rsidP="001F10F4">
            <w:pPr>
              <w:rPr>
                <w:lang w:val="en-AU" w:eastAsia="en-US"/>
              </w:rPr>
            </w:pPr>
            <w:r>
              <w:rPr>
                <w:lang w:val="en-AU" w:eastAsia="en-US"/>
              </w:rPr>
              <w:t>//Update this code with your parameters</w:t>
            </w:r>
          </w:p>
          <w:p w:rsidR="001F10F4" w:rsidRPr="000710F1" w:rsidRDefault="001F10F4" w:rsidP="001F10F4">
            <w:pPr>
              <w:rPr>
                <w:lang w:val="en-AU" w:eastAsia="en-US"/>
              </w:rPr>
            </w:pPr>
            <w:r>
              <w:rPr>
                <w:lang w:val="en-AU" w:eastAsia="en-US"/>
              </w:rPr>
              <w:t>//This is described in the case</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host = '</w:t>
            </w:r>
            <w:proofErr w:type="spellStart"/>
            <w:r w:rsidRPr="000710F1">
              <w:rPr>
                <w:lang w:val="en-AU" w:eastAsia="en-US"/>
              </w:rPr>
              <w:t>iotmms</w:t>
            </w:r>
            <w:proofErr w:type="spellEnd"/>
            <w:r w:rsidRPr="000710F1">
              <w:rPr>
                <w:highlight w:val="yellow"/>
                <w:lang w:val="en-AU" w:eastAsia="en-US"/>
              </w:rPr>
              <w:t>&lt;</w:t>
            </w:r>
            <w:proofErr w:type="spellStart"/>
            <w:r w:rsidRPr="000710F1">
              <w:rPr>
                <w:highlight w:val="yellow"/>
                <w:lang w:val="en-AU" w:eastAsia="en-US"/>
              </w:rPr>
              <w:t>userid</w:t>
            </w:r>
            <w:proofErr w:type="spellEnd"/>
            <w:r w:rsidRPr="000710F1">
              <w:rPr>
                <w:highlight w:val="yellow"/>
                <w:lang w:val="en-AU" w:eastAsia="en-US"/>
              </w:rPr>
              <w:t>&gt;</w:t>
            </w:r>
            <w:r w:rsidRPr="000710F1">
              <w:rPr>
                <w:lang w:val="en-AU" w:eastAsia="en-US"/>
              </w:rPr>
              <w:t>trial.hanatrial.ondemand.com';</w:t>
            </w:r>
          </w:p>
          <w:p w:rsidR="00203761" w:rsidRPr="000710F1" w:rsidRDefault="00203761" w:rsidP="00203761">
            <w:pPr>
              <w:rPr>
                <w:lang w:val="en-AU" w:eastAsia="en-US"/>
              </w:rPr>
            </w:pPr>
            <w:proofErr w:type="spellStart"/>
            <w:r w:rsidRPr="000710F1">
              <w:rPr>
                <w:lang w:val="en-AU" w:eastAsia="en-US"/>
              </w:rPr>
              <w:t>var</w:t>
            </w:r>
            <w:proofErr w:type="spellEnd"/>
            <w:r w:rsidRPr="000710F1">
              <w:rPr>
                <w:lang w:val="en-AU" w:eastAsia="en-US"/>
              </w:rPr>
              <w:t xml:space="preserve"> device = </w:t>
            </w:r>
            <w:r w:rsidRPr="00203761">
              <w:rPr>
                <w:lang w:val="en-AU" w:eastAsia="en-US"/>
              </w:rPr>
              <w:t>'</w:t>
            </w:r>
            <w:r>
              <w:rPr>
                <w:rFonts w:ascii="Arial" w:hAnsi="Arial"/>
                <w:color w:val="000000"/>
                <w:sz w:val="21"/>
                <w:szCs w:val="21"/>
              </w:rPr>
              <w:t>ddfd117c-73be-4208-9a54-9e64987f161d</w:t>
            </w:r>
            <w:r w:rsidRPr="000710F1">
              <w:rPr>
                <w:lang w:val="en-AU" w:eastAsia="en-US"/>
              </w:rPr>
              <w:t>';</w:t>
            </w:r>
          </w:p>
          <w:p w:rsidR="00203761" w:rsidRPr="000710F1" w:rsidRDefault="00203761" w:rsidP="00203761">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oAuthToken</w:t>
            </w:r>
            <w:proofErr w:type="spellEnd"/>
            <w:r w:rsidRPr="000710F1">
              <w:rPr>
                <w:lang w:val="en-AU" w:eastAsia="en-US"/>
              </w:rPr>
              <w:t xml:space="preserve"> = '</w:t>
            </w:r>
            <w:r>
              <w:rPr>
                <w:rFonts w:ascii="Arial" w:hAnsi="Arial"/>
                <w:color w:val="000000"/>
                <w:sz w:val="21"/>
                <w:szCs w:val="21"/>
                <w:shd w:val="clear" w:color="auto" w:fill="FAFAFA"/>
              </w:rPr>
              <w:t>19db22ae2f75c9a6dd079d4be77cfa</w:t>
            </w:r>
            <w:r w:rsidRPr="000710F1">
              <w:rPr>
                <w:lang w:val="en-AU" w:eastAsia="en-US"/>
              </w:rPr>
              <w:t>';</w:t>
            </w:r>
          </w:p>
          <w:p w:rsidR="001F10F4" w:rsidRPr="000710F1" w:rsidRDefault="001F10F4" w:rsidP="001F10F4">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 xml:space="preserve"> = '</w:t>
            </w:r>
            <w:r>
              <w:rPr>
                <w:rFonts w:ascii="Arial" w:hAnsi="Arial"/>
                <w:color w:val="000000"/>
                <w:sz w:val="21"/>
                <w:szCs w:val="21"/>
              </w:rPr>
              <w:t>791b24bd6a2202ba3187</w:t>
            </w:r>
            <w:r w:rsidRPr="000710F1">
              <w:rPr>
                <w:lang w:val="en-AU" w:eastAsia="en-US"/>
              </w:rPr>
              <w:t>';</w:t>
            </w:r>
          </w:p>
          <w:p w:rsidR="001F10F4" w:rsidRDefault="001F10F4" w:rsidP="001F10F4">
            <w:pPr>
              <w:rPr>
                <w:lang w:val="en-AU" w:eastAsia="en-US"/>
              </w:rPr>
            </w:pPr>
          </w:p>
          <w:p w:rsidR="001F10F4" w:rsidRDefault="001F10F4" w:rsidP="001F10F4">
            <w:pPr>
              <w:rPr>
                <w:lang w:val="en-AU" w:eastAsia="en-US"/>
              </w:rPr>
            </w:pPr>
          </w:p>
          <w:p w:rsidR="001F10F4" w:rsidRDefault="001F10F4" w:rsidP="001F10F4">
            <w:pPr>
              <w:rPr>
                <w:lang w:val="en-AU" w:eastAsia="en-US"/>
              </w:rPr>
            </w:pPr>
          </w:p>
        </w:tc>
      </w:tr>
    </w:tbl>
    <w:p w:rsidR="001F10F4" w:rsidRDefault="001F10F4" w:rsidP="001F10F4">
      <w:pPr>
        <w:rPr>
          <w:lang w:val="en-AU" w:eastAsia="en-US"/>
        </w:rPr>
      </w:pPr>
    </w:p>
    <w:p w:rsidR="001F10F4" w:rsidRDefault="00203761" w:rsidP="001F10F4">
      <w:pPr>
        <w:rPr>
          <w:lang w:val="en-AU" w:eastAsia="en-US"/>
        </w:rPr>
      </w:pPr>
      <w:r>
        <w:rPr>
          <w:lang w:val="en-AU" w:eastAsia="en-US"/>
        </w:rPr>
        <w:t>Finally, replace &lt;</w:t>
      </w:r>
      <w:proofErr w:type="spellStart"/>
      <w:r>
        <w:rPr>
          <w:lang w:val="en-AU" w:eastAsia="en-US"/>
        </w:rPr>
        <w:t>userid</w:t>
      </w:r>
      <w:proofErr w:type="spellEnd"/>
      <w:r>
        <w:rPr>
          <w:lang w:val="en-AU" w:eastAsia="en-US"/>
        </w:rPr>
        <w:t>&gt; with your user id.</w:t>
      </w:r>
    </w:p>
    <w:p w:rsidR="00203761" w:rsidRDefault="00203761" w:rsidP="001F10F4">
      <w:pPr>
        <w:rPr>
          <w:lang w:val="en-AU" w:eastAsia="en-US"/>
        </w:rPr>
      </w:pPr>
    </w:p>
    <w:p w:rsidR="00203761" w:rsidRDefault="00203761" w:rsidP="00203761">
      <w:pPr>
        <w:pStyle w:val="Heading2"/>
      </w:pPr>
      <w:r>
        <w:t>Send a Message</w:t>
      </w:r>
    </w:p>
    <w:p w:rsidR="00203761" w:rsidRDefault="00203761" w:rsidP="00203761">
      <w:pPr>
        <w:rPr>
          <w:lang w:val="en-AU" w:eastAsia="en-US"/>
        </w:rPr>
      </w:pPr>
      <w:r>
        <w:rPr>
          <w:lang w:val="en-AU" w:eastAsia="en-US"/>
        </w:rPr>
        <w:t>The message is the same format as in the previous case.  You will find the message near the bottom of the application code.</w:t>
      </w:r>
    </w:p>
    <w:p w:rsidR="00203761" w:rsidRDefault="00203761" w:rsidP="00203761">
      <w:pPr>
        <w:rPr>
          <w:lang w:val="en-AU" w:eastAsia="en-US"/>
        </w:rPr>
      </w:pPr>
    </w:p>
    <w:tbl>
      <w:tblPr>
        <w:tblStyle w:val="TableGrid"/>
        <w:tblW w:w="0" w:type="auto"/>
        <w:tblLook w:val="04A0" w:firstRow="1" w:lastRow="0" w:firstColumn="1" w:lastColumn="0" w:noHBand="0" w:noVBand="1"/>
      </w:tblPr>
      <w:tblGrid>
        <w:gridCol w:w="9016"/>
      </w:tblGrid>
      <w:tr w:rsidR="00203761" w:rsidTr="00203761">
        <w:tc>
          <w:tcPr>
            <w:tcW w:w="9016" w:type="dxa"/>
          </w:tcPr>
          <w:p w:rsidR="00203761" w:rsidRDefault="00203761" w:rsidP="00203761">
            <w:pPr>
              <w:rPr>
                <w:lang w:val="en-AU" w:eastAsia="en-US"/>
              </w:rPr>
            </w:pPr>
          </w:p>
          <w:p w:rsidR="00203761" w:rsidRPr="00203761" w:rsidRDefault="00203761" w:rsidP="00203761">
            <w:pPr>
              <w:rPr>
                <w:lang w:val="en-AU" w:eastAsia="en-US"/>
              </w:rPr>
            </w:pPr>
            <w:proofErr w:type="spellStart"/>
            <w:r w:rsidRPr="00203761">
              <w:rPr>
                <w:lang w:val="en-AU" w:eastAsia="en-US"/>
              </w:rPr>
              <w:t>var</w:t>
            </w:r>
            <w:proofErr w:type="spellEnd"/>
            <w:r w:rsidRPr="00203761">
              <w:rPr>
                <w:lang w:val="en-AU" w:eastAsia="en-US"/>
              </w:rPr>
              <w:t xml:space="preserve"> </w:t>
            </w:r>
            <w:proofErr w:type="spellStart"/>
            <w:r w:rsidRPr="00203761">
              <w:rPr>
                <w:lang w:val="en-AU" w:eastAsia="en-US"/>
              </w:rPr>
              <w:t>jsonData</w:t>
            </w:r>
            <w:proofErr w:type="spellEnd"/>
            <w:r w:rsidRPr="00203761">
              <w:rPr>
                <w:lang w:val="en-AU" w:eastAsia="en-US"/>
              </w:rPr>
              <w:t xml:space="preserve"> = {</w:t>
            </w:r>
          </w:p>
          <w:p w:rsidR="00203761" w:rsidRPr="00203761" w:rsidRDefault="00203761" w:rsidP="00203761">
            <w:pPr>
              <w:rPr>
                <w:lang w:val="en-AU" w:eastAsia="en-US"/>
              </w:rPr>
            </w:pPr>
            <w:r>
              <w:rPr>
                <w:lang w:val="en-AU" w:eastAsia="en-US"/>
              </w:rPr>
              <w:tab/>
              <w:t>"mode": "</w:t>
            </w:r>
            <w:r w:rsidRPr="00203761">
              <w:rPr>
                <w:lang w:val="en-AU" w:eastAsia="en-US"/>
              </w:rPr>
              <w:t>sync",</w:t>
            </w:r>
          </w:p>
          <w:p w:rsidR="00203761" w:rsidRPr="00203761" w:rsidRDefault="00203761" w:rsidP="00203761">
            <w:pPr>
              <w:rPr>
                <w:lang w:val="en-AU" w:eastAsia="en-US"/>
              </w:rPr>
            </w:pPr>
            <w:r w:rsidRPr="00203761">
              <w:rPr>
                <w:lang w:val="en-AU" w:eastAsia="en-US"/>
              </w:rPr>
              <w:tab/>
              <w:t>"</w:t>
            </w:r>
            <w:proofErr w:type="spellStart"/>
            <w:r w:rsidRPr="00203761">
              <w:rPr>
                <w:lang w:val="en-AU" w:eastAsia="en-US"/>
              </w:rPr>
              <w:t>messageType</w:t>
            </w:r>
            <w:proofErr w:type="spellEnd"/>
            <w:r w:rsidRPr="00203761">
              <w:rPr>
                <w:lang w:val="en-AU" w:eastAsia="en-US"/>
              </w:rPr>
              <w:t xml:space="preserve">": </w:t>
            </w:r>
            <w:proofErr w:type="spellStart"/>
            <w:r w:rsidRPr="00203761">
              <w:rPr>
                <w:lang w:val="en-AU" w:eastAsia="en-US"/>
              </w:rPr>
              <w:t>messageType</w:t>
            </w:r>
            <w:proofErr w:type="spellEnd"/>
            <w:r w:rsidRPr="00203761">
              <w:rPr>
                <w:lang w:val="en-AU" w:eastAsia="en-US"/>
              </w:rPr>
              <w:t>,</w:t>
            </w:r>
          </w:p>
          <w:p w:rsidR="00203761" w:rsidRPr="00203761" w:rsidRDefault="00203761" w:rsidP="00203761">
            <w:pPr>
              <w:rPr>
                <w:lang w:val="en-AU" w:eastAsia="en-US"/>
              </w:rPr>
            </w:pPr>
            <w:r w:rsidRPr="00203761">
              <w:rPr>
                <w:lang w:val="en-AU" w:eastAsia="en-US"/>
              </w:rPr>
              <w:tab/>
              <w:t>"messages": [{</w:t>
            </w:r>
          </w:p>
          <w:p w:rsidR="00203761" w:rsidRPr="00203761" w:rsidRDefault="00203761" w:rsidP="00203761">
            <w:pPr>
              <w:rPr>
                <w:lang w:val="en-AU" w:eastAsia="en-US"/>
              </w:rPr>
            </w:pPr>
            <w:r w:rsidRPr="00203761">
              <w:rPr>
                <w:lang w:val="en-AU" w:eastAsia="en-US"/>
              </w:rPr>
              <w:tab/>
            </w:r>
            <w:r w:rsidRPr="00203761">
              <w:rPr>
                <w:lang w:val="en-AU" w:eastAsia="en-US"/>
              </w:rPr>
              <w:tab/>
              <w:t>"temperature": 12.34,</w:t>
            </w:r>
          </w:p>
          <w:p w:rsidR="00742104" w:rsidRPr="00742104" w:rsidRDefault="00203761" w:rsidP="00742104">
            <w:pPr>
              <w:rPr>
                <w:lang w:val="en-AU" w:eastAsia="en-US"/>
              </w:rPr>
            </w:pPr>
            <w:r w:rsidRPr="00203761">
              <w:rPr>
                <w:lang w:val="en-AU" w:eastAsia="en-US"/>
              </w:rPr>
              <w:tab/>
            </w:r>
            <w:r w:rsidRPr="00203761">
              <w:rPr>
                <w:lang w:val="en-AU" w:eastAsia="en-US"/>
              </w:rPr>
              <w:tab/>
              <w:t>"humidity": 56.78</w:t>
            </w:r>
            <w:r w:rsidR="00742104" w:rsidRPr="00742104">
              <w:rPr>
                <w:lang w:val="en-AU" w:eastAsia="en-US"/>
              </w:rPr>
              <w:t>,</w:t>
            </w:r>
          </w:p>
          <w:p w:rsidR="00203761" w:rsidRPr="00203761" w:rsidRDefault="00742104" w:rsidP="00742104">
            <w:pPr>
              <w:rPr>
                <w:lang w:val="en-AU" w:eastAsia="en-US"/>
              </w:rPr>
            </w:pPr>
            <w:r w:rsidRPr="00742104">
              <w:rPr>
                <w:lang w:val="en-AU" w:eastAsia="en-US"/>
              </w:rPr>
              <w:tab/>
              <w:t xml:space="preserve">        </w:t>
            </w:r>
            <w:r>
              <w:rPr>
                <w:lang w:val="en-AU" w:eastAsia="en-US"/>
              </w:rPr>
              <w:t xml:space="preserve">    </w:t>
            </w:r>
            <w:r w:rsidRPr="00742104">
              <w:rPr>
                <w:lang w:val="en-AU" w:eastAsia="en-US"/>
              </w:rPr>
              <w:t>"timestamp":1413191650</w:t>
            </w:r>
          </w:p>
          <w:p w:rsidR="00203761" w:rsidRPr="00203761" w:rsidRDefault="00203761" w:rsidP="00203761">
            <w:pPr>
              <w:rPr>
                <w:lang w:val="en-AU" w:eastAsia="en-US"/>
              </w:rPr>
            </w:pPr>
            <w:r w:rsidRPr="00203761">
              <w:rPr>
                <w:lang w:val="en-AU" w:eastAsia="en-US"/>
              </w:rPr>
              <w:tab/>
            </w:r>
            <w:r w:rsidRPr="00203761">
              <w:rPr>
                <w:lang w:val="en-AU" w:eastAsia="en-US"/>
              </w:rPr>
              <w:tab/>
              <w:t>}]</w:t>
            </w:r>
          </w:p>
          <w:p w:rsidR="00203761" w:rsidRDefault="00203761" w:rsidP="00203761">
            <w:pPr>
              <w:rPr>
                <w:lang w:val="en-AU" w:eastAsia="en-US"/>
              </w:rPr>
            </w:pPr>
            <w:r w:rsidRPr="00203761">
              <w:rPr>
                <w:lang w:val="en-AU" w:eastAsia="en-US"/>
              </w:rPr>
              <w:t>}</w:t>
            </w:r>
          </w:p>
          <w:p w:rsidR="00203761" w:rsidRDefault="00203761" w:rsidP="00203761">
            <w:pPr>
              <w:rPr>
                <w:lang w:val="en-AU" w:eastAsia="en-US"/>
              </w:rPr>
            </w:pPr>
          </w:p>
        </w:tc>
      </w:tr>
    </w:tbl>
    <w:p w:rsidR="00203761" w:rsidRDefault="00203761" w:rsidP="00203761">
      <w:pPr>
        <w:rPr>
          <w:lang w:val="en-AU" w:eastAsia="en-US"/>
        </w:rPr>
      </w:pPr>
      <w:r>
        <w:rPr>
          <w:lang w:val="en-AU" w:eastAsia="en-US"/>
        </w:rPr>
        <w:lastRenderedPageBreak/>
        <w:t>You can modify this message if you wish</w:t>
      </w:r>
      <w:r w:rsidR="0074088C">
        <w:rPr>
          <w:lang w:val="en-AU" w:eastAsia="en-US"/>
        </w:rPr>
        <w:t xml:space="preserve"> with different values</w:t>
      </w:r>
      <w:r>
        <w:rPr>
          <w:lang w:val="en-AU" w:eastAsia="en-US"/>
        </w:rPr>
        <w:t>.</w:t>
      </w:r>
    </w:p>
    <w:p w:rsidR="00203761" w:rsidRDefault="00203761" w:rsidP="00203761">
      <w:pPr>
        <w:rPr>
          <w:lang w:val="en-AU" w:eastAsia="en-US"/>
        </w:rPr>
      </w:pPr>
    </w:p>
    <w:p w:rsidR="0045265B" w:rsidRDefault="00203761" w:rsidP="00B277DF">
      <w:pPr>
        <w:rPr>
          <w:lang w:val="en-AU" w:eastAsia="en-US"/>
        </w:rPr>
      </w:pPr>
      <w:r>
        <w:rPr>
          <w:lang w:val="en-AU" w:eastAsia="en-US"/>
        </w:rPr>
        <w:t>To send the message, open a command prompt in the folder where you saved the application file.</w:t>
      </w:r>
      <w:r w:rsidR="0074088C">
        <w:rPr>
          <w:lang w:val="en-AU" w:eastAsia="en-US"/>
        </w:rPr>
        <w:t xml:space="preserve"> </w:t>
      </w:r>
      <w:r>
        <w:rPr>
          <w:lang w:val="en-AU" w:eastAsia="en-US"/>
        </w:rPr>
        <w:t>Enter the following command:</w:t>
      </w:r>
    </w:p>
    <w:p w:rsidR="00203761" w:rsidRDefault="00203761" w:rsidP="00B277DF">
      <w:pPr>
        <w:rPr>
          <w:lang w:val="en-AU" w:eastAsia="en-US"/>
        </w:rPr>
      </w:pPr>
    </w:p>
    <w:p w:rsidR="00203761" w:rsidRDefault="00203761" w:rsidP="00203761">
      <w:pPr>
        <w:ind w:firstLine="709"/>
        <w:rPr>
          <w:lang w:val="en-AU" w:eastAsia="en-US"/>
        </w:rPr>
      </w:pPr>
      <w:proofErr w:type="gramStart"/>
      <w:r>
        <w:rPr>
          <w:lang w:val="en-AU" w:eastAsia="en-US"/>
        </w:rPr>
        <w:t>node</w:t>
      </w:r>
      <w:proofErr w:type="gramEnd"/>
      <w:r>
        <w:rPr>
          <w:lang w:val="en-AU" w:eastAsia="en-US"/>
        </w:rPr>
        <w:t xml:space="preserve"> index</w:t>
      </w:r>
    </w:p>
    <w:p w:rsidR="00203761" w:rsidRDefault="00203761" w:rsidP="00203761">
      <w:pPr>
        <w:ind w:firstLine="709"/>
        <w:rPr>
          <w:lang w:val="en-AU" w:eastAsia="en-US"/>
        </w:rPr>
      </w:pPr>
    </w:p>
    <w:p w:rsidR="00203761" w:rsidRDefault="00203761" w:rsidP="00203761">
      <w:pPr>
        <w:ind w:left="-720" w:firstLine="709"/>
        <w:rPr>
          <w:lang w:val="en-AU" w:eastAsia="en-US"/>
        </w:rPr>
      </w:pPr>
      <w:r>
        <w:rPr>
          <w:lang w:val="en-AU" w:eastAsia="en-US"/>
        </w:rPr>
        <w:tab/>
      </w:r>
      <w:r>
        <w:rPr>
          <w:noProof/>
          <w:lang w:val="en-US" w:eastAsia="en-US"/>
        </w:rPr>
        <w:drawing>
          <wp:inline distT="0" distB="0" distL="0" distR="0" wp14:anchorId="1E5883C7" wp14:editId="28AE509C">
            <wp:extent cx="6212971" cy="1114425"/>
            <wp:effectExtent l="152400" t="152400" r="359410" b="352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0044" cy="1115694"/>
                    </a:xfrm>
                    <a:prstGeom prst="rect">
                      <a:avLst/>
                    </a:prstGeom>
                    <a:ln>
                      <a:noFill/>
                    </a:ln>
                    <a:effectLst>
                      <a:outerShdw blurRad="292100" dist="139700" dir="2700000" algn="tl" rotWithShape="0">
                        <a:srgbClr val="333333">
                          <a:alpha val="65000"/>
                        </a:srgbClr>
                      </a:outerShdw>
                    </a:effectLst>
                  </pic:spPr>
                </pic:pic>
              </a:graphicData>
            </a:graphic>
          </wp:inline>
        </w:drawing>
      </w:r>
    </w:p>
    <w:p w:rsidR="008F578B" w:rsidRDefault="00742104" w:rsidP="008F578B">
      <w:pPr>
        <w:rPr>
          <w:lang w:val="en-AU" w:eastAsia="en-US"/>
        </w:rPr>
      </w:pPr>
      <w:r>
        <w:rPr>
          <w:lang w:val="en-AU" w:eastAsia="en-US"/>
        </w:rPr>
        <w:t>The response shows</w:t>
      </w:r>
      <w:r w:rsidR="008F578B">
        <w:rPr>
          <w:lang w:val="en-AU" w:eastAsia="en-US"/>
        </w:rPr>
        <w:t xml:space="preserve"> what would be expected for a message sent synchronously.  Navigate to the MMS Cockpit and click on the Application Data tile.</w:t>
      </w:r>
    </w:p>
    <w:p w:rsidR="008F578B" w:rsidRDefault="008F578B" w:rsidP="00203761">
      <w:pPr>
        <w:ind w:left="-720" w:firstLine="709"/>
        <w:rPr>
          <w:lang w:val="en-AU" w:eastAsia="en-US"/>
        </w:rPr>
      </w:pPr>
    </w:p>
    <w:p w:rsidR="008F578B" w:rsidRDefault="008F578B" w:rsidP="008F578B">
      <w:pPr>
        <w:ind w:hanging="11"/>
        <w:rPr>
          <w:lang w:val="en-AU" w:eastAsia="en-US"/>
        </w:rPr>
      </w:pPr>
      <w:r>
        <w:rPr>
          <w:noProof/>
          <w:lang w:val="en-US" w:eastAsia="en-US"/>
        </w:rPr>
        <w:drawing>
          <wp:inline distT="0" distB="0" distL="0" distR="0" wp14:anchorId="5699787C" wp14:editId="209E08CD">
            <wp:extent cx="5731510" cy="4067810"/>
            <wp:effectExtent l="152400" t="152400" r="364490" b="3708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67810"/>
                    </a:xfrm>
                    <a:prstGeom prst="rect">
                      <a:avLst/>
                    </a:prstGeom>
                    <a:ln>
                      <a:noFill/>
                    </a:ln>
                    <a:effectLst>
                      <a:outerShdw blurRad="292100" dist="139700" dir="2700000" algn="tl" rotWithShape="0">
                        <a:srgbClr val="333333">
                          <a:alpha val="65000"/>
                        </a:srgbClr>
                      </a:outerShdw>
                    </a:effectLst>
                  </pic:spPr>
                </pic:pic>
              </a:graphicData>
            </a:graphic>
          </wp:inline>
        </w:drawing>
      </w:r>
    </w:p>
    <w:p w:rsidR="008F578B" w:rsidRDefault="008F578B" w:rsidP="008F578B">
      <w:pPr>
        <w:ind w:hanging="11"/>
        <w:rPr>
          <w:lang w:val="en-AU" w:eastAsia="en-US"/>
        </w:rPr>
      </w:pPr>
      <w:r>
        <w:rPr>
          <w:lang w:val="en-AU" w:eastAsia="en-US"/>
        </w:rPr>
        <w:t xml:space="preserve">Click on the table for the </w:t>
      </w:r>
      <w:r w:rsidR="0074088C">
        <w:rPr>
          <w:lang w:val="en-AU" w:eastAsia="en-US"/>
        </w:rPr>
        <w:t>message type</w:t>
      </w:r>
      <w:r>
        <w:rPr>
          <w:lang w:val="en-AU" w:eastAsia="en-US"/>
        </w:rPr>
        <w:t xml:space="preserve"> you created in the previous case.</w:t>
      </w:r>
    </w:p>
    <w:p w:rsidR="008F578B" w:rsidRDefault="008F578B" w:rsidP="008F578B">
      <w:pPr>
        <w:ind w:hanging="11"/>
        <w:rPr>
          <w:lang w:val="en-AU" w:eastAsia="en-US"/>
        </w:rPr>
      </w:pPr>
    </w:p>
    <w:p w:rsidR="008F578B" w:rsidRDefault="008F578B" w:rsidP="008F578B">
      <w:pPr>
        <w:ind w:hanging="11"/>
        <w:rPr>
          <w:lang w:val="en-AU" w:eastAsia="en-US"/>
        </w:rPr>
      </w:pPr>
      <w:r>
        <w:rPr>
          <w:noProof/>
          <w:lang w:val="en-US" w:eastAsia="en-US"/>
        </w:rPr>
        <w:lastRenderedPageBreak/>
        <w:drawing>
          <wp:inline distT="0" distB="0" distL="0" distR="0" wp14:anchorId="00E3E887" wp14:editId="5E954C26">
            <wp:extent cx="3429000" cy="1209675"/>
            <wp:effectExtent l="152400" t="152400" r="36195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1209675"/>
                    </a:xfrm>
                    <a:prstGeom prst="rect">
                      <a:avLst/>
                    </a:prstGeom>
                    <a:ln>
                      <a:noFill/>
                    </a:ln>
                    <a:effectLst>
                      <a:outerShdw blurRad="292100" dist="139700" dir="2700000" algn="tl" rotWithShape="0">
                        <a:srgbClr val="333333">
                          <a:alpha val="65000"/>
                        </a:srgbClr>
                      </a:outerShdw>
                    </a:effectLst>
                  </pic:spPr>
                </pic:pic>
              </a:graphicData>
            </a:graphic>
          </wp:inline>
        </w:drawing>
      </w:r>
    </w:p>
    <w:p w:rsidR="008F578B" w:rsidRDefault="008F578B" w:rsidP="008F578B">
      <w:pPr>
        <w:ind w:hanging="11"/>
        <w:rPr>
          <w:lang w:val="en-AU" w:eastAsia="en-US"/>
        </w:rPr>
      </w:pPr>
      <w:r>
        <w:rPr>
          <w:lang w:val="en-AU" w:eastAsia="en-US"/>
        </w:rPr>
        <w:t>The message should be in the top row.</w:t>
      </w:r>
    </w:p>
    <w:p w:rsidR="008F578B" w:rsidRDefault="008F578B" w:rsidP="008F578B">
      <w:pPr>
        <w:ind w:hanging="11"/>
        <w:rPr>
          <w:lang w:val="en-AU" w:eastAsia="en-US"/>
        </w:rPr>
      </w:pPr>
      <w:r>
        <w:rPr>
          <w:noProof/>
          <w:lang w:val="en-US" w:eastAsia="en-US"/>
        </w:rPr>
        <w:drawing>
          <wp:inline distT="0" distB="0" distL="0" distR="0" wp14:anchorId="2BA6D405" wp14:editId="14F18614">
            <wp:extent cx="5731510" cy="758190"/>
            <wp:effectExtent l="152400" t="152400" r="364490" b="3657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58190"/>
                    </a:xfrm>
                    <a:prstGeom prst="rect">
                      <a:avLst/>
                    </a:prstGeom>
                    <a:ln>
                      <a:noFill/>
                    </a:ln>
                    <a:effectLst>
                      <a:outerShdw blurRad="292100" dist="139700" dir="2700000" algn="tl" rotWithShape="0">
                        <a:srgbClr val="333333">
                          <a:alpha val="65000"/>
                        </a:srgbClr>
                      </a:outerShdw>
                    </a:effectLst>
                  </pic:spPr>
                </pic:pic>
              </a:graphicData>
            </a:graphic>
          </wp:inline>
        </w:drawing>
      </w:r>
    </w:p>
    <w:p w:rsidR="00E130F9" w:rsidRDefault="00E130F9" w:rsidP="00E130F9">
      <w:pPr>
        <w:pStyle w:val="Heading2"/>
      </w:pPr>
      <w:r>
        <w:t>Simulate a Continuous Feed</w:t>
      </w:r>
    </w:p>
    <w:p w:rsidR="00E130F9" w:rsidRDefault="0074088C" w:rsidP="00E130F9">
      <w:pPr>
        <w:rPr>
          <w:lang w:val="en-AU" w:eastAsia="en-US"/>
        </w:rPr>
      </w:pPr>
      <w:r>
        <w:rPr>
          <w:lang w:val="en-AU" w:eastAsia="en-US"/>
        </w:rPr>
        <w:t xml:space="preserve">In most realistic cases, a device would be sending updates to the service continuously.  In this section we will simulate that situation.  </w:t>
      </w:r>
      <w:r w:rsidR="00E130F9">
        <w:rPr>
          <w:lang w:val="en-AU" w:eastAsia="en-US"/>
        </w:rPr>
        <w:t>Create a new application file called deviceSim.js and paste the following code into it.</w:t>
      </w:r>
    </w:p>
    <w:p w:rsidR="0074088C" w:rsidRDefault="0074088C" w:rsidP="00E130F9">
      <w:pPr>
        <w:rPr>
          <w:lang w:val="en-AU" w:eastAsia="en-US"/>
        </w:rPr>
      </w:pPr>
    </w:p>
    <w:tbl>
      <w:tblPr>
        <w:tblStyle w:val="TableGrid"/>
        <w:tblW w:w="0" w:type="auto"/>
        <w:tblLook w:val="04A0" w:firstRow="1" w:lastRow="0" w:firstColumn="1" w:lastColumn="0" w:noHBand="0" w:noVBand="1"/>
      </w:tblPr>
      <w:tblGrid>
        <w:gridCol w:w="9016"/>
      </w:tblGrid>
      <w:tr w:rsidR="00E130F9" w:rsidTr="00E130F9">
        <w:tc>
          <w:tcPr>
            <w:tcW w:w="9016" w:type="dxa"/>
          </w:tcPr>
          <w:p w:rsidR="00E130F9" w:rsidRDefault="00E130F9" w:rsidP="00E130F9">
            <w:pPr>
              <w:rPr>
                <w:lang w:val="en-AU" w:eastAsia="en-US"/>
              </w:rPr>
            </w:pPr>
          </w:p>
          <w:p w:rsidR="00E130F9" w:rsidRDefault="00E130F9" w:rsidP="00E130F9">
            <w:pPr>
              <w:rPr>
                <w:lang w:val="en-AU" w:eastAsia="en-US"/>
              </w:rPr>
            </w:pPr>
            <w:r>
              <w:rPr>
                <w:lang w:val="en-AU" w:eastAsia="en-US"/>
              </w:rPr>
              <w:t>//http is the native node module for sending and receiving http messages</w:t>
            </w:r>
          </w:p>
          <w:p w:rsidR="00E130F9" w:rsidRDefault="00E130F9" w:rsidP="00E130F9">
            <w:pPr>
              <w:rPr>
                <w:lang w:val="en-AU" w:eastAsia="en-US"/>
              </w:rPr>
            </w:pPr>
            <w:r>
              <w:rPr>
                <w:lang w:val="en-AU" w:eastAsia="en-US"/>
              </w:rPr>
              <w:t>//This statement imports the module</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http = require('https');</w:t>
            </w:r>
          </w:p>
          <w:p w:rsidR="00E130F9" w:rsidRDefault="00E130F9" w:rsidP="00E130F9">
            <w:pPr>
              <w:rPr>
                <w:lang w:val="en-AU" w:eastAsia="en-US"/>
              </w:rPr>
            </w:pPr>
          </w:p>
          <w:p w:rsidR="00E130F9" w:rsidRDefault="00E130F9" w:rsidP="00E130F9">
            <w:pPr>
              <w:rPr>
                <w:lang w:val="en-AU" w:eastAsia="en-US"/>
              </w:rPr>
            </w:pPr>
            <w:r>
              <w:rPr>
                <w:lang w:val="en-AU" w:eastAsia="en-US"/>
              </w:rPr>
              <w:t>//Update this code with your parameters</w:t>
            </w:r>
          </w:p>
          <w:p w:rsidR="00E130F9" w:rsidRPr="000710F1" w:rsidRDefault="00E130F9" w:rsidP="00E130F9">
            <w:pPr>
              <w:rPr>
                <w:lang w:val="en-AU" w:eastAsia="en-US"/>
              </w:rPr>
            </w:pPr>
            <w:r>
              <w:rPr>
                <w:lang w:val="en-AU" w:eastAsia="en-US"/>
              </w:rPr>
              <w:t>//This is described in the case</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host = '</w:t>
            </w:r>
            <w:proofErr w:type="spellStart"/>
            <w:r w:rsidRPr="000710F1">
              <w:rPr>
                <w:lang w:val="en-AU" w:eastAsia="en-US"/>
              </w:rPr>
              <w:t>iotmms</w:t>
            </w:r>
            <w:proofErr w:type="spellEnd"/>
            <w:r w:rsidRPr="000710F1">
              <w:rPr>
                <w:highlight w:val="yellow"/>
                <w:lang w:val="en-AU" w:eastAsia="en-US"/>
              </w:rPr>
              <w:t>&lt;</w:t>
            </w:r>
            <w:proofErr w:type="spellStart"/>
            <w:r w:rsidRPr="000710F1">
              <w:rPr>
                <w:highlight w:val="yellow"/>
                <w:lang w:val="en-AU" w:eastAsia="en-US"/>
              </w:rPr>
              <w:t>userid</w:t>
            </w:r>
            <w:proofErr w:type="spellEnd"/>
            <w:r w:rsidRPr="000710F1">
              <w:rPr>
                <w:highlight w:val="yellow"/>
                <w:lang w:val="en-AU" w:eastAsia="en-US"/>
              </w:rPr>
              <w:t>&gt;</w:t>
            </w:r>
            <w:r w:rsidRPr="000710F1">
              <w:rPr>
                <w:lang w:val="en-AU" w:eastAsia="en-US"/>
              </w:rPr>
              <w:t>trial.hanatrial.ondemand.com';</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device = </w:t>
            </w:r>
            <w:r w:rsidRPr="000710F1">
              <w:rPr>
                <w:highlight w:val="yellow"/>
                <w:lang w:val="en-AU" w:eastAsia="en-US"/>
              </w:rPr>
              <w:t>'&lt;</w:t>
            </w:r>
            <w:proofErr w:type="spellStart"/>
            <w:r w:rsidRPr="000710F1">
              <w:rPr>
                <w:highlight w:val="yellow"/>
                <w:lang w:val="en-AU" w:eastAsia="en-US"/>
              </w:rPr>
              <w:t>deviceid</w:t>
            </w:r>
            <w:proofErr w:type="spellEnd"/>
            <w:r w:rsidRPr="000710F1">
              <w:rPr>
                <w:highlight w:val="yellow"/>
                <w:lang w:val="en-AU" w:eastAsia="en-US"/>
              </w:rPr>
              <w:t>&gt;</w:t>
            </w:r>
            <w:r w:rsidRPr="000710F1">
              <w:rPr>
                <w:lang w:val="en-AU" w:eastAsia="en-US"/>
              </w:rPr>
              <w:t>';</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oAuthToken</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oauthtoken</w:t>
            </w:r>
            <w:proofErr w:type="spellEnd"/>
            <w:r w:rsidRPr="000710F1">
              <w:rPr>
                <w:highlight w:val="yellow"/>
                <w:lang w:val="en-AU" w:eastAsia="en-US"/>
              </w:rPr>
              <w:t>&gt;</w:t>
            </w:r>
            <w:r w:rsidRPr="000710F1">
              <w:rPr>
                <w:lang w:val="en-AU" w:eastAsia="en-US"/>
              </w:rPr>
              <w:t>';</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messageType</w:t>
            </w:r>
            <w:proofErr w:type="spellEnd"/>
            <w:r w:rsidRPr="000710F1">
              <w:rPr>
                <w:lang w:val="en-AU" w:eastAsia="en-US"/>
              </w:rPr>
              <w:t xml:space="preserve"> = '</w:t>
            </w:r>
            <w:r w:rsidRPr="000710F1">
              <w:rPr>
                <w:highlight w:val="yellow"/>
                <w:lang w:val="en-AU" w:eastAsia="en-US"/>
              </w:rPr>
              <w:t>&lt;</w:t>
            </w:r>
            <w:proofErr w:type="spellStart"/>
            <w:r w:rsidRPr="000710F1">
              <w:rPr>
                <w:highlight w:val="yellow"/>
                <w:lang w:val="en-AU" w:eastAsia="en-US"/>
              </w:rPr>
              <w:t>messagetypeid</w:t>
            </w:r>
            <w:proofErr w:type="spellEnd"/>
            <w:r w:rsidRPr="000710F1">
              <w:rPr>
                <w:highlight w:val="yellow"/>
                <w:lang w:val="en-AU" w:eastAsia="en-US"/>
              </w:rPr>
              <w:t>&gt;</w:t>
            </w:r>
            <w:r w:rsidRPr="000710F1">
              <w:rPr>
                <w:lang w:val="en-AU" w:eastAsia="en-US"/>
              </w:rPr>
              <w:t>';</w:t>
            </w:r>
          </w:p>
          <w:p w:rsidR="00E130F9" w:rsidRDefault="00E130F9" w:rsidP="00E130F9">
            <w:pPr>
              <w:rPr>
                <w:lang w:val="en-AU" w:eastAsia="en-US"/>
              </w:rPr>
            </w:pPr>
          </w:p>
          <w:p w:rsidR="00E130F9" w:rsidRPr="000710F1" w:rsidRDefault="00E130F9" w:rsidP="00E130F9">
            <w:pPr>
              <w:rPr>
                <w:lang w:val="en-AU" w:eastAsia="en-US"/>
              </w:rPr>
            </w:pPr>
            <w:r>
              <w:rPr>
                <w:lang w:val="en-AU" w:eastAsia="en-US"/>
              </w:rPr>
              <w:t xml:space="preserve">//The base </w:t>
            </w:r>
            <w:proofErr w:type="spellStart"/>
            <w:r>
              <w:rPr>
                <w:lang w:val="en-AU" w:eastAsia="en-US"/>
              </w:rPr>
              <w:t>url</w:t>
            </w:r>
            <w:proofErr w:type="spellEnd"/>
            <w:r>
              <w:rPr>
                <w:lang w:val="en-AU" w:eastAsia="en-US"/>
              </w:rPr>
              <w:t xml:space="preserve"> for MMS services on HCP</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path = '/</w:t>
            </w:r>
            <w:proofErr w:type="spellStart"/>
            <w:r w:rsidRPr="000710F1">
              <w:rPr>
                <w:lang w:val="en-AU" w:eastAsia="en-US"/>
              </w:rPr>
              <w:t>com.sap.iotservices.mms</w:t>
            </w:r>
            <w:proofErr w:type="spellEnd"/>
            <w:r w:rsidRPr="000710F1">
              <w:rPr>
                <w:lang w:val="en-AU" w:eastAsia="en-US"/>
              </w:rPr>
              <w:t>/v1/</w:t>
            </w:r>
            <w:proofErr w:type="spellStart"/>
            <w:r w:rsidRPr="000710F1">
              <w:rPr>
                <w:lang w:val="en-AU" w:eastAsia="en-US"/>
              </w:rPr>
              <w:t>api</w:t>
            </w:r>
            <w:proofErr w:type="spellEnd"/>
            <w:r w:rsidRPr="000710F1">
              <w:rPr>
                <w:lang w:val="en-AU" w:eastAsia="en-US"/>
              </w:rPr>
              <w:t>/http/data/';</w:t>
            </w:r>
          </w:p>
          <w:p w:rsidR="00E130F9" w:rsidRDefault="00E130F9" w:rsidP="00E130F9">
            <w:pPr>
              <w:rPr>
                <w:lang w:val="en-AU" w:eastAsia="en-US"/>
              </w:rPr>
            </w:pPr>
          </w:p>
          <w:p w:rsidR="00E130F9" w:rsidRPr="000710F1" w:rsidRDefault="00E130F9" w:rsidP="00E130F9">
            <w:pPr>
              <w:rPr>
                <w:lang w:val="en-AU" w:eastAsia="en-US"/>
              </w:rPr>
            </w:pPr>
            <w:r>
              <w:rPr>
                <w:lang w:val="en-AU" w:eastAsia="en-US"/>
              </w:rPr>
              <w:t>//Connection details for sending and receiving messages</w:t>
            </w:r>
          </w:p>
          <w:p w:rsidR="00E130F9" w:rsidRPr="000710F1" w:rsidRDefault="00E130F9" w:rsidP="00E130F9">
            <w:pPr>
              <w:rPr>
                <w:lang w:val="en-AU" w:eastAsia="en-US"/>
              </w:rPr>
            </w:pPr>
            <w:proofErr w:type="spellStart"/>
            <w:r w:rsidRPr="000710F1">
              <w:rPr>
                <w:lang w:val="en-AU" w:eastAsia="en-US"/>
              </w:rPr>
              <w:t>var</w:t>
            </w:r>
            <w:proofErr w:type="spellEnd"/>
            <w:r w:rsidRPr="000710F1">
              <w:rPr>
                <w:lang w:val="en-AU" w:eastAsia="en-US"/>
              </w:rPr>
              <w:t xml:space="preserve"> options = {</w:t>
            </w:r>
          </w:p>
          <w:p w:rsidR="00E130F9" w:rsidRPr="000710F1" w:rsidRDefault="00E130F9" w:rsidP="00E130F9">
            <w:pPr>
              <w:rPr>
                <w:lang w:val="en-AU" w:eastAsia="en-US"/>
              </w:rPr>
            </w:pPr>
            <w:r w:rsidRPr="000710F1">
              <w:rPr>
                <w:lang w:val="en-AU" w:eastAsia="en-US"/>
              </w:rPr>
              <w:tab/>
              <w:t>host: host,</w:t>
            </w:r>
          </w:p>
          <w:p w:rsidR="00E130F9" w:rsidRPr="000710F1" w:rsidRDefault="00E130F9" w:rsidP="00E130F9">
            <w:pPr>
              <w:rPr>
                <w:lang w:val="en-AU" w:eastAsia="en-US"/>
              </w:rPr>
            </w:pPr>
            <w:r w:rsidRPr="000710F1">
              <w:rPr>
                <w:lang w:val="en-AU" w:eastAsia="en-US"/>
              </w:rPr>
              <w:tab/>
              <w:t>port: 443,</w:t>
            </w:r>
          </w:p>
          <w:p w:rsidR="00E130F9" w:rsidRPr="000710F1" w:rsidRDefault="00E130F9" w:rsidP="00E130F9">
            <w:pPr>
              <w:rPr>
                <w:lang w:val="en-AU" w:eastAsia="en-US"/>
              </w:rPr>
            </w:pPr>
            <w:r w:rsidRPr="000710F1">
              <w:rPr>
                <w:lang w:val="en-AU" w:eastAsia="en-US"/>
              </w:rPr>
              <w:tab/>
              <w:t>path: path + device,</w:t>
            </w:r>
          </w:p>
          <w:p w:rsidR="00E130F9" w:rsidRPr="000710F1" w:rsidRDefault="00E130F9" w:rsidP="00E130F9">
            <w:pPr>
              <w:rPr>
                <w:lang w:val="en-AU" w:eastAsia="en-US"/>
              </w:rPr>
            </w:pPr>
            <w:r w:rsidRPr="000710F1">
              <w:rPr>
                <w:lang w:val="en-AU" w:eastAsia="en-US"/>
              </w:rPr>
              <w:tab/>
              <w:t>agent: false,</w:t>
            </w:r>
          </w:p>
          <w:p w:rsidR="00E130F9" w:rsidRPr="000710F1" w:rsidRDefault="00E130F9" w:rsidP="00E130F9">
            <w:pPr>
              <w:rPr>
                <w:lang w:val="en-AU" w:eastAsia="en-US"/>
              </w:rPr>
            </w:pPr>
            <w:r w:rsidRPr="000710F1">
              <w:rPr>
                <w:lang w:val="en-AU" w:eastAsia="en-US"/>
              </w:rPr>
              <w:tab/>
              <w:t>headers: {</w:t>
            </w:r>
          </w:p>
          <w:p w:rsidR="00E130F9" w:rsidRPr="000710F1" w:rsidRDefault="00E130F9" w:rsidP="00E130F9">
            <w:pPr>
              <w:rPr>
                <w:lang w:val="en-AU" w:eastAsia="en-US"/>
              </w:rPr>
            </w:pPr>
            <w:r w:rsidRPr="000710F1">
              <w:rPr>
                <w:lang w:val="en-AU" w:eastAsia="en-US"/>
              </w:rPr>
              <w:tab/>
            </w:r>
            <w:r w:rsidRPr="000710F1">
              <w:rPr>
                <w:lang w:val="en-AU" w:eastAsia="en-US"/>
              </w:rPr>
              <w:tab/>
              <w:t xml:space="preserve">'Authorization': 'Bearer ' + </w:t>
            </w:r>
            <w:proofErr w:type="spellStart"/>
            <w:r w:rsidRPr="000710F1">
              <w:rPr>
                <w:lang w:val="en-AU" w:eastAsia="en-US"/>
              </w:rPr>
              <w:t>oAuthToken</w:t>
            </w:r>
            <w:proofErr w:type="spellEnd"/>
            <w:r w:rsidRPr="000710F1">
              <w:rPr>
                <w:lang w:val="en-AU" w:eastAsia="en-US"/>
              </w:rPr>
              <w:t>,</w:t>
            </w:r>
          </w:p>
          <w:p w:rsidR="00E130F9" w:rsidRPr="000710F1" w:rsidRDefault="00E130F9" w:rsidP="00E130F9">
            <w:pPr>
              <w:rPr>
                <w:lang w:val="en-AU" w:eastAsia="en-US"/>
              </w:rPr>
            </w:pPr>
            <w:r w:rsidRPr="000710F1">
              <w:rPr>
                <w:lang w:val="en-AU" w:eastAsia="en-US"/>
              </w:rPr>
              <w:tab/>
            </w:r>
            <w:r w:rsidRPr="000710F1">
              <w:rPr>
                <w:lang w:val="en-AU" w:eastAsia="en-US"/>
              </w:rPr>
              <w:tab/>
              <w:t>'Content-Type': 'application/</w:t>
            </w:r>
            <w:proofErr w:type="spellStart"/>
            <w:r w:rsidRPr="000710F1">
              <w:rPr>
                <w:lang w:val="en-AU" w:eastAsia="en-US"/>
              </w:rPr>
              <w:t>json;charset</w:t>
            </w:r>
            <w:proofErr w:type="spellEnd"/>
            <w:r w:rsidRPr="000710F1">
              <w:rPr>
                <w:lang w:val="en-AU" w:eastAsia="en-US"/>
              </w:rPr>
              <w:t>=utf-8'</w:t>
            </w:r>
          </w:p>
          <w:p w:rsidR="00E130F9" w:rsidRPr="000710F1" w:rsidRDefault="00E130F9" w:rsidP="00E130F9">
            <w:pPr>
              <w:rPr>
                <w:lang w:val="en-AU" w:eastAsia="en-US"/>
              </w:rPr>
            </w:pPr>
            <w:r w:rsidRPr="000710F1">
              <w:rPr>
                <w:lang w:val="en-AU" w:eastAsia="en-US"/>
              </w:rPr>
              <w:tab/>
              <w:t>},</w:t>
            </w:r>
          </w:p>
          <w:p w:rsidR="00E130F9" w:rsidRPr="000710F1" w:rsidRDefault="00E130F9" w:rsidP="00E130F9">
            <w:pPr>
              <w:rPr>
                <w:lang w:val="en-AU" w:eastAsia="en-US"/>
              </w:rPr>
            </w:pPr>
            <w:r w:rsidRPr="000710F1">
              <w:rPr>
                <w:lang w:val="en-AU" w:eastAsia="en-US"/>
              </w:rPr>
              <w:tab/>
              <w:t xml:space="preserve">method: 'POST'     </w:t>
            </w:r>
          </w:p>
          <w:p w:rsidR="00E130F9" w:rsidRDefault="00E130F9" w:rsidP="00E130F9">
            <w:pPr>
              <w:rPr>
                <w:lang w:val="en-AU" w:eastAsia="en-US"/>
              </w:rPr>
            </w:pPr>
            <w:r w:rsidRPr="000710F1">
              <w:rPr>
                <w:lang w:val="en-AU" w:eastAsia="en-US"/>
              </w:rPr>
              <w:lastRenderedPageBreak/>
              <w:t>};</w:t>
            </w:r>
          </w:p>
          <w:p w:rsidR="00E130F9" w:rsidRDefault="00E130F9" w:rsidP="00E130F9">
            <w:pPr>
              <w:rPr>
                <w:lang w:val="en-AU" w:eastAsia="en-US"/>
              </w:rPr>
            </w:pPr>
          </w:p>
          <w:p w:rsidR="00E130F9" w:rsidRPr="000710F1" w:rsidRDefault="00E130F9" w:rsidP="00E130F9">
            <w:pPr>
              <w:rPr>
                <w:lang w:val="en-AU" w:eastAsia="en-US"/>
              </w:rPr>
            </w:pPr>
            <w:r>
              <w:rPr>
                <w:lang w:val="en-AU" w:eastAsia="en-US"/>
              </w:rPr>
              <w:t>//Create an agent that implements the http module and pass in the options</w:t>
            </w:r>
          </w:p>
          <w:p w:rsidR="00E130F9" w:rsidRDefault="00E130F9" w:rsidP="00E130F9">
            <w:pPr>
              <w:rPr>
                <w:lang w:val="en-AU" w:eastAsia="en-US"/>
              </w:rPr>
            </w:pPr>
            <w:proofErr w:type="spellStart"/>
            <w:r w:rsidRPr="000710F1">
              <w:rPr>
                <w:lang w:val="en-AU" w:eastAsia="en-US"/>
              </w:rPr>
              <w:t>options.agent</w:t>
            </w:r>
            <w:proofErr w:type="spellEnd"/>
            <w:r w:rsidRPr="000710F1">
              <w:rPr>
                <w:lang w:val="en-AU" w:eastAsia="en-US"/>
              </w:rPr>
              <w:t xml:space="preserve"> = new </w:t>
            </w:r>
            <w:proofErr w:type="spellStart"/>
            <w:r w:rsidRPr="000710F1">
              <w:rPr>
                <w:lang w:val="en-AU" w:eastAsia="en-US"/>
              </w:rPr>
              <w:t>http.Agent</w:t>
            </w:r>
            <w:proofErr w:type="spellEnd"/>
            <w:r w:rsidRPr="000710F1">
              <w:rPr>
                <w:lang w:val="en-AU" w:eastAsia="en-US"/>
              </w:rPr>
              <w:t>(options);</w:t>
            </w:r>
          </w:p>
          <w:p w:rsidR="00E130F9" w:rsidRDefault="00E130F9" w:rsidP="00E130F9">
            <w:pPr>
              <w:rPr>
                <w:lang w:val="en-AU" w:eastAsia="en-US"/>
              </w:rPr>
            </w:pPr>
          </w:p>
          <w:p w:rsidR="00E130F9" w:rsidRDefault="00E130F9" w:rsidP="00E130F9">
            <w:pPr>
              <w:rPr>
                <w:lang w:val="en-AU" w:eastAsia="en-US"/>
              </w:rPr>
            </w:pPr>
            <w:r>
              <w:rPr>
                <w:lang w:val="en-AU" w:eastAsia="en-US"/>
              </w:rPr>
              <w:t xml:space="preserve">//The </w:t>
            </w:r>
            <w:proofErr w:type="spellStart"/>
            <w:r>
              <w:rPr>
                <w:lang w:val="en-AU" w:eastAsia="en-US"/>
              </w:rPr>
              <w:t>callback</w:t>
            </w:r>
            <w:proofErr w:type="spellEnd"/>
            <w:r>
              <w:rPr>
                <w:lang w:val="en-AU" w:eastAsia="en-US"/>
              </w:rPr>
              <w:t xml:space="preserve"> function is called when http messages arrive</w:t>
            </w:r>
          </w:p>
          <w:p w:rsidR="00E130F9" w:rsidRPr="000710F1" w:rsidRDefault="00E130F9" w:rsidP="00E130F9">
            <w:pPr>
              <w:rPr>
                <w:lang w:val="en-AU" w:eastAsia="en-US"/>
              </w:rPr>
            </w:pPr>
            <w:r>
              <w:rPr>
                <w:lang w:val="en-AU" w:eastAsia="en-US"/>
              </w:rPr>
              <w:t>//It will either write the message to the console or report any errors</w:t>
            </w:r>
          </w:p>
          <w:p w:rsidR="00E130F9" w:rsidRPr="000710F1" w:rsidRDefault="00E130F9" w:rsidP="00E130F9">
            <w:pPr>
              <w:rPr>
                <w:lang w:val="en-AU" w:eastAsia="en-US"/>
              </w:rPr>
            </w:pPr>
            <w:proofErr w:type="spellStart"/>
            <w:r w:rsidRPr="000710F1">
              <w:rPr>
                <w:lang w:val="en-AU" w:eastAsia="en-US"/>
              </w:rPr>
              <w:t>callback</w:t>
            </w:r>
            <w:proofErr w:type="spellEnd"/>
            <w:r w:rsidRPr="000710F1">
              <w:rPr>
                <w:lang w:val="en-AU" w:eastAsia="en-US"/>
              </w:rPr>
              <w:t xml:space="preserve"> = function(response) {</w:t>
            </w:r>
          </w:p>
          <w:p w:rsidR="00E130F9" w:rsidRPr="000710F1" w:rsidRDefault="00E130F9" w:rsidP="00E130F9">
            <w:pPr>
              <w:rPr>
                <w:lang w:val="en-AU" w:eastAsia="en-US"/>
              </w:rPr>
            </w:pPr>
            <w:r w:rsidRPr="000710F1">
              <w:rPr>
                <w:lang w:val="en-AU" w:eastAsia="en-US"/>
              </w:rPr>
              <w:tab/>
            </w:r>
            <w:proofErr w:type="spellStart"/>
            <w:r w:rsidRPr="000710F1">
              <w:rPr>
                <w:lang w:val="en-AU" w:eastAsia="en-US"/>
              </w:rPr>
              <w:t>var</w:t>
            </w:r>
            <w:proofErr w:type="spellEnd"/>
            <w:r w:rsidRPr="000710F1">
              <w:rPr>
                <w:lang w:val="en-AU" w:eastAsia="en-US"/>
              </w:rPr>
              <w:t xml:space="preserve"> body = '';</w:t>
            </w:r>
          </w:p>
          <w:p w:rsidR="00E130F9" w:rsidRPr="000710F1" w:rsidRDefault="00E130F9" w:rsidP="00E130F9">
            <w:pPr>
              <w:rPr>
                <w:lang w:val="en-AU" w:eastAsia="en-US"/>
              </w:rPr>
            </w:pPr>
            <w:r w:rsidRPr="000710F1">
              <w:rPr>
                <w:lang w:val="en-AU" w:eastAsia="en-US"/>
              </w:rPr>
              <w:tab/>
            </w:r>
            <w:proofErr w:type="spellStart"/>
            <w:r w:rsidRPr="000710F1">
              <w:rPr>
                <w:lang w:val="en-AU" w:eastAsia="en-US"/>
              </w:rPr>
              <w:t>response.on</w:t>
            </w:r>
            <w:proofErr w:type="spellEnd"/>
            <w:r w:rsidRPr="000710F1">
              <w:rPr>
                <w:lang w:val="en-AU" w:eastAsia="en-US"/>
              </w:rPr>
              <w:t>('data', function (data) {</w:t>
            </w:r>
          </w:p>
          <w:p w:rsidR="00E130F9" w:rsidRPr="000710F1" w:rsidRDefault="00E130F9" w:rsidP="00E130F9">
            <w:pPr>
              <w:rPr>
                <w:lang w:val="en-AU" w:eastAsia="en-US"/>
              </w:rPr>
            </w:pPr>
            <w:r w:rsidRPr="000710F1">
              <w:rPr>
                <w:lang w:val="en-AU" w:eastAsia="en-US"/>
              </w:rPr>
              <w:tab/>
            </w:r>
            <w:r w:rsidRPr="000710F1">
              <w:rPr>
                <w:lang w:val="en-AU" w:eastAsia="en-US"/>
              </w:rPr>
              <w:tab/>
              <w:t>body += data;</w:t>
            </w:r>
          </w:p>
          <w:p w:rsidR="00E130F9" w:rsidRPr="000710F1" w:rsidRDefault="00E130F9" w:rsidP="00E130F9">
            <w:pPr>
              <w:rPr>
                <w:lang w:val="en-AU" w:eastAsia="en-US"/>
              </w:rPr>
            </w:pPr>
            <w:r w:rsidRPr="000710F1">
              <w:rPr>
                <w:lang w:val="en-AU" w:eastAsia="en-US"/>
              </w:rPr>
              <w:tab/>
            </w:r>
            <w:r w:rsidRPr="000710F1">
              <w:rPr>
                <w:lang w:val="en-AU" w:eastAsia="en-US"/>
              </w:rPr>
              <w:tab/>
              <w:t>console.log(body);</w:t>
            </w:r>
          </w:p>
          <w:p w:rsidR="00E130F9" w:rsidRPr="000710F1" w:rsidRDefault="00E130F9" w:rsidP="00E130F9">
            <w:pPr>
              <w:rPr>
                <w:lang w:val="en-AU" w:eastAsia="en-US"/>
              </w:rPr>
            </w:pPr>
            <w:r w:rsidRPr="000710F1">
              <w:rPr>
                <w:lang w:val="en-AU" w:eastAsia="en-US"/>
              </w:rPr>
              <w:tab/>
              <w:t>});</w:t>
            </w:r>
          </w:p>
          <w:p w:rsidR="00E130F9" w:rsidRPr="000710F1" w:rsidRDefault="00E130F9" w:rsidP="00E130F9">
            <w:pPr>
              <w:rPr>
                <w:lang w:val="en-AU" w:eastAsia="en-US"/>
              </w:rPr>
            </w:pPr>
            <w:r w:rsidRPr="000710F1">
              <w:rPr>
                <w:lang w:val="en-AU" w:eastAsia="en-US"/>
              </w:rPr>
              <w:tab/>
            </w:r>
            <w:proofErr w:type="spellStart"/>
            <w:r w:rsidRPr="000710F1">
              <w:rPr>
                <w:lang w:val="en-AU" w:eastAsia="en-US"/>
              </w:rPr>
              <w:t>response.on</w:t>
            </w:r>
            <w:proofErr w:type="spellEnd"/>
            <w:r w:rsidRPr="000710F1">
              <w:rPr>
                <w:lang w:val="en-AU" w:eastAsia="en-US"/>
              </w:rPr>
              <w:t>('end', function () {</w:t>
            </w:r>
          </w:p>
          <w:p w:rsidR="00E130F9" w:rsidRPr="000710F1" w:rsidRDefault="00E130F9" w:rsidP="00E130F9">
            <w:pPr>
              <w:rPr>
                <w:lang w:val="en-AU" w:eastAsia="en-US"/>
              </w:rPr>
            </w:pPr>
            <w:r w:rsidRPr="000710F1">
              <w:rPr>
                <w:lang w:val="en-AU" w:eastAsia="en-US"/>
              </w:rPr>
              <w:tab/>
            </w:r>
            <w:r w:rsidRPr="000710F1">
              <w:rPr>
                <w:lang w:val="en-AU" w:eastAsia="en-US"/>
              </w:rPr>
              <w:tab/>
              <w:t xml:space="preserve">console.log("From MMS:", </w:t>
            </w:r>
            <w:proofErr w:type="spellStart"/>
            <w:r w:rsidRPr="000710F1">
              <w:rPr>
                <w:lang w:val="en-AU" w:eastAsia="en-US"/>
              </w:rPr>
              <w:t>response.statusCode</w:t>
            </w:r>
            <w:proofErr w:type="spellEnd"/>
            <w:r w:rsidRPr="000710F1">
              <w:rPr>
                <w:lang w:val="en-AU" w:eastAsia="en-US"/>
              </w:rPr>
              <w:t>, body);</w:t>
            </w:r>
          </w:p>
          <w:p w:rsidR="00E130F9" w:rsidRPr="000710F1" w:rsidRDefault="00E130F9" w:rsidP="00E130F9">
            <w:pPr>
              <w:rPr>
                <w:lang w:val="en-AU" w:eastAsia="en-US"/>
              </w:rPr>
            </w:pPr>
            <w:r w:rsidRPr="000710F1">
              <w:rPr>
                <w:lang w:val="en-AU" w:eastAsia="en-US"/>
              </w:rPr>
              <w:tab/>
              <w:t>});</w:t>
            </w:r>
          </w:p>
          <w:p w:rsidR="00E130F9" w:rsidRPr="000710F1" w:rsidRDefault="00E130F9" w:rsidP="00E130F9">
            <w:pPr>
              <w:rPr>
                <w:lang w:val="en-AU" w:eastAsia="en-US"/>
              </w:rPr>
            </w:pPr>
            <w:r w:rsidRPr="000710F1">
              <w:rPr>
                <w:lang w:val="en-AU" w:eastAsia="en-US"/>
              </w:rPr>
              <w:tab/>
            </w:r>
            <w:proofErr w:type="spellStart"/>
            <w:r w:rsidRPr="000710F1">
              <w:rPr>
                <w:lang w:val="en-AU" w:eastAsia="en-US"/>
              </w:rPr>
              <w:t>response.on</w:t>
            </w:r>
            <w:proofErr w:type="spellEnd"/>
            <w:r w:rsidRPr="000710F1">
              <w:rPr>
                <w:lang w:val="en-AU" w:eastAsia="en-US"/>
              </w:rPr>
              <w:t>('error', function(e) {</w:t>
            </w:r>
          </w:p>
          <w:p w:rsidR="00E130F9" w:rsidRPr="000710F1" w:rsidRDefault="00E130F9" w:rsidP="00E130F9">
            <w:pPr>
              <w:rPr>
                <w:lang w:val="en-AU" w:eastAsia="en-US"/>
              </w:rPr>
            </w:pPr>
            <w:r w:rsidRPr="000710F1">
              <w:rPr>
                <w:lang w:val="en-AU" w:eastAsia="en-US"/>
              </w:rPr>
              <w:tab/>
            </w:r>
            <w:r w:rsidRPr="000710F1">
              <w:rPr>
                <w:lang w:val="en-AU" w:eastAsia="en-US"/>
              </w:rPr>
              <w:tab/>
            </w:r>
            <w:proofErr w:type="spellStart"/>
            <w:r w:rsidRPr="000710F1">
              <w:rPr>
                <w:lang w:val="en-AU" w:eastAsia="en-US"/>
              </w:rPr>
              <w:t>console.error</w:t>
            </w:r>
            <w:proofErr w:type="spellEnd"/>
            <w:r w:rsidRPr="000710F1">
              <w:rPr>
                <w:lang w:val="en-AU" w:eastAsia="en-US"/>
              </w:rPr>
              <w:t>(e);</w:t>
            </w:r>
          </w:p>
          <w:p w:rsidR="00E130F9" w:rsidRPr="000710F1" w:rsidRDefault="00E130F9" w:rsidP="00E130F9">
            <w:pPr>
              <w:rPr>
                <w:lang w:val="en-AU" w:eastAsia="en-US"/>
              </w:rPr>
            </w:pPr>
            <w:r w:rsidRPr="000710F1">
              <w:rPr>
                <w:lang w:val="en-AU" w:eastAsia="en-US"/>
              </w:rPr>
              <w:tab/>
              <w:t>});</w:t>
            </w:r>
          </w:p>
          <w:p w:rsidR="00E130F9" w:rsidRPr="000710F1" w:rsidRDefault="00E130F9" w:rsidP="00E130F9">
            <w:pPr>
              <w:rPr>
                <w:lang w:val="en-AU" w:eastAsia="en-US"/>
              </w:rPr>
            </w:pPr>
            <w:r w:rsidRPr="000710F1">
              <w:rPr>
                <w:lang w:val="en-AU" w:eastAsia="en-US"/>
              </w:rPr>
              <w:t>}</w:t>
            </w:r>
          </w:p>
          <w:p w:rsidR="00E130F9" w:rsidRDefault="00E130F9" w:rsidP="00E130F9">
            <w:pPr>
              <w:rPr>
                <w:lang w:val="en-AU" w:eastAsia="en-US"/>
              </w:rPr>
            </w:pPr>
          </w:p>
          <w:p w:rsidR="00006180" w:rsidRPr="00006180" w:rsidRDefault="00006180" w:rsidP="00006180">
            <w:pPr>
              <w:rPr>
                <w:lang w:val="en-AU" w:eastAsia="en-US"/>
              </w:rPr>
            </w:pPr>
          </w:p>
          <w:p w:rsidR="00006180" w:rsidRPr="00006180" w:rsidRDefault="00006180" w:rsidP="00006180">
            <w:pPr>
              <w:rPr>
                <w:lang w:val="en-AU" w:eastAsia="en-US"/>
              </w:rPr>
            </w:pPr>
            <w:proofErr w:type="spellStart"/>
            <w:r w:rsidRPr="00006180">
              <w:rPr>
                <w:lang w:val="en-AU" w:eastAsia="en-US"/>
              </w:rPr>
              <w:t>var</w:t>
            </w:r>
            <w:proofErr w:type="spellEnd"/>
            <w:r w:rsidRPr="00006180">
              <w:rPr>
                <w:lang w:val="en-AU" w:eastAsia="en-US"/>
              </w:rPr>
              <w:t xml:space="preserve"> </w:t>
            </w:r>
            <w:proofErr w:type="spellStart"/>
            <w:r w:rsidRPr="00006180">
              <w:rPr>
                <w:lang w:val="en-AU" w:eastAsia="en-US"/>
              </w:rPr>
              <w:t>currentTemp</w:t>
            </w:r>
            <w:proofErr w:type="spellEnd"/>
            <w:r w:rsidRPr="00006180">
              <w:rPr>
                <w:lang w:val="en-AU" w:eastAsia="en-US"/>
              </w:rPr>
              <w:t xml:space="preserve"> = 70;</w:t>
            </w:r>
          </w:p>
          <w:p w:rsidR="007E4D79" w:rsidRPr="007E4D79" w:rsidRDefault="00006180" w:rsidP="00006180">
            <w:pPr>
              <w:rPr>
                <w:lang w:val="en-AU" w:eastAsia="en-US"/>
              </w:rPr>
            </w:pPr>
            <w:proofErr w:type="spellStart"/>
            <w:r w:rsidRPr="00006180">
              <w:rPr>
                <w:lang w:val="en-AU" w:eastAsia="en-US"/>
              </w:rPr>
              <w:t>var</w:t>
            </w:r>
            <w:proofErr w:type="spellEnd"/>
            <w:r w:rsidRPr="00006180">
              <w:rPr>
                <w:lang w:val="en-AU" w:eastAsia="en-US"/>
              </w:rPr>
              <w:t xml:space="preserve"> </w:t>
            </w:r>
            <w:proofErr w:type="spellStart"/>
            <w:r w:rsidRPr="00006180">
              <w:rPr>
                <w:lang w:val="en-AU" w:eastAsia="en-US"/>
              </w:rPr>
              <w:t>currentHum</w:t>
            </w:r>
            <w:proofErr w:type="spellEnd"/>
            <w:r w:rsidRPr="00006180">
              <w:rPr>
                <w:lang w:val="en-AU" w:eastAsia="en-US"/>
              </w:rPr>
              <w:t xml:space="preserve"> = 30;</w:t>
            </w:r>
            <w:r w:rsidR="007E4D79" w:rsidRPr="007E4D79">
              <w:rPr>
                <w:lang w:val="en-AU" w:eastAsia="en-US"/>
              </w:rPr>
              <w:t xml:space="preserve">var </w:t>
            </w:r>
            <w:proofErr w:type="spellStart"/>
            <w:r w:rsidR="007E4D79" w:rsidRPr="007E4D79">
              <w:rPr>
                <w:lang w:val="en-AU" w:eastAsia="en-US"/>
              </w:rPr>
              <w:t>tempTrend</w:t>
            </w:r>
            <w:proofErr w:type="spellEnd"/>
            <w:r w:rsidR="007E4D79" w:rsidRPr="007E4D79">
              <w:rPr>
                <w:lang w:val="en-AU" w:eastAsia="en-US"/>
              </w:rPr>
              <w:t xml:space="preserve"> = .8;</w:t>
            </w:r>
          </w:p>
          <w:p w:rsidR="007E4D79" w:rsidRDefault="007E4D79" w:rsidP="007E4D79">
            <w:pPr>
              <w:rPr>
                <w:lang w:val="en-AU" w:eastAsia="en-US"/>
              </w:rPr>
            </w:pPr>
            <w:proofErr w:type="spellStart"/>
            <w:r w:rsidRPr="007E4D79">
              <w:rPr>
                <w:lang w:val="en-AU" w:eastAsia="en-US"/>
              </w:rPr>
              <w:t>var</w:t>
            </w:r>
            <w:proofErr w:type="spellEnd"/>
            <w:r w:rsidRPr="007E4D79">
              <w:rPr>
                <w:lang w:val="en-AU" w:eastAsia="en-US"/>
              </w:rPr>
              <w:t xml:space="preserve"> </w:t>
            </w:r>
            <w:proofErr w:type="spellStart"/>
            <w:r w:rsidRPr="007E4D79">
              <w:rPr>
                <w:lang w:val="en-AU" w:eastAsia="en-US"/>
              </w:rPr>
              <w:t>humTrend</w:t>
            </w:r>
            <w:proofErr w:type="spellEnd"/>
            <w:r w:rsidRPr="007E4D79">
              <w:rPr>
                <w:lang w:val="en-AU" w:eastAsia="en-US"/>
              </w:rPr>
              <w:t xml:space="preserve"> = 2;</w:t>
            </w:r>
          </w:p>
          <w:p w:rsidR="00315394" w:rsidRDefault="00315394" w:rsidP="007E4D79">
            <w:pPr>
              <w:rPr>
                <w:lang w:val="en-AU" w:eastAsia="en-US"/>
              </w:rPr>
            </w:pPr>
            <w:proofErr w:type="spellStart"/>
            <w:r w:rsidRPr="00315394">
              <w:rPr>
                <w:lang w:val="en-AU" w:eastAsia="en-US"/>
              </w:rPr>
              <w:t>var</w:t>
            </w:r>
            <w:proofErr w:type="spellEnd"/>
            <w:r w:rsidRPr="00315394">
              <w:rPr>
                <w:lang w:val="en-AU" w:eastAsia="en-US"/>
              </w:rPr>
              <w:t xml:space="preserve"> sequence = 0;</w:t>
            </w:r>
          </w:p>
          <w:p w:rsidR="00742104" w:rsidRDefault="00742104" w:rsidP="00742104">
            <w:pPr>
              <w:rPr>
                <w:lang w:val="en-AU" w:eastAsia="en-US"/>
              </w:rPr>
            </w:pPr>
          </w:p>
          <w:p w:rsidR="00E130F9" w:rsidRPr="00E130F9" w:rsidRDefault="00E130F9" w:rsidP="00E130F9">
            <w:pPr>
              <w:rPr>
                <w:lang w:val="en-AU" w:eastAsia="en-US"/>
              </w:rPr>
            </w:pPr>
            <w:r w:rsidRPr="00E130F9">
              <w:rPr>
                <w:lang w:val="en-AU" w:eastAsia="en-US"/>
              </w:rPr>
              <w:t>//Function to send a message</w:t>
            </w:r>
          </w:p>
          <w:p w:rsidR="00E130F9" w:rsidRPr="00E130F9" w:rsidRDefault="00E130F9" w:rsidP="00E130F9">
            <w:pPr>
              <w:rPr>
                <w:lang w:val="en-AU" w:eastAsia="en-US"/>
              </w:rPr>
            </w:pPr>
            <w:proofErr w:type="spellStart"/>
            <w:r w:rsidRPr="00E130F9">
              <w:rPr>
                <w:lang w:val="en-AU" w:eastAsia="en-US"/>
              </w:rPr>
              <w:t>sendMessage</w:t>
            </w:r>
            <w:proofErr w:type="spellEnd"/>
            <w:r w:rsidRPr="00E130F9">
              <w:rPr>
                <w:lang w:val="en-AU" w:eastAsia="en-US"/>
              </w:rPr>
              <w:t xml:space="preserve"> = function(){</w:t>
            </w:r>
          </w:p>
          <w:p w:rsidR="00E130F9" w:rsidRPr="00E130F9" w:rsidRDefault="00E130F9" w:rsidP="00E130F9">
            <w:pPr>
              <w:rPr>
                <w:lang w:val="en-AU" w:eastAsia="en-US"/>
              </w:rPr>
            </w:pPr>
            <w:r w:rsidRPr="00E130F9">
              <w:rPr>
                <w:lang w:val="en-AU" w:eastAsia="en-US"/>
              </w:rPr>
              <w:tab/>
              <w:t>//Compute a timestamp in seconds</w:t>
            </w:r>
          </w:p>
          <w:p w:rsidR="00E130F9" w:rsidRPr="00E130F9" w:rsidRDefault="00E130F9" w:rsidP="00E130F9">
            <w:pPr>
              <w:rPr>
                <w:lang w:val="en-AU" w:eastAsia="en-US"/>
              </w:rPr>
            </w:pPr>
            <w:r w:rsidRPr="00E130F9">
              <w:rPr>
                <w:lang w:val="en-AU" w:eastAsia="en-US"/>
              </w:rPr>
              <w:tab/>
            </w:r>
            <w:proofErr w:type="spellStart"/>
            <w:r w:rsidRPr="00E130F9">
              <w:rPr>
                <w:lang w:val="en-AU" w:eastAsia="en-US"/>
              </w:rPr>
              <w:t>var</w:t>
            </w:r>
            <w:proofErr w:type="spellEnd"/>
            <w:r w:rsidRPr="00E130F9">
              <w:rPr>
                <w:lang w:val="en-AU" w:eastAsia="en-US"/>
              </w:rPr>
              <w:t xml:space="preserve"> timestamp = </w:t>
            </w:r>
            <w:proofErr w:type="spellStart"/>
            <w:r w:rsidRPr="00E130F9">
              <w:rPr>
                <w:lang w:val="en-AU" w:eastAsia="en-US"/>
              </w:rPr>
              <w:t>Math.floor</w:t>
            </w:r>
            <w:proofErr w:type="spellEnd"/>
            <w:r w:rsidRPr="00E130F9">
              <w:rPr>
                <w:lang w:val="en-AU" w:eastAsia="en-US"/>
              </w:rPr>
              <w:t>(</w:t>
            </w:r>
            <w:proofErr w:type="spellStart"/>
            <w:r w:rsidRPr="00E130F9">
              <w:rPr>
                <w:lang w:val="en-AU" w:eastAsia="en-US"/>
              </w:rPr>
              <w:t>Date.now</w:t>
            </w:r>
            <w:proofErr w:type="spellEnd"/>
            <w:r w:rsidRPr="00E130F9">
              <w:rPr>
                <w:lang w:val="en-AU" w:eastAsia="en-US"/>
              </w:rPr>
              <w:t>() / 1000);</w:t>
            </w:r>
          </w:p>
          <w:p w:rsidR="00E130F9" w:rsidRPr="00E130F9" w:rsidRDefault="00E130F9" w:rsidP="00E130F9">
            <w:pPr>
              <w:rPr>
                <w:lang w:val="en-AU" w:eastAsia="en-US"/>
              </w:rPr>
            </w:pPr>
            <w:r w:rsidRPr="00E130F9">
              <w:rPr>
                <w:lang w:val="en-AU" w:eastAsia="en-US"/>
              </w:rPr>
              <w:tab/>
              <w:t xml:space="preserve">//Compute </w:t>
            </w:r>
            <w:proofErr w:type="spellStart"/>
            <w:r w:rsidRPr="00E130F9">
              <w:rPr>
                <w:lang w:val="en-AU" w:eastAsia="en-US"/>
              </w:rPr>
              <w:t>temperatue</w:t>
            </w:r>
            <w:proofErr w:type="spellEnd"/>
            <w:r w:rsidRPr="00E130F9">
              <w:rPr>
                <w:lang w:val="en-AU" w:eastAsia="en-US"/>
              </w:rPr>
              <w:t xml:space="preserve"> and humidity values</w:t>
            </w:r>
          </w:p>
          <w:p w:rsidR="00E130F9" w:rsidRPr="00E130F9" w:rsidRDefault="00E130F9" w:rsidP="00E130F9">
            <w:pPr>
              <w:rPr>
                <w:lang w:val="en-AU" w:eastAsia="en-US"/>
              </w:rPr>
            </w:pPr>
            <w:r w:rsidRPr="00E130F9">
              <w:rPr>
                <w:lang w:val="en-AU" w:eastAsia="en-US"/>
              </w:rPr>
              <w:tab/>
            </w:r>
            <w:proofErr w:type="spellStart"/>
            <w:r w:rsidRPr="00E130F9">
              <w:rPr>
                <w:lang w:val="en-AU" w:eastAsia="en-US"/>
              </w:rPr>
              <w:t>currentTemp</w:t>
            </w:r>
            <w:proofErr w:type="spellEnd"/>
            <w:r w:rsidRPr="00E130F9">
              <w:rPr>
                <w:lang w:val="en-AU" w:eastAsia="en-US"/>
              </w:rPr>
              <w:t xml:space="preserve"> += </w:t>
            </w:r>
            <w:proofErr w:type="spellStart"/>
            <w:r w:rsidRPr="00E130F9">
              <w:rPr>
                <w:lang w:val="en-AU" w:eastAsia="en-US"/>
              </w:rPr>
              <w:t>tempTrend</w:t>
            </w:r>
            <w:proofErr w:type="spellEnd"/>
            <w:r w:rsidRPr="00E130F9">
              <w:rPr>
                <w:lang w:val="en-AU" w:eastAsia="en-US"/>
              </w:rPr>
              <w:t xml:space="preserve"> + </w:t>
            </w:r>
            <w:proofErr w:type="spellStart"/>
            <w:r w:rsidRPr="00E130F9">
              <w:rPr>
                <w:lang w:val="en-AU" w:eastAsia="en-US"/>
              </w:rPr>
              <w:t>Math.floor</w:t>
            </w:r>
            <w:proofErr w:type="spellEnd"/>
            <w:r w:rsidRPr="00E130F9">
              <w:rPr>
                <w:lang w:val="en-AU" w:eastAsia="en-US"/>
              </w:rPr>
              <w:t>(</w:t>
            </w:r>
            <w:proofErr w:type="spellStart"/>
            <w:r w:rsidRPr="00E130F9">
              <w:rPr>
                <w:lang w:val="en-AU" w:eastAsia="en-US"/>
              </w:rPr>
              <w:t>Math.random</w:t>
            </w:r>
            <w:proofErr w:type="spellEnd"/>
            <w:r w:rsidRPr="00E130F9">
              <w:rPr>
                <w:lang w:val="en-AU" w:eastAsia="en-US"/>
              </w:rPr>
              <w:t>()*2-2)/10;</w:t>
            </w:r>
          </w:p>
          <w:p w:rsidR="00E130F9" w:rsidRPr="00E130F9" w:rsidRDefault="00E130F9" w:rsidP="00E130F9">
            <w:pPr>
              <w:rPr>
                <w:lang w:val="en-AU" w:eastAsia="en-US"/>
              </w:rPr>
            </w:pPr>
            <w:r w:rsidRPr="00E130F9">
              <w:rPr>
                <w:lang w:val="en-AU" w:eastAsia="en-US"/>
              </w:rPr>
              <w:tab/>
            </w:r>
            <w:proofErr w:type="spellStart"/>
            <w:r w:rsidRPr="00E130F9">
              <w:rPr>
                <w:lang w:val="en-AU" w:eastAsia="en-US"/>
              </w:rPr>
              <w:t>currentHum</w:t>
            </w:r>
            <w:proofErr w:type="spellEnd"/>
            <w:r w:rsidRPr="00E130F9">
              <w:rPr>
                <w:lang w:val="en-AU" w:eastAsia="en-US"/>
              </w:rPr>
              <w:t xml:space="preserve"> += </w:t>
            </w:r>
            <w:proofErr w:type="spellStart"/>
            <w:r w:rsidRPr="00E130F9">
              <w:rPr>
                <w:lang w:val="en-AU" w:eastAsia="en-US"/>
              </w:rPr>
              <w:t>humTrend</w:t>
            </w:r>
            <w:proofErr w:type="spellEnd"/>
            <w:r w:rsidRPr="00E130F9">
              <w:rPr>
                <w:lang w:val="en-AU" w:eastAsia="en-US"/>
              </w:rPr>
              <w:t xml:space="preserve"> + </w:t>
            </w:r>
            <w:proofErr w:type="spellStart"/>
            <w:r w:rsidRPr="00E130F9">
              <w:rPr>
                <w:lang w:val="en-AU" w:eastAsia="en-US"/>
              </w:rPr>
              <w:t>Math.floor</w:t>
            </w:r>
            <w:proofErr w:type="spellEnd"/>
            <w:r w:rsidRPr="00E130F9">
              <w:rPr>
                <w:lang w:val="en-AU" w:eastAsia="en-US"/>
              </w:rPr>
              <w:t>(</w:t>
            </w:r>
            <w:proofErr w:type="spellStart"/>
            <w:r w:rsidRPr="00E130F9">
              <w:rPr>
                <w:lang w:val="en-AU" w:eastAsia="en-US"/>
              </w:rPr>
              <w:t>Math.random</w:t>
            </w:r>
            <w:proofErr w:type="spellEnd"/>
            <w:r w:rsidRPr="00E130F9">
              <w:rPr>
                <w:lang w:val="en-AU" w:eastAsia="en-US"/>
              </w:rPr>
              <w:t>()*2-2)/10;</w:t>
            </w:r>
          </w:p>
          <w:p w:rsidR="00E130F9" w:rsidRPr="00E130F9" w:rsidRDefault="00E130F9" w:rsidP="00E130F9">
            <w:pPr>
              <w:rPr>
                <w:lang w:val="en-AU" w:eastAsia="en-US"/>
              </w:rPr>
            </w:pPr>
          </w:p>
          <w:p w:rsidR="00E130F9" w:rsidRPr="00E130F9" w:rsidRDefault="00E130F9" w:rsidP="00E130F9">
            <w:pPr>
              <w:rPr>
                <w:lang w:val="en-AU" w:eastAsia="en-US"/>
              </w:rPr>
            </w:pPr>
            <w:r w:rsidRPr="00E130F9">
              <w:rPr>
                <w:lang w:val="en-AU" w:eastAsia="en-US"/>
              </w:rPr>
              <w:tab/>
            </w:r>
            <w:proofErr w:type="spellStart"/>
            <w:r w:rsidRPr="00E130F9">
              <w:rPr>
                <w:lang w:val="en-AU" w:eastAsia="en-US"/>
              </w:rPr>
              <w:t>var</w:t>
            </w:r>
            <w:proofErr w:type="spellEnd"/>
            <w:r w:rsidRPr="00E130F9">
              <w:rPr>
                <w:lang w:val="en-AU" w:eastAsia="en-US"/>
              </w:rPr>
              <w:t xml:space="preserve"> </w:t>
            </w:r>
            <w:proofErr w:type="spellStart"/>
            <w:r w:rsidRPr="00E130F9">
              <w:rPr>
                <w:lang w:val="en-AU" w:eastAsia="en-US"/>
              </w:rPr>
              <w:t>jsonData</w:t>
            </w:r>
            <w:proofErr w:type="spellEnd"/>
            <w:r w:rsidRPr="00E130F9">
              <w:rPr>
                <w:lang w:val="en-AU" w:eastAsia="en-US"/>
              </w:rPr>
              <w:t xml:space="preserve"> = {</w:t>
            </w:r>
          </w:p>
          <w:p w:rsidR="00E130F9" w:rsidRPr="00E130F9" w:rsidRDefault="00E130F9" w:rsidP="00E130F9">
            <w:pPr>
              <w:rPr>
                <w:lang w:val="en-AU" w:eastAsia="en-US"/>
              </w:rPr>
            </w:pPr>
            <w:r w:rsidRPr="00E130F9">
              <w:rPr>
                <w:lang w:val="en-AU" w:eastAsia="en-US"/>
              </w:rPr>
              <w:tab/>
            </w:r>
            <w:r w:rsidRPr="00E130F9">
              <w:rPr>
                <w:lang w:val="en-AU" w:eastAsia="en-US"/>
              </w:rPr>
              <w:tab/>
              <w:t>"mode": "</w:t>
            </w:r>
            <w:proofErr w:type="spellStart"/>
            <w:r w:rsidRPr="00E130F9">
              <w:rPr>
                <w:lang w:val="en-AU" w:eastAsia="en-US"/>
              </w:rPr>
              <w:t>async</w:t>
            </w:r>
            <w:proofErr w:type="spellEnd"/>
            <w:r w:rsidRPr="00E130F9">
              <w:rPr>
                <w:lang w:val="en-AU" w:eastAsia="en-US"/>
              </w:rPr>
              <w:t>",</w:t>
            </w:r>
          </w:p>
          <w:p w:rsidR="00E130F9" w:rsidRPr="00E130F9" w:rsidRDefault="00E130F9" w:rsidP="00E130F9">
            <w:pPr>
              <w:rPr>
                <w:lang w:val="en-AU" w:eastAsia="en-US"/>
              </w:rPr>
            </w:pPr>
            <w:r w:rsidRPr="00E130F9">
              <w:rPr>
                <w:lang w:val="en-AU" w:eastAsia="en-US"/>
              </w:rPr>
              <w:tab/>
            </w:r>
            <w:r w:rsidRPr="00E130F9">
              <w:rPr>
                <w:lang w:val="en-AU" w:eastAsia="en-US"/>
              </w:rPr>
              <w:tab/>
              <w:t>"sequence": sequence++,</w:t>
            </w:r>
          </w:p>
          <w:p w:rsidR="00E130F9" w:rsidRPr="00E130F9" w:rsidRDefault="00E130F9" w:rsidP="00E130F9">
            <w:pPr>
              <w:rPr>
                <w:lang w:val="en-AU" w:eastAsia="en-US"/>
              </w:rPr>
            </w:pPr>
            <w:r w:rsidRPr="00E130F9">
              <w:rPr>
                <w:lang w:val="en-AU" w:eastAsia="en-US"/>
              </w:rPr>
              <w:tab/>
            </w:r>
            <w:r w:rsidRPr="00E130F9">
              <w:rPr>
                <w:lang w:val="en-AU" w:eastAsia="en-US"/>
              </w:rPr>
              <w:tab/>
              <w:t>"</w:t>
            </w:r>
            <w:proofErr w:type="spellStart"/>
            <w:r w:rsidRPr="00E130F9">
              <w:rPr>
                <w:lang w:val="en-AU" w:eastAsia="en-US"/>
              </w:rPr>
              <w:t>messageType</w:t>
            </w:r>
            <w:proofErr w:type="spellEnd"/>
            <w:r w:rsidRPr="00E130F9">
              <w:rPr>
                <w:lang w:val="en-AU" w:eastAsia="en-US"/>
              </w:rPr>
              <w:t xml:space="preserve">": </w:t>
            </w:r>
            <w:proofErr w:type="spellStart"/>
            <w:r w:rsidRPr="00E130F9">
              <w:rPr>
                <w:lang w:val="en-AU" w:eastAsia="en-US"/>
              </w:rPr>
              <w:t>messageType</w:t>
            </w:r>
            <w:proofErr w:type="spellEnd"/>
            <w:r w:rsidRPr="00E130F9">
              <w:rPr>
                <w:lang w:val="en-AU" w:eastAsia="en-US"/>
              </w:rPr>
              <w:t>,</w:t>
            </w:r>
          </w:p>
          <w:p w:rsidR="00E130F9" w:rsidRPr="00E130F9" w:rsidRDefault="00E130F9" w:rsidP="00E130F9">
            <w:pPr>
              <w:rPr>
                <w:lang w:val="en-AU" w:eastAsia="en-US"/>
              </w:rPr>
            </w:pPr>
            <w:r w:rsidRPr="00E130F9">
              <w:rPr>
                <w:lang w:val="en-AU" w:eastAsia="en-US"/>
              </w:rPr>
              <w:tab/>
            </w:r>
            <w:r w:rsidRPr="00E130F9">
              <w:rPr>
                <w:lang w:val="en-AU" w:eastAsia="en-US"/>
              </w:rPr>
              <w:tab/>
              <w:t>"messages": [{</w:t>
            </w:r>
          </w:p>
          <w:p w:rsidR="00E130F9" w:rsidRPr="00E130F9" w:rsidRDefault="00E130F9" w:rsidP="00E130F9">
            <w:pPr>
              <w:rPr>
                <w:lang w:val="en-AU" w:eastAsia="en-US"/>
              </w:rPr>
            </w:pPr>
            <w:r w:rsidRPr="00E130F9">
              <w:rPr>
                <w:lang w:val="en-AU" w:eastAsia="en-US"/>
              </w:rPr>
              <w:tab/>
            </w:r>
            <w:r w:rsidRPr="00E130F9">
              <w:rPr>
                <w:lang w:val="en-AU" w:eastAsia="en-US"/>
              </w:rPr>
              <w:tab/>
            </w:r>
            <w:r w:rsidRPr="00E130F9">
              <w:rPr>
                <w:lang w:val="en-AU" w:eastAsia="en-US"/>
              </w:rPr>
              <w:tab/>
              <w:t xml:space="preserve">"temperature": </w:t>
            </w:r>
            <w:proofErr w:type="spellStart"/>
            <w:r w:rsidRPr="00E130F9">
              <w:rPr>
                <w:lang w:val="en-AU" w:eastAsia="en-US"/>
              </w:rPr>
              <w:t>currentTemp</w:t>
            </w:r>
            <w:proofErr w:type="spellEnd"/>
            <w:r w:rsidRPr="00E130F9">
              <w:rPr>
                <w:lang w:val="en-AU" w:eastAsia="en-US"/>
              </w:rPr>
              <w:t>,</w:t>
            </w:r>
          </w:p>
          <w:p w:rsidR="00E130F9" w:rsidRPr="00E130F9" w:rsidRDefault="00E130F9" w:rsidP="00E130F9">
            <w:pPr>
              <w:rPr>
                <w:lang w:val="en-AU" w:eastAsia="en-US"/>
              </w:rPr>
            </w:pPr>
            <w:r w:rsidRPr="00E130F9">
              <w:rPr>
                <w:lang w:val="en-AU" w:eastAsia="en-US"/>
              </w:rPr>
              <w:tab/>
            </w:r>
            <w:r w:rsidRPr="00E130F9">
              <w:rPr>
                <w:lang w:val="en-AU" w:eastAsia="en-US"/>
              </w:rPr>
              <w:tab/>
            </w:r>
            <w:r w:rsidRPr="00E130F9">
              <w:rPr>
                <w:lang w:val="en-AU" w:eastAsia="en-US"/>
              </w:rPr>
              <w:tab/>
              <w:t xml:space="preserve">"humidity": </w:t>
            </w:r>
            <w:proofErr w:type="spellStart"/>
            <w:r w:rsidRPr="00E130F9">
              <w:rPr>
                <w:lang w:val="en-AU" w:eastAsia="en-US"/>
              </w:rPr>
              <w:t>currentHum</w:t>
            </w:r>
            <w:proofErr w:type="spellEnd"/>
            <w:r w:rsidRPr="00E130F9">
              <w:rPr>
                <w:lang w:val="en-AU" w:eastAsia="en-US"/>
              </w:rPr>
              <w:t>,</w:t>
            </w:r>
          </w:p>
          <w:p w:rsidR="00E130F9" w:rsidRPr="00E130F9" w:rsidRDefault="00E130F9" w:rsidP="00E130F9">
            <w:pPr>
              <w:rPr>
                <w:lang w:val="en-AU" w:eastAsia="en-US"/>
              </w:rPr>
            </w:pPr>
            <w:r w:rsidRPr="00E130F9">
              <w:rPr>
                <w:lang w:val="en-AU" w:eastAsia="en-US"/>
              </w:rPr>
              <w:tab/>
              <w:t xml:space="preserve">    "timestamp": timestamp</w:t>
            </w:r>
          </w:p>
          <w:p w:rsidR="00E130F9" w:rsidRPr="00E130F9" w:rsidRDefault="00E130F9" w:rsidP="00E130F9">
            <w:pPr>
              <w:rPr>
                <w:lang w:val="en-AU" w:eastAsia="en-US"/>
              </w:rPr>
            </w:pPr>
            <w:r w:rsidRPr="00E130F9">
              <w:rPr>
                <w:lang w:val="en-AU" w:eastAsia="en-US"/>
              </w:rPr>
              <w:tab/>
            </w:r>
            <w:r w:rsidRPr="00E130F9">
              <w:rPr>
                <w:lang w:val="en-AU" w:eastAsia="en-US"/>
              </w:rPr>
              <w:tab/>
            </w:r>
            <w:r w:rsidRPr="00E130F9">
              <w:rPr>
                <w:lang w:val="en-AU" w:eastAsia="en-US"/>
              </w:rPr>
              <w:tab/>
              <w:t>}]</w:t>
            </w:r>
          </w:p>
          <w:p w:rsidR="00E130F9" w:rsidRPr="00E130F9" w:rsidRDefault="00E130F9" w:rsidP="00E130F9">
            <w:pPr>
              <w:rPr>
                <w:lang w:val="en-AU" w:eastAsia="en-US"/>
              </w:rPr>
            </w:pPr>
            <w:r w:rsidRPr="00E130F9">
              <w:rPr>
                <w:lang w:val="en-AU" w:eastAsia="en-US"/>
              </w:rPr>
              <w:tab/>
              <w:t>}</w:t>
            </w:r>
          </w:p>
          <w:p w:rsidR="00E130F9" w:rsidRPr="00E130F9" w:rsidRDefault="00E130F9" w:rsidP="00E130F9">
            <w:pPr>
              <w:rPr>
                <w:lang w:val="en-AU" w:eastAsia="en-US"/>
              </w:rPr>
            </w:pPr>
          </w:p>
          <w:p w:rsidR="00E130F9" w:rsidRDefault="00E130F9" w:rsidP="00E130F9">
            <w:pPr>
              <w:rPr>
                <w:lang w:val="en-AU" w:eastAsia="en-US"/>
              </w:rPr>
            </w:pPr>
            <w:r w:rsidRPr="00E130F9">
              <w:rPr>
                <w:lang w:val="en-AU" w:eastAsia="en-US"/>
              </w:rPr>
              <w:tab/>
            </w:r>
            <w:proofErr w:type="spellStart"/>
            <w:r w:rsidRPr="00E130F9">
              <w:rPr>
                <w:lang w:val="en-AU" w:eastAsia="en-US"/>
              </w:rPr>
              <w:t>var</w:t>
            </w:r>
            <w:proofErr w:type="spellEnd"/>
            <w:r w:rsidRPr="00E130F9">
              <w:rPr>
                <w:lang w:val="en-AU" w:eastAsia="en-US"/>
              </w:rPr>
              <w:t xml:space="preserve"> </w:t>
            </w:r>
            <w:proofErr w:type="spellStart"/>
            <w:r w:rsidRPr="00E130F9">
              <w:rPr>
                <w:lang w:val="en-AU" w:eastAsia="en-US"/>
              </w:rPr>
              <w:t>strData</w:t>
            </w:r>
            <w:proofErr w:type="spellEnd"/>
            <w:r w:rsidRPr="00E130F9">
              <w:rPr>
                <w:lang w:val="en-AU" w:eastAsia="en-US"/>
              </w:rPr>
              <w:t xml:space="preserve"> = </w:t>
            </w:r>
            <w:proofErr w:type="spellStart"/>
            <w:r w:rsidRPr="00E130F9">
              <w:rPr>
                <w:lang w:val="en-AU" w:eastAsia="en-US"/>
              </w:rPr>
              <w:t>JSON.stringify</w:t>
            </w:r>
            <w:proofErr w:type="spellEnd"/>
            <w:r w:rsidRPr="00E130F9">
              <w:rPr>
                <w:lang w:val="en-AU" w:eastAsia="en-US"/>
              </w:rPr>
              <w:t>(</w:t>
            </w:r>
            <w:proofErr w:type="spellStart"/>
            <w:r w:rsidRPr="00E130F9">
              <w:rPr>
                <w:lang w:val="en-AU" w:eastAsia="en-US"/>
              </w:rPr>
              <w:t>jsonData</w:t>
            </w:r>
            <w:proofErr w:type="spellEnd"/>
            <w:r w:rsidRPr="00E130F9">
              <w:rPr>
                <w:lang w:val="en-AU" w:eastAsia="en-US"/>
              </w:rPr>
              <w:t>);</w:t>
            </w:r>
          </w:p>
          <w:p w:rsidR="00AD19EC" w:rsidRDefault="00AD19EC" w:rsidP="00E130F9">
            <w:pPr>
              <w:rPr>
                <w:lang w:val="en-AU" w:eastAsia="en-US"/>
              </w:rPr>
            </w:pPr>
          </w:p>
          <w:p w:rsidR="00AD19EC" w:rsidRDefault="00AD19EC" w:rsidP="00AD19EC">
            <w:pPr>
              <w:rPr>
                <w:lang w:val="en-AU" w:eastAsia="en-US"/>
              </w:rPr>
            </w:pPr>
            <w:r>
              <w:rPr>
                <w:lang w:val="en-AU" w:eastAsia="en-US"/>
              </w:rPr>
              <w:t xml:space="preserve">            //The request is the message sent from the application to the server</w:t>
            </w:r>
          </w:p>
          <w:p w:rsidR="00AD19EC" w:rsidRPr="000710F1" w:rsidRDefault="00AD19EC" w:rsidP="00AD19EC">
            <w:pPr>
              <w:rPr>
                <w:lang w:val="en-AU" w:eastAsia="en-US"/>
              </w:rPr>
            </w:pPr>
            <w:r>
              <w:rPr>
                <w:lang w:val="en-AU" w:eastAsia="en-US"/>
              </w:rPr>
              <w:t xml:space="preserve">            //This statement creates a request options and passes it the options and the </w:t>
            </w:r>
            <w:proofErr w:type="spellStart"/>
            <w:r>
              <w:rPr>
                <w:lang w:val="en-AU" w:eastAsia="en-US"/>
              </w:rPr>
              <w:t>callback</w:t>
            </w:r>
            <w:proofErr w:type="spellEnd"/>
          </w:p>
          <w:p w:rsidR="00AD19EC" w:rsidRPr="000710F1" w:rsidRDefault="00AD19EC" w:rsidP="00AD19EC">
            <w:pPr>
              <w:rPr>
                <w:lang w:val="en-AU" w:eastAsia="en-US"/>
              </w:rPr>
            </w:pPr>
            <w:r>
              <w:rPr>
                <w:lang w:val="en-AU" w:eastAsia="en-US"/>
              </w:rPr>
              <w:lastRenderedPageBreak/>
              <w:t xml:space="preserve">            </w:t>
            </w:r>
            <w:proofErr w:type="spellStart"/>
            <w:r w:rsidRPr="000710F1">
              <w:rPr>
                <w:lang w:val="en-AU" w:eastAsia="en-US"/>
              </w:rPr>
              <w:t>var</w:t>
            </w:r>
            <w:proofErr w:type="spellEnd"/>
            <w:r w:rsidRPr="000710F1">
              <w:rPr>
                <w:lang w:val="en-AU" w:eastAsia="en-US"/>
              </w:rPr>
              <w:t xml:space="preserve"> </w:t>
            </w:r>
            <w:proofErr w:type="spellStart"/>
            <w:r w:rsidRPr="000710F1">
              <w:rPr>
                <w:lang w:val="en-AU" w:eastAsia="en-US"/>
              </w:rPr>
              <w:t>req</w:t>
            </w:r>
            <w:proofErr w:type="spellEnd"/>
            <w:r w:rsidRPr="000710F1">
              <w:rPr>
                <w:lang w:val="en-AU" w:eastAsia="en-US"/>
              </w:rPr>
              <w:t xml:space="preserve"> = </w:t>
            </w:r>
            <w:proofErr w:type="spellStart"/>
            <w:r w:rsidRPr="000710F1">
              <w:rPr>
                <w:lang w:val="en-AU" w:eastAsia="en-US"/>
              </w:rPr>
              <w:t>http.request</w:t>
            </w:r>
            <w:proofErr w:type="spellEnd"/>
            <w:r w:rsidRPr="000710F1">
              <w:rPr>
                <w:lang w:val="en-AU" w:eastAsia="en-US"/>
              </w:rPr>
              <w:t xml:space="preserve">(options, </w:t>
            </w:r>
            <w:proofErr w:type="spellStart"/>
            <w:r w:rsidRPr="000710F1">
              <w:rPr>
                <w:lang w:val="en-AU" w:eastAsia="en-US"/>
              </w:rPr>
              <w:t>callback</w:t>
            </w:r>
            <w:proofErr w:type="spellEnd"/>
            <w:r w:rsidRPr="000710F1">
              <w:rPr>
                <w:lang w:val="en-AU" w:eastAsia="en-US"/>
              </w:rPr>
              <w:t>);</w:t>
            </w:r>
          </w:p>
          <w:p w:rsidR="00AD19EC" w:rsidRPr="000710F1" w:rsidRDefault="00AD19EC" w:rsidP="00AD19EC">
            <w:pPr>
              <w:rPr>
                <w:lang w:val="en-AU" w:eastAsia="en-US"/>
              </w:rPr>
            </w:pPr>
          </w:p>
          <w:p w:rsidR="00AD19EC" w:rsidRPr="000710F1" w:rsidRDefault="00AD19EC" w:rsidP="00AD19EC">
            <w:pPr>
              <w:rPr>
                <w:lang w:val="en-AU" w:eastAsia="en-US"/>
              </w:rPr>
            </w:pPr>
            <w:r>
              <w:rPr>
                <w:lang w:val="en-AU" w:eastAsia="en-US"/>
              </w:rPr>
              <w:t xml:space="preserve">            </w:t>
            </w:r>
            <w:proofErr w:type="spellStart"/>
            <w:r w:rsidRPr="000710F1">
              <w:rPr>
                <w:lang w:val="en-AU" w:eastAsia="en-US"/>
              </w:rPr>
              <w:t>req.on</w:t>
            </w:r>
            <w:proofErr w:type="spellEnd"/>
            <w:r w:rsidRPr="000710F1">
              <w:rPr>
                <w:lang w:val="en-AU" w:eastAsia="en-US"/>
              </w:rPr>
              <w:t>('error', function(e) {</w:t>
            </w:r>
          </w:p>
          <w:p w:rsidR="00AD19EC" w:rsidRPr="000710F1" w:rsidRDefault="00AD19EC" w:rsidP="00AD19EC">
            <w:pPr>
              <w:rPr>
                <w:lang w:val="en-AU" w:eastAsia="en-US"/>
              </w:rPr>
            </w:pPr>
            <w:r w:rsidRPr="000710F1">
              <w:rPr>
                <w:lang w:val="en-AU" w:eastAsia="en-US"/>
              </w:rPr>
              <w:tab/>
            </w:r>
            <w:r>
              <w:rPr>
                <w:lang w:val="en-AU" w:eastAsia="en-US"/>
              </w:rPr>
              <w:t xml:space="preserve">  </w:t>
            </w:r>
            <w:proofErr w:type="spellStart"/>
            <w:r w:rsidRPr="000710F1">
              <w:rPr>
                <w:lang w:val="en-AU" w:eastAsia="en-US"/>
              </w:rPr>
              <w:t>console.error</w:t>
            </w:r>
            <w:proofErr w:type="spellEnd"/>
            <w:r w:rsidRPr="000710F1">
              <w:rPr>
                <w:lang w:val="en-AU" w:eastAsia="en-US"/>
              </w:rPr>
              <w:t>(e);</w:t>
            </w:r>
          </w:p>
          <w:p w:rsidR="00AD19EC" w:rsidRPr="000710F1" w:rsidRDefault="00AD19EC" w:rsidP="00AD19EC">
            <w:pPr>
              <w:rPr>
                <w:lang w:val="en-AU" w:eastAsia="en-US"/>
              </w:rPr>
            </w:pPr>
            <w:r>
              <w:rPr>
                <w:lang w:val="en-AU" w:eastAsia="en-US"/>
              </w:rPr>
              <w:t xml:space="preserve">            </w:t>
            </w:r>
            <w:r w:rsidRPr="000710F1">
              <w:rPr>
                <w:lang w:val="en-AU" w:eastAsia="en-US"/>
              </w:rPr>
              <w:t>});</w:t>
            </w:r>
          </w:p>
          <w:p w:rsidR="00AD19EC" w:rsidRPr="000710F1" w:rsidRDefault="00AD19EC" w:rsidP="00AD19EC">
            <w:pPr>
              <w:rPr>
                <w:lang w:val="en-AU" w:eastAsia="en-US"/>
              </w:rPr>
            </w:pPr>
          </w:p>
          <w:p w:rsidR="00AD19EC" w:rsidRPr="000710F1" w:rsidRDefault="00AD19EC" w:rsidP="00AD19EC">
            <w:pPr>
              <w:rPr>
                <w:lang w:val="en-AU" w:eastAsia="en-US"/>
              </w:rPr>
            </w:pPr>
            <w:r>
              <w:rPr>
                <w:lang w:val="en-AU" w:eastAsia="en-US"/>
              </w:rPr>
              <w:t xml:space="preserve">            </w:t>
            </w:r>
            <w:proofErr w:type="spellStart"/>
            <w:r w:rsidRPr="000710F1">
              <w:rPr>
                <w:lang w:val="en-AU" w:eastAsia="en-US"/>
              </w:rPr>
              <w:t>req.shouldKeepAlive</w:t>
            </w:r>
            <w:proofErr w:type="spellEnd"/>
            <w:r w:rsidRPr="000710F1">
              <w:rPr>
                <w:lang w:val="en-AU" w:eastAsia="en-US"/>
              </w:rPr>
              <w:t xml:space="preserve"> = true;</w:t>
            </w:r>
          </w:p>
          <w:p w:rsidR="00E130F9" w:rsidRPr="00E130F9" w:rsidRDefault="00E130F9" w:rsidP="00E130F9">
            <w:pPr>
              <w:rPr>
                <w:lang w:val="en-AU" w:eastAsia="en-US"/>
              </w:rPr>
            </w:pPr>
          </w:p>
          <w:p w:rsidR="00E130F9" w:rsidRPr="00E130F9" w:rsidRDefault="00E130F9" w:rsidP="00E130F9">
            <w:pPr>
              <w:rPr>
                <w:lang w:val="en-AU" w:eastAsia="en-US"/>
              </w:rPr>
            </w:pPr>
            <w:r w:rsidRPr="00E130F9">
              <w:rPr>
                <w:lang w:val="en-AU" w:eastAsia="en-US"/>
              </w:rPr>
              <w:tab/>
            </w:r>
            <w:proofErr w:type="spellStart"/>
            <w:r w:rsidRPr="00E130F9">
              <w:rPr>
                <w:lang w:val="en-AU" w:eastAsia="en-US"/>
              </w:rPr>
              <w:t>req.write</w:t>
            </w:r>
            <w:proofErr w:type="spellEnd"/>
            <w:r w:rsidRPr="00E130F9">
              <w:rPr>
                <w:lang w:val="en-AU" w:eastAsia="en-US"/>
              </w:rPr>
              <w:t>(</w:t>
            </w:r>
            <w:proofErr w:type="spellStart"/>
            <w:r w:rsidRPr="00E130F9">
              <w:rPr>
                <w:lang w:val="en-AU" w:eastAsia="en-US"/>
              </w:rPr>
              <w:t>strData</w:t>
            </w:r>
            <w:proofErr w:type="spellEnd"/>
            <w:r w:rsidRPr="00E130F9">
              <w:rPr>
                <w:lang w:val="en-AU" w:eastAsia="en-US"/>
              </w:rPr>
              <w:t>);</w:t>
            </w:r>
          </w:p>
          <w:p w:rsidR="00E130F9" w:rsidRPr="00E130F9" w:rsidRDefault="00E130F9" w:rsidP="00E130F9">
            <w:pPr>
              <w:rPr>
                <w:lang w:val="en-AU" w:eastAsia="en-US"/>
              </w:rPr>
            </w:pPr>
            <w:r w:rsidRPr="00E130F9">
              <w:rPr>
                <w:lang w:val="en-AU" w:eastAsia="en-US"/>
              </w:rPr>
              <w:t>}</w:t>
            </w:r>
          </w:p>
          <w:p w:rsidR="00E130F9" w:rsidRDefault="00E130F9" w:rsidP="00E130F9">
            <w:pPr>
              <w:rPr>
                <w:lang w:val="en-AU" w:eastAsia="en-US"/>
              </w:rPr>
            </w:pPr>
          </w:p>
          <w:p w:rsidR="00006180" w:rsidRPr="00E130F9" w:rsidRDefault="00006180" w:rsidP="00E130F9">
            <w:pPr>
              <w:rPr>
                <w:lang w:val="en-AU" w:eastAsia="en-US"/>
              </w:rPr>
            </w:pPr>
            <w:proofErr w:type="spellStart"/>
            <w:r>
              <w:rPr>
                <w:lang w:val="en-AU" w:eastAsia="en-US"/>
              </w:rPr>
              <w:t>sendMessage</w:t>
            </w:r>
            <w:proofErr w:type="spellEnd"/>
            <w:r>
              <w:rPr>
                <w:lang w:val="en-AU" w:eastAsia="en-US"/>
              </w:rPr>
              <w:t>();</w:t>
            </w:r>
          </w:p>
          <w:p w:rsidR="00E130F9" w:rsidRPr="00E130F9" w:rsidRDefault="00E130F9" w:rsidP="00E130F9">
            <w:pPr>
              <w:rPr>
                <w:lang w:val="en-AU" w:eastAsia="en-US"/>
              </w:rPr>
            </w:pPr>
            <w:r w:rsidRPr="00E130F9">
              <w:rPr>
                <w:lang w:val="en-AU" w:eastAsia="en-US"/>
              </w:rPr>
              <w:t>//Send a message every 1 minute</w:t>
            </w:r>
          </w:p>
          <w:p w:rsidR="00E130F9" w:rsidRDefault="00E130F9" w:rsidP="00E130F9">
            <w:pPr>
              <w:rPr>
                <w:lang w:val="en-AU" w:eastAsia="en-US"/>
              </w:rPr>
            </w:pPr>
            <w:proofErr w:type="spellStart"/>
            <w:r w:rsidRPr="00E130F9">
              <w:rPr>
                <w:lang w:val="en-AU" w:eastAsia="en-US"/>
              </w:rPr>
              <w:t>setInterval</w:t>
            </w:r>
            <w:proofErr w:type="spellEnd"/>
            <w:r w:rsidRPr="00E130F9">
              <w:rPr>
                <w:lang w:val="en-AU" w:eastAsia="en-US"/>
              </w:rPr>
              <w:t>(</w:t>
            </w:r>
            <w:proofErr w:type="spellStart"/>
            <w:r w:rsidRPr="00E130F9">
              <w:rPr>
                <w:lang w:val="en-AU" w:eastAsia="en-US"/>
              </w:rPr>
              <w:t>sendMessage</w:t>
            </w:r>
            <w:proofErr w:type="spellEnd"/>
            <w:r w:rsidRPr="00E130F9">
              <w:rPr>
                <w:lang w:val="en-AU" w:eastAsia="en-US"/>
              </w:rPr>
              <w:t>, 60000);</w:t>
            </w:r>
          </w:p>
          <w:p w:rsidR="00E130F9" w:rsidRDefault="00E130F9" w:rsidP="00F83ED3">
            <w:pPr>
              <w:keepNext/>
              <w:rPr>
                <w:lang w:val="en-AU" w:eastAsia="en-US"/>
              </w:rPr>
            </w:pPr>
          </w:p>
        </w:tc>
      </w:tr>
    </w:tbl>
    <w:p w:rsidR="00E130F9" w:rsidRDefault="00F83ED3" w:rsidP="00F83ED3">
      <w:pPr>
        <w:pStyle w:val="Caption"/>
        <w:rPr>
          <w:lang w:val="en-AU"/>
        </w:rPr>
      </w:pPr>
      <w:r>
        <w:lastRenderedPageBreak/>
        <w:t xml:space="preserve">Listing </w:t>
      </w:r>
      <w:fldSimple w:instr=" SEQ Listing \* ARABIC ">
        <w:r w:rsidR="002C4EE2">
          <w:rPr>
            <w:noProof/>
          </w:rPr>
          <w:t>2</w:t>
        </w:r>
      </w:fldSimple>
      <w:bookmarkStart w:id="0" w:name="_GoBack"/>
      <w:bookmarkEnd w:id="0"/>
    </w:p>
    <w:p w:rsidR="002F1C08" w:rsidRDefault="002F1C08" w:rsidP="00E130F9">
      <w:pPr>
        <w:rPr>
          <w:lang w:val="en-AU" w:eastAsia="en-US"/>
        </w:rPr>
      </w:pPr>
      <w:r>
        <w:rPr>
          <w:lang w:val="en-AU" w:eastAsia="en-US"/>
        </w:rPr>
        <w:t>As before, update the highlighted portions of the code with the appropriate values.</w:t>
      </w:r>
    </w:p>
    <w:p w:rsidR="002F1C08" w:rsidRDefault="002F1C08" w:rsidP="00E130F9">
      <w:pPr>
        <w:rPr>
          <w:lang w:val="en-AU" w:eastAsia="en-US"/>
        </w:rPr>
      </w:pPr>
    </w:p>
    <w:p w:rsidR="0074088C" w:rsidRDefault="00E130F9" w:rsidP="00E130F9">
      <w:pPr>
        <w:rPr>
          <w:lang w:val="en-AU" w:eastAsia="en-US"/>
        </w:rPr>
      </w:pPr>
      <w:r>
        <w:rPr>
          <w:lang w:val="en-AU" w:eastAsia="en-US"/>
        </w:rPr>
        <w:t xml:space="preserve">The </w:t>
      </w:r>
      <w:proofErr w:type="spellStart"/>
      <w:proofErr w:type="gramStart"/>
      <w:r>
        <w:rPr>
          <w:lang w:val="en-AU" w:eastAsia="en-US"/>
        </w:rPr>
        <w:t>setInterval</w:t>
      </w:r>
      <w:proofErr w:type="spellEnd"/>
      <w:r>
        <w:rPr>
          <w:lang w:val="en-AU" w:eastAsia="en-US"/>
        </w:rPr>
        <w:t>(</w:t>
      </w:r>
      <w:proofErr w:type="gramEnd"/>
      <w:r>
        <w:rPr>
          <w:lang w:val="en-AU" w:eastAsia="en-US"/>
        </w:rPr>
        <w:t xml:space="preserve">) function at the bottom of the code will call the </w:t>
      </w:r>
      <w:proofErr w:type="spellStart"/>
      <w:r>
        <w:rPr>
          <w:lang w:val="en-AU" w:eastAsia="en-US"/>
        </w:rPr>
        <w:t>sendMessage</w:t>
      </w:r>
      <w:proofErr w:type="spellEnd"/>
      <w:r>
        <w:rPr>
          <w:lang w:val="en-AU" w:eastAsia="en-US"/>
        </w:rPr>
        <w:t xml:space="preserve"> function</w:t>
      </w:r>
      <w:r w:rsidR="00742104">
        <w:rPr>
          <w:lang w:val="en-AU" w:eastAsia="en-US"/>
        </w:rPr>
        <w:t xml:space="preserve"> once a minute</w:t>
      </w:r>
      <w:r>
        <w:rPr>
          <w:lang w:val="en-AU" w:eastAsia="en-US"/>
        </w:rPr>
        <w:t xml:space="preserve">. </w:t>
      </w:r>
      <w:r w:rsidR="0074088C">
        <w:rPr>
          <w:lang w:val="en-AU" w:eastAsia="en-US"/>
        </w:rPr>
        <w:t xml:space="preserve">The interval is in milliseconds.  </w:t>
      </w:r>
      <w:r>
        <w:rPr>
          <w:lang w:val="en-AU" w:eastAsia="en-US"/>
        </w:rPr>
        <w:t xml:space="preserve"> </w:t>
      </w:r>
    </w:p>
    <w:p w:rsidR="00E130F9" w:rsidRDefault="00E130F9" w:rsidP="00E130F9">
      <w:pPr>
        <w:rPr>
          <w:lang w:val="en-AU" w:eastAsia="en-US"/>
        </w:rPr>
      </w:pPr>
      <w:r>
        <w:rPr>
          <w:lang w:val="en-AU" w:eastAsia="en-US"/>
        </w:rPr>
        <w:t xml:space="preserve">In the </w:t>
      </w:r>
      <w:proofErr w:type="spellStart"/>
      <w:proofErr w:type="gramStart"/>
      <w:r>
        <w:rPr>
          <w:lang w:val="en-AU" w:eastAsia="en-US"/>
        </w:rPr>
        <w:t>sendMessage</w:t>
      </w:r>
      <w:proofErr w:type="spellEnd"/>
      <w:r>
        <w:rPr>
          <w:lang w:val="en-AU" w:eastAsia="en-US"/>
        </w:rPr>
        <w:t>(</w:t>
      </w:r>
      <w:proofErr w:type="gramEnd"/>
      <w:r>
        <w:rPr>
          <w:lang w:val="en-AU" w:eastAsia="en-US"/>
        </w:rPr>
        <w:t>) function, a time interval, current temperature and current humidity are calculated and the message is sent.  This will provide some data for the next case in which we create an application to view the data.</w:t>
      </w:r>
    </w:p>
    <w:p w:rsidR="00E130F9" w:rsidRDefault="00E130F9" w:rsidP="00E130F9">
      <w:pPr>
        <w:rPr>
          <w:lang w:val="en-AU" w:eastAsia="en-US"/>
        </w:rPr>
      </w:pPr>
    </w:p>
    <w:p w:rsidR="00E130F9" w:rsidRDefault="00E130F9" w:rsidP="00E130F9">
      <w:pPr>
        <w:rPr>
          <w:lang w:val="en-AU" w:eastAsia="en-US"/>
        </w:rPr>
      </w:pPr>
      <w:r>
        <w:rPr>
          <w:lang w:val="en-AU" w:eastAsia="en-US"/>
        </w:rPr>
        <w:t>Execute the application using the following command at the command prompt:</w:t>
      </w:r>
    </w:p>
    <w:p w:rsidR="00E130F9" w:rsidRDefault="00E130F9" w:rsidP="00E130F9">
      <w:pPr>
        <w:rPr>
          <w:lang w:val="en-AU" w:eastAsia="en-US"/>
        </w:rPr>
      </w:pPr>
    </w:p>
    <w:p w:rsidR="00E130F9" w:rsidRDefault="00E130F9" w:rsidP="0074088C">
      <w:pPr>
        <w:ind w:firstLine="709"/>
        <w:rPr>
          <w:lang w:val="en-AU" w:eastAsia="en-US"/>
        </w:rPr>
      </w:pPr>
      <w:proofErr w:type="gramStart"/>
      <w:r>
        <w:rPr>
          <w:lang w:val="en-AU" w:eastAsia="en-US"/>
        </w:rPr>
        <w:t>node</w:t>
      </w:r>
      <w:proofErr w:type="gramEnd"/>
      <w:r>
        <w:rPr>
          <w:lang w:val="en-AU" w:eastAsia="en-US"/>
        </w:rPr>
        <w:t xml:space="preserve"> </w:t>
      </w:r>
      <w:proofErr w:type="spellStart"/>
      <w:r>
        <w:rPr>
          <w:lang w:val="en-AU" w:eastAsia="en-US"/>
        </w:rPr>
        <w:t>deviceSim</w:t>
      </w:r>
      <w:proofErr w:type="spellEnd"/>
    </w:p>
    <w:p w:rsidR="00F3565D" w:rsidRDefault="00F3565D" w:rsidP="00E130F9">
      <w:pPr>
        <w:rPr>
          <w:lang w:val="en-AU" w:eastAsia="en-US"/>
        </w:rPr>
      </w:pPr>
    </w:p>
    <w:p w:rsidR="00F3565D" w:rsidRDefault="00F3565D" w:rsidP="00E130F9">
      <w:pPr>
        <w:rPr>
          <w:lang w:val="en-AU" w:eastAsia="en-US"/>
        </w:rPr>
      </w:pPr>
      <w:r>
        <w:rPr>
          <w:noProof/>
          <w:lang w:val="en-US" w:eastAsia="en-US"/>
        </w:rPr>
        <w:drawing>
          <wp:inline distT="0" distB="0" distL="0" distR="0" wp14:anchorId="5FE17642" wp14:editId="7724CC3F">
            <wp:extent cx="5731510" cy="1673225"/>
            <wp:effectExtent l="152400" t="152400" r="364490" b="3651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73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4088C" w:rsidRPr="00E130F9" w:rsidRDefault="00F3565D" w:rsidP="0074088C">
      <w:pPr>
        <w:rPr>
          <w:lang w:val="en-AU" w:eastAsia="en-US"/>
        </w:rPr>
      </w:pPr>
      <w:r>
        <w:rPr>
          <w:lang w:val="en-AU" w:eastAsia="en-US"/>
        </w:rPr>
        <w:t xml:space="preserve">The program sends a message to MMS every minute. </w:t>
      </w:r>
      <w:r w:rsidR="0074088C">
        <w:rPr>
          <w:lang w:val="en-AU" w:eastAsia="en-US"/>
        </w:rPr>
        <w:t>Let the program run so that you have 10 – 20 messages.</w:t>
      </w:r>
    </w:p>
    <w:p w:rsidR="0074088C" w:rsidRDefault="0074088C" w:rsidP="00E130F9">
      <w:pPr>
        <w:rPr>
          <w:lang w:val="en-AU" w:eastAsia="en-US"/>
        </w:rPr>
      </w:pPr>
    </w:p>
    <w:p w:rsidR="00E130F9" w:rsidRDefault="00E130F9" w:rsidP="00E130F9">
      <w:pPr>
        <w:rPr>
          <w:lang w:val="en-AU" w:eastAsia="en-US"/>
        </w:rPr>
      </w:pPr>
      <w:r>
        <w:rPr>
          <w:lang w:val="en-AU" w:eastAsia="en-US"/>
        </w:rPr>
        <w:t>To end the application use control-C (on Windows) or command-C (on a Mac).</w:t>
      </w:r>
    </w:p>
    <w:p w:rsidR="00F3565D" w:rsidRDefault="00F3565D" w:rsidP="00E130F9">
      <w:pPr>
        <w:rPr>
          <w:lang w:val="en-AU" w:eastAsia="en-US"/>
        </w:rPr>
      </w:pPr>
    </w:p>
    <w:p w:rsidR="00F3565D" w:rsidRDefault="00F3565D" w:rsidP="00E130F9">
      <w:pPr>
        <w:rPr>
          <w:lang w:val="en-AU" w:eastAsia="en-US"/>
        </w:rPr>
      </w:pPr>
      <w:r>
        <w:rPr>
          <w:noProof/>
          <w:lang w:val="en-US" w:eastAsia="en-US"/>
        </w:rPr>
        <w:lastRenderedPageBreak/>
        <w:drawing>
          <wp:inline distT="0" distB="0" distL="0" distR="0" wp14:anchorId="70C6C35C" wp14:editId="2832AD65">
            <wp:extent cx="4924425" cy="1819275"/>
            <wp:effectExtent l="152400" t="152400" r="37147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1819275"/>
                    </a:xfrm>
                    <a:prstGeom prst="rect">
                      <a:avLst/>
                    </a:prstGeom>
                    <a:ln>
                      <a:noFill/>
                    </a:ln>
                    <a:effectLst>
                      <a:outerShdw blurRad="292100" dist="139700" dir="2700000" algn="tl" rotWithShape="0">
                        <a:srgbClr val="333333">
                          <a:alpha val="65000"/>
                        </a:srgbClr>
                      </a:outerShdw>
                    </a:effectLst>
                  </pic:spPr>
                </pic:pic>
              </a:graphicData>
            </a:graphic>
          </wp:inline>
        </w:drawing>
      </w:r>
    </w:p>
    <w:p w:rsidR="00F3565D" w:rsidRDefault="00F3565D" w:rsidP="00E130F9">
      <w:pPr>
        <w:rPr>
          <w:lang w:val="en-AU" w:eastAsia="en-US"/>
        </w:rPr>
      </w:pPr>
      <w:r>
        <w:rPr>
          <w:lang w:val="en-AU" w:eastAsia="en-US"/>
        </w:rPr>
        <w:t>Clicking refresh in MMS shows the messages in the table.</w:t>
      </w:r>
    </w:p>
    <w:p w:rsidR="00F3565D" w:rsidRDefault="00F3565D" w:rsidP="00E130F9">
      <w:pPr>
        <w:rPr>
          <w:lang w:val="en-AU" w:eastAsia="en-US"/>
        </w:rPr>
      </w:pPr>
      <w:r>
        <w:rPr>
          <w:noProof/>
          <w:lang w:val="en-US" w:eastAsia="en-US"/>
        </w:rPr>
        <w:drawing>
          <wp:inline distT="0" distB="0" distL="0" distR="0" wp14:anchorId="66172628" wp14:editId="2C0D704E">
            <wp:extent cx="5731510" cy="2060575"/>
            <wp:effectExtent l="152400" t="152400" r="364490" b="3587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60575"/>
                    </a:xfrm>
                    <a:prstGeom prst="rect">
                      <a:avLst/>
                    </a:prstGeom>
                    <a:ln>
                      <a:noFill/>
                    </a:ln>
                    <a:effectLst>
                      <a:outerShdw blurRad="292100" dist="139700" dir="2700000" algn="tl" rotWithShape="0">
                        <a:srgbClr val="333333">
                          <a:alpha val="65000"/>
                        </a:srgbClr>
                      </a:outerShdw>
                    </a:effectLst>
                  </pic:spPr>
                </pic:pic>
              </a:graphicData>
            </a:graphic>
          </wp:inline>
        </w:drawing>
      </w:r>
    </w:p>
    <w:p w:rsidR="0074088C" w:rsidRDefault="0074088C" w:rsidP="00E130F9">
      <w:pPr>
        <w:rPr>
          <w:lang w:val="en-AU" w:eastAsia="en-US"/>
        </w:rPr>
      </w:pPr>
      <w:r>
        <w:rPr>
          <w:lang w:val="en-AU" w:eastAsia="en-US"/>
        </w:rPr>
        <w:t xml:space="preserve">Click the </w:t>
      </w:r>
      <w:r>
        <w:rPr>
          <w:noProof/>
          <w:lang w:val="en-US" w:eastAsia="en-US"/>
        </w:rPr>
        <w:drawing>
          <wp:inline distT="0" distB="0" distL="0" distR="0" wp14:anchorId="7E1A7D76" wp14:editId="11941F40">
            <wp:extent cx="1200150" cy="561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0150" cy="561975"/>
                    </a:xfrm>
                    <a:prstGeom prst="rect">
                      <a:avLst/>
                    </a:prstGeom>
                  </pic:spPr>
                </pic:pic>
              </a:graphicData>
            </a:graphic>
          </wp:inline>
        </w:drawing>
      </w:r>
      <w:r>
        <w:rPr>
          <w:lang w:val="en-AU" w:eastAsia="en-US"/>
        </w:rPr>
        <w:t xml:space="preserve"> icon and then click the URI.</w:t>
      </w:r>
    </w:p>
    <w:p w:rsidR="0074088C" w:rsidRDefault="0074088C" w:rsidP="00E130F9">
      <w:pPr>
        <w:rPr>
          <w:lang w:val="en-AU" w:eastAsia="en-US"/>
        </w:rPr>
      </w:pPr>
    </w:p>
    <w:p w:rsidR="0074088C" w:rsidRDefault="0074088C" w:rsidP="00E130F9">
      <w:pPr>
        <w:rPr>
          <w:lang w:val="en-AU" w:eastAsia="en-US"/>
        </w:rPr>
      </w:pPr>
      <w:r>
        <w:rPr>
          <w:noProof/>
          <w:lang w:val="en-US" w:eastAsia="en-US"/>
        </w:rPr>
        <w:drawing>
          <wp:inline distT="0" distB="0" distL="0" distR="0" wp14:anchorId="13F22AF7" wp14:editId="4A8BA3AA">
            <wp:extent cx="5731510" cy="1371600"/>
            <wp:effectExtent l="152400" t="152400" r="36449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71600"/>
                    </a:xfrm>
                    <a:prstGeom prst="rect">
                      <a:avLst/>
                    </a:prstGeom>
                    <a:ln>
                      <a:noFill/>
                    </a:ln>
                    <a:effectLst>
                      <a:outerShdw blurRad="292100" dist="139700" dir="2700000" algn="tl" rotWithShape="0">
                        <a:srgbClr val="333333">
                          <a:alpha val="65000"/>
                        </a:srgbClr>
                      </a:outerShdw>
                    </a:effectLst>
                  </pic:spPr>
                </pic:pic>
              </a:graphicData>
            </a:graphic>
          </wp:inline>
        </w:drawing>
      </w:r>
    </w:p>
    <w:p w:rsidR="0074088C" w:rsidRDefault="0074088C" w:rsidP="00E130F9">
      <w:pPr>
        <w:rPr>
          <w:lang w:val="en-AU" w:eastAsia="en-US"/>
        </w:rPr>
      </w:pPr>
      <w:r>
        <w:rPr>
          <w:lang w:val="en-AU" w:eastAsia="en-US"/>
        </w:rPr>
        <w:t>This retrieves the data in OData XML format.</w:t>
      </w:r>
    </w:p>
    <w:p w:rsidR="0074088C" w:rsidRDefault="0074088C" w:rsidP="00E130F9">
      <w:pPr>
        <w:rPr>
          <w:lang w:val="en-AU" w:eastAsia="en-US"/>
        </w:rPr>
      </w:pPr>
    </w:p>
    <w:p w:rsidR="0074088C" w:rsidRDefault="0074088C" w:rsidP="00E130F9">
      <w:pPr>
        <w:rPr>
          <w:lang w:val="en-AU" w:eastAsia="en-US"/>
        </w:rPr>
      </w:pPr>
      <w:r>
        <w:rPr>
          <w:noProof/>
          <w:lang w:val="en-US" w:eastAsia="en-US"/>
        </w:rPr>
        <w:lastRenderedPageBreak/>
        <w:drawing>
          <wp:inline distT="0" distB="0" distL="0" distR="0" wp14:anchorId="70FA7862" wp14:editId="07101359">
            <wp:extent cx="5731510" cy="2383155"/>
            <wp:effectExtent l="152400" t="152400" r="364490" b="3600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8315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4088C" w:rsidSect="004C06C3">
      <w:headerReference w:type="default" r:id="rId27"/>
      <w:footerReference w:type="default" r:id="rId28"/>
      <w:headerReference w:type="first" r:id="rId29"/>
      <w:footerReference w:type="first" r:id="rId30"/>
      <w:pgSz w:w="11906" w:h="16838" w:code="9"/>
      <w:pgMar w:top="1440" w:right="1440" w:bottom="1440" w:left="1440" w:header="709" w:footer="466"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51" w:rsidRDefault="00BF6151" w:rsidP="00851B1F">
      <w:r>
        <w:separator/>
      </w:r>
    </w:p>
  </w:endnote>
  <w:endnote w:type="continuationSeparator" w:id="0">
    <w:p w:rsidR="00BF6151" w:rsidRDefault="00BF6151" w:rsidP="0085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00000003" w:usb1="00000000" w:usb2="00000000" w:usb3="00000000" w:csb0="00000001" w:csb1="00000000"/>
  </w:font>
  <w:font w:name="FuturaStd-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19527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2C4EE2">
          <w:rPr>
            <w:noProof/>
          </w:rPr>
          <w:t>10</w:t>
        </w:r>
        <w:r>
          <w:rPr>
            <w:noProof/>
          </w:rPr>
          <w:fldChar w:fldCharType="end"/>
        </w:r>
      </w:p>
    </w:sdtContent>
  </w:sdt>
  <w:p w:rsidR="009446DA" w:rsidRPr="00FF53AE" w:rsidRDefault="009446DA" w:rsidP="00D51DA4">
    <w:pPr>
      <w:pStyle w:val="Footer"/>
      <w:tabs>
        <w:tab w:val="clear" w:pos="9072"/>
        <w:tab w:val="right" w:pos="9356"/>
        <w:tab w:val="right" w:pos="9923"/>
      </w:tabs>
      <w:spacing w:before="120"/>
      <w:ind w:right="-851"/>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86965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2C4EE2">
          <w:rPr>
            <w:noProof/>
          </w:rPr>
          <w:t>1</w:t>
        </w:r>
        <w:r>
          <w:rPr>
            <w:noProof/>
          </w:rPr>
          <w:fldChar w:fldCharType="end"/>
        </w:r>
      </w:p>
    </w:sdtContent>
  </w:sdt>
  <w:p w:rsidR="009446DA" w:rsidRPr="00D51DA4" w:rsidRDefault="009446DA" w:rsidP="00D51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51" w:rsidRDefault="00BF6151" w:rsidP="00851B1F">
      <w:r>
        <w:separator/>
      </w:r>
    </w:p>
  </w:footnote>
  <w:footnote w:type="continuationSeparator" w:id="0">
    <w:p w:rsidR="00BF6151" w:rsidRDefault="00BF6151" w:rsidP="00851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6DA" w:rsidRDefault="009446DA">
    <w:pPr>
      <w:pStyle w:val="Header"/>
    </w:pPr>
    <w:r>
      <w:rPr>
        <w:noProof/>
        <w:lang w:val="en-US" w:eastAsia="en-US"/>
      </w:rPr>
      <mc:AlternateContent>
        <mc:Choice Requires="wps">
          <w:drawing>
            <wp:anchor distT="0" distB="0" distL="114300" distR="114300" simplePos="0" relativeHeight="251656704" behindDoc="0" locked="0" layoutInCell="1" allowOverlap="1" wp14:anchorId="61C1800C" wp14:editId="575A35A2">
              <wp:simplePos x="0" y="0"/>
              <wp:positionH relativeFrom="column">
                <wp:posOffset>2514600</wp:posOffset>
              </wp:positionH>
              <wp:positionV relativeFrom="paragraph">
                <wp:posOffset>110490</wp:posOffset>
              </wp:positionV>
              <wp:extent cx="3543300" cy="342900"/>
              <wp:effectExtent l="0" t="5715" r="0" b="381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9446DA" w:rsidP="00D040D0">
                          <w:pPr>
                            <w:jc w:val="right"/>
                            <w:rPr>
                              <w:lang w:val="en-GB"/>
                            </w:rPr>
                          </w:pPr>
                          <w:r>
                            <w:rPr>
                              <w:lang w:val="en-GB"/>
                            </w:rPr>
                            <w:t>IoT1C0</w:t>
                          </w:r>
                          <w:r w:rsidR="00CD3E3F">
                            <w:rPr>
                              <w:lang w:val="en-GB"/>
                            </w:rPr>
                            <w:t>2</w:t>
                          </w:r>
                          <w:r>
                            <w:rPr>
                              <w:lang w:val="en-GB"/>
                            </w:rPr>
                            <w:t xml:space="preserve"> – </w:t>
                          </w:r>
                          <w:r w:rsidR="00164844">
                            <w:rPr>
                              <w:lang w:val="en-GB"/>
                            </w:rPr>
                            <w:t>Simulate a Device with Node.js</w:t>
                          </w:r>
                          <w:r w:rsidR="0076339B">
                            <w:rPr>
                              <w:lang w:val="en-GB"/>
                            </w:rPr>
                            <w:t xml:space="preserve"> - HCP</w:t>
                          </w:r>
                        </w:p>
                        <w:p w:rsidR="009446DA" w:rsidRPr="00FD48F2" w:rsidRDefault="009446DA" w:rsidP="00C92C7B">
                          <w:pPr>
                            <w:jc w:val="right"/>
                            <w:rPr>
                              <w:rFonts w:ascii="Futura Bk" w:hAnsi="Futura Bk" w:cs="Futura Bk"/>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1800C" id="Rectangle 1" o:spid="_x0000_s1026" style="position:absolute;margin-left:198pt;margin-top:8.7pt;width:279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" stroked="f">
              <v:fill opacity="0" color2="#767676" o:opacity2="0" rotate="t" focus="100%" type="gradient"/>
              <v:textbox>
                <w:txbxContent>
                  <w:p w:rsidR="009446DA" w:rsidRPr="00F40E10" w:rsidRDefault="009446DA" w:rsidP="00D040D0">
                    <w:pPr>
                      <w:jc w:val="right"/>
                      <w:rPr>
                        <w:lang w:val="en-GB"/>
                      </w:rPr>
                    </w:pPr>
                    <w:r>
                      <w:rPr>
                        <w:lang w:val="en-GB"/>
                      </w:rPr>
                      <w:t>IoT1C0</w:t>
                    </w:r>
                    <w:r w:rsidR="00CD3E3F">
                      <w:rPr>
                        <w:lang w:val="en-GB"/>
                      </w:rPr>
                      <w:t>2</w:t>
                    </w:r>
                    <w:r>
                      <w:rPr>
                        <w:lang w:val="en-GB"/>
                      </w:rPr>
                      <w:t xml:space="preserve"> – </w:t>
                    </w:r>
                    <w:r w:rsidR="00164844">
                      <w:rPr>
                        <w:lang w:val="en-GB"/>
                      </w:rPr>
                      <w:t>Simulate a Device with Node.js</w:t>
                    </w:r>
                    <w:r w:rsidR="0076339B">
                      <w:rPr>
                        <w:lang w:val="en-GB"/>
                      </w:rPr>
                      <w:t xml:space="preserve"> - HCP</w:t>
                    </w:r>
                  </w:p>
                  <w:p w:rsidR="009446DA" w:rsidRPr="00FD48F2" w:rsidRDefault="009446DA" w:rsidP="00C92C7B">
                    <w:pPr>
                      <w:jc w:val="right"/>
                      <w:rPr>
                        <w:rFonts w:ascii="Futura Bk" w:hAnsi="Futura Bk" w:cs="Futura Bk"/>
                        <w:lang w:val="en-GB"/>
                      </w:rPr>
                    </w:pP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AC8698F" wp14:editId="35866765">
              <wp:simplePos x="0" y="0"/>
              <wp:positionH relativeFrom="column">
                <wp:posOffset>6057900</wp:posOffset>
              </wp:positionH>
              <wp:positionV relativeFrom="paragraph">
                <wp:posOffset>129540</wp:posOffset>
              </wp:positionV>
              <wp:extent cx="784225" cy="247015"/>
              <wp:effectExtent l="0" t="0" r="0" b="44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145C9" id="Rectangle 2" o:spid="_x0000_s1026" style="position:absolute;margin-left:477pt;margin-top:10.2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rwfQIAAPo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" fillcolor="#943634"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6DA" w:rsidRPr="00774A4B" w:rsidRDefault="009446DA">
    <w:pPr>
      <w:pStyle w:val="Header"/>
      <w:rPr>
        <w:color w:val="FF0000"/>
      </w:rPr>
    </w:pPr>
    <w:r w:rsidRPr="002C1B4A">
      <w:rPr>
        <w:noProof/>
        <w:lang w:val="en-US" w:eastAsia="en-US"/>
      </w:rPr>
      <w:drawing>
        <wp:inline distT="0" distB="0" distL="0" distR="0" wp14:anchorId="1BD29CF3" wp14:editId="79DBE16D">
          <wp:extent cx="1763713" cy="300038"/>
          <wp:effectExtent l="0" t="0" r="0" b="5080"/>
          <wp:docPr id="22"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noProof/>
        <w:lang w:val="en-US" w:eastAsia="en-US"/>
      </w:rPr>
      <mc:AlternateContent>
        <mc:Choice Requires="wps">
          <w:drawing>
            <wp:anchor distT="0" distB="0" distL="114300" distR="114300" simplePos="0" relativeHeight="251658752" behindDoc="0" locked="0" layoutInCell="1" allowOverlap="1" wp14:anchorId="036419EC" wp14:editId="32432802">
              <wp:simplePos x="0" y="0"/>
              <wp:positionH relativeFrom="column">
                <wp:posOffset>1943100</wp:posOffset>
              </wp:positionH>
              <wp:positionV relativeFrom="paragraph">
                <wp:posOffset>48260</wp:posOffset>
              </wp:positionV>
              <wp:extent cx="4267200" cy="342900"/>
              <wp:effectExtent l="0" t="635" r="0"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 xml:space="preserve">SAP HCP </w:t>
                          </w:r>
                          <w:proofErr w:type="spellStart"/>
                          <w:r>
                            <w:rPr>
                              <w:sz w:val="28"/>
                              <w:szCs w:val="28"/>
                              <w:lang w:val="en-GB"/>
                            </w:rPr>
                            <w:t>IoT</w:t>
                          </w:r>
                          <w:proofErr w:type="spellEnd"/>
                          <w:r>
                            <w:rPr>
                              <w:sz w:val="28"/>
                              <w:szCs w:val="28"/>
                              <w:lang w:val="en-GB"/>
                            </w:rPr>
                            <w:t xml:space="preserv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419EC" id="Rectangle 4" o:spid="_x0000_s1027" style="position:absolute;margin-left:153pt;margin-top:3.8pt;width:336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" stroked="f">
              <v:fill opacity="0" color2="#767676" o:opacity2="0" rotate="t" focus="100%" type="gradient"/>
              <v:textbo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 xml:space="preserve">SAP HCP </w:t>
                    </w:r>
                    <w:proofErr w:type="spellStart"/>
                    <w:r>
                      <w:rPr>
                        <w:sz w:val="28"/>
                        <w:szCs w:val="28"/>
                        <w:lang w:val="en-GB"/>
                      </w:rPr>
                      <w:t>IoT</w:t>
                    </w:r>
                    <w:proofErr w:type="spellEnd"/>
                    <w:r>
                      <w:rPr>
                        <w:sz w:val="28"/>
                        <w:szCs w:val="28"/>
                        <w:lang w:val="en-GB"/>
                      </w:rPr>
                      <w:t xml:space="preserve"> Services</w:t>
                    </w:r>
                  </w:p>
                </w:txbxContent>
              </v:textbox>
            </v:rect>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5562B42F" wp14:editId="46A758A6">
              <wp:simplePos x="0" y="0"/>
              <wp:positionH relativeFrom="column">
                <wp:posOffset>6210300</wp:posOffset>
              </wp:positionH>
              <wp:positionV relativeFrom="paragraph">
                <wp:posOffset>67310</wp:posOffset>
              </wp:positionV>
              <wp:extent cx="784225" cy="247015"/>
              <wp:effectExtent l="0" t="635"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FC13C" id="Rectangle 5" o:spid="_x0000_s1026" style="position:absolute;margin-left:489pt;margin-top:5.3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Al0Qn0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54EC0A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39252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D2E8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D5A57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4A2A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BE1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DA90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4B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C66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7E4B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A6564"/>
    <w:multiLevelType w:val="hybridMultilevel"/>
    <w:tmpl w:val="4C385BB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9ED244D2">
      <w:start w:val="13"/>
      <w:numFmt w:val="decimal"/>
      <w:lvlText w:val="%4."/>
      <w:lvlJc w:val="left"/>
      <w:pPr>
        <w:tabs>
          <w:tab w:val="num" w:pos="3240"/>
        </w:tabs>
        <w:ind w:left="3240" w:hanging="360"/>
      </w:pPr>
      <w:rPr>
        <w:rFonts w:cs="Times New Roman"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086B31BD"/>
    <w:multiLevelType w:val="hybridMultilevel"/>
    <w:tmpl w:val="7C5A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3C5658"/>
    <w:multiLevelType w:val="hybridMultilevel"/>
    <w:tmpl w:val="488224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387C0B"/>
    <w:multiLevelType w:val="hybridMultilevel"/>
    <w:tmpl w:val="E8CE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80C93"/>
    <w:multiLevelType w:val="hybridMultilevel"/>
    <w:tmpl w:val="3CCCCDF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15:restartNumberingAfterBreak="0">
    <w:nsid w:val="23581445"/>
    <w:multiLevelType w:val="hybridMultilevel"/>
    <w:tmpl w:val="A4DC0DE2"/>
    <w:lvl w:ilvl="0" w:tplc="2678279A">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DC1AE0"/>
    <w:multiLevelType w:val="hybridMultilevel"/>
    <w:tmpl w:val="52144B7A"/>
    <w:lvl w:ilvl="0" w:tplc="04070001">
      <w:start w:val="1"/>
      <w:numFmt w:val="bullet"/>
      <w:lvlText w:val=""/>
      <w:lvlJc w:val="left"/>
      <w:pPr>
        <w:tabs>
          <w:tab w:val="num" w:pos="947"/>
        </w:tabs>
        <w:ind w:left="947" w:hanging="360"/>
      </w:pPr>
      <w:rPr>
        <w:rFonts w:ascii="Symbol" w:hAnsi="Symbol" w:hint="default"/>
      </w:rPr>
    </w:lvl>
    <w:lvl w:ilvl="1" w:tplc="04070003" w:tentative="1">
      <w:start w:val="1"/>
      <w:numFmt w:val="bullet"/>
      <w:lvlText w:val="o"/>
      <w:lvlJc w:val="left"/>
      <w:pPr>
        <w:tabs>
          <w:tab w:val="num" w:pos="1667"/>
        </w:tabs>
        <w:ind w:left="1667" w:hanging="360"/>
      </w:pPr>
      <w:rPr>
        <w:rFonts w:ascii="Courier New" w:hAnsi="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7" w15:restartNumberingAfterBreak="0">
    <w:nsid w:val="3C3C08D2"/>
    <w:multiLevelType w:val="hybridMultilevel"/>
    <w:tmpl w:val="3646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9004FC"/>
    <w:multiLevelType w:val="hybridMultilevel"/>
    <w:tmpl w:val="AF000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F56BDE"/>
    <w:multiLevelType w:val="hybridMultilevel"/>
    <w:tmpl w:val="DBDE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10767"/>
    <w:multiLevelType w:val="hybridMultilevel"/>
    <w:tmpl w:val="32E02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F5506"/>
    <w:multiLevelType w:val="hybridMultilevel"/>
    <w:tmpl w:val="349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46BB5"/>
    <w:multiLevelType w:val="hybridMultilevel"/>
    <w:tmpl w:val="DBDE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95B71"/>
    <w:multiLevelType w:val="hybridMultilevel"/>
    <w:tmpl w:val="8876C12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A744066"/>
    <w:multiLevelType w:val="hybridMultilevel"/>
    <w:tmpl w:val="421A7212"/>
    <w:lvl w:ilvl="0" w:tplc="0C09000F">
      <w:start w:val="1"/>
      <w:numFmt w:val="decimal"/>
      <w:lvlText w:val="%1."/>
      <w:lvlJc w:val="left"/>
      <w:pPr>
        <w:ind w:left="11367" w:hanging="360"/>
      </w:pPr>
      <w:rPr>
        <w:rFonts w:cs="Times New Roman" w:hint="default"/>
      </w:rPr>
    </w:lvl>
    <w:lvl w:ilvl="1" w:tplc="0C090019" w:tentative="1">
      <w:start w:val="1"/>
      <w:numFmt w:val="lowerLetter"/>
      <w:lvlText w:val="%2."/>
      <w:lvlJc w:val="left"/>
      <w:pPr>
        <w:ind w:left="12087" w:hanging="360"/>
      </w:pPr>
      <w:rPr>
        <w:rFonts w:cs="Times New Roman"/>
      </w:rPr>
    </w:lvl>
    <w:lvl w:ilvl="2" w:tplc="0C09001B" w:tentative="1">
      <w:start w:val="1"/>
      <w:numFmt w:val="lowerRoman"/>
      <w:lvlText w:val="%3."/>
      <w:lvlJc w:val="right"/>
      <w:pPr>
        <w:ind w:left="12807" w:hanging="180"/>
      </w:pPr>
      <w:rPr>
        <w:rFonts w:cs="Times New Roman"/>
      </w:rPr>
    </w:lvl>
    <w:lvl w:ilvl="3" w:tplc="0C09000F" w:tentative="1">
      <w:start w:val="1"/>
      <w:numFmt w:val="decimal"/>
      <w:lvlText w:val="%4."/>
      <w:lvlJc w:val="left"/>
      <w:pPr>
        <w:ind w:left="13527" w:hanging="360"/>
      </w:pPr>
      <w:rPr>
        <w:rFonts w:cs="Times New Roman"/>
      </w:rPr>
    </w:lvl>
    <w:lvl w:ilvl="4" w:tplc="0C090019" w:tentative="1">
      <w:start w:val="1"/>
      <w:numFmt w:val="lowerLetter"/>
      <w:lvlText w:val="%5."/>
      <w:lvlJc w:val="left"/>
      <w:pPr>
        <w:ind w:left="14247" w:hanging="360"/>
      </w:pPr>
      <w:rPr>
        <w:rFonts w:cs="Times New Roman"/>
      </w:rPr>
    </w:lvl>
    <w:lvl w:ilvl="5" w:tplc="0C09001B" w:tentative="1">
      <w:start w:val="1"/>
      <w:numFmt w:val="lowerRoman"/>
      <w:lvlText w:val="%6."/>
      <w:lvlJc w:val="right"/>
      <w:pPr>
        <w:ind w:left="14967" w:hanging="180"/>
      </w:pPr>
      <w:rPr>
        <w:rFonts w:cs="Times New Roman"/>
      </w:rPr>
    </w:lvl>
    <w:lvl w:ilvl="6" w:tplc="0C09000F" w:tentative="1">
      <w:start w:val="1"/>
      <w:numFmt w:val="decimal"/>
      <w:lvlText w:val="%7."/>
      <w:lvlJc w:val="left"/>
      <w:pPr>
        <w:ind w:left="15687" w:hanging="360"/>
      </w:pPr>
      <w:rPr>
        <w:rFonts w:cs="Times New Roman"/>
      </w:rPr>
    </w:lvl>
    <w:lvl w:ilvl="7" w:tplc="0C090019" w:tentative="1">
      <w:start w:val="1"/>
      <w:numFmt w:val="lowerLetter"/>
      <w:lvlText w:val="%8."/>
      <w:lvlJc w:val="left"/>
      <w:pPr>
        <w:ind w:left="16407" w:hanging="360"/>
      </w:pPr>
      <w:rPr>
        <w:rFonts w:cs="Times New Roman"/>
      </w:rPr>
    </w:lvl>
    <w:lvl w:ilvl="8" w:tplc="0C09001B" w:tentative="1">
      <w:start w:val="1"/>
      <w:numFmt w:val="lowerRoman"/>
      <w:lvlText w:val="%9."/>
      <w:lvlJc w:val="right"/>
      <w:pPr>
        <w:ind w:left="17127" w:hanging="180"/>
      </w:pPr>
      <w:rPr>
        <w:rFonts w:cs="Times New Roman"/>
      </w:rPr>
    </w:lvl>
  </w:abstractNum>
  <w:abstractNum w:abstractNumId="25" w15:restartNumberingAfterBreak="0">
    <w:nsid w:val="6B8D51D1"/>
    <w:multiLevelType w:val="hybridMultilevel"/>
    <w:tmpl w:val="0122D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5F6F5D"/>
    <w:multiLevelType w:val="hybridMultilevel"/>
    <w:tmpl w:val="2ADEF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756C56"/>
    <w:multiLevelType w:val="hybridMultilevel"/>
    <w:tmpl w:val="D9042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863E4F"/>
    <w:multiLevelType w:val="hybridMultilevel"/>
    <w:tmpl w:val="12FEF6F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9" w15:restartNumberingAfterBreak="0">
    <w:nsid w:val="7B1F2592"/>
    <w:multiLevelType w:val="hybridMultilevel"/>
    <w:tmpl w:val="355ECF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7"/>
  </w:num>
  <w:num w:numId="14">
    <w:abstractNumId w:val="24"/>
  </w:num>
  <w:num w:numId="15">
    <w:abstractNumId w:val="28"/>
  </w:num>
  <w:num w:numId="16">
    <w:abstractNumId w:val="12"/>
  </w:num>
  <w:num w:numId="17">
    <w:abstractNumId w:val="29"/>
  </w:num>
  <w:num w:numId="18">
    <w:abstractNumId w:val="25"/>
  </w:num>
  <w:num w:numId="19">
    <w:abstractNumId w:val="26"/>
  </w:num>
  <w:num w:numId="20">
    <w:abstractNumId w:val="18"/>
  </w:num>
  <w:num w:numId="21">
    <w:abstractNumId w:val="20"/>
  </w:num>
  <w:num w:numId="22">
    <w:abstractNumId w:val="16"/>
  </w:num>
  <w:num w:numId="23">
    <w:abstractNumId w:val="10"/>
  </w:num>
  <w:num w:numId="24">
    <w:abstractNumId w:val="11"/>
  </w:num>
  <w:num w:numId="25">
    <w:abstractNumId w:val="14"/>
  </w:num>
  <w:num w:numId="26">
    <w:abstractNumId w:val="23"/>
  </w:num>
  <w:num w:numId="27">
    <w:abstractNumId w:val="21"/>
  </w:num>
  <w:num w:numId="28">
    <w:abstractNumId w:val="13"/>
  </w:num>
  <w:num w:numId="29">
    <w:abstractNumId w:val="2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7"/>
    <w:rsid w:val="00006180"/>
    <w:rsid w:val="00007F00"/>
    <w:rsid w:val="00014EB3"/>
    <w:rsid w:val="0002259E"/>
    <w:rsid w:val="00024467"/>
    <w:rsid w:val="00026B9E"/>
    <w:rsid w:val="00026C50"/>
    <w:rsid w:val="00036427"/>
    <w:rsid w:val="00036BAD"/>
    <w:rsid w:val="00037679"/>
    <w:rsid w:val="00041CF3"/>
    <w:rsid w:val="00043585"/>
    <w:rsid w:val="00047E2D"/>
    <w:rsid w:val="00060AF3"/>
    <w:rsid w:val="000618A7"/>
    <w:rsid w:val="0006248C"/>
    <w:rsid w:val="00064364"/>
    <w:rsid w:val="000710F1"/>
    <w:rsid w:val="00072036"/>
    <w:rsid w:val="000744D1"/>
    <w:rsid w:val="0007497A"/>
    <w:rsid w:val="00080A39"/>
    <w:rsid w:val="000925D9"/>
    <w:rsid w:val="00094264"/>
    <w:rsid w:val="000A3979"/>
    <w:rsid w:val="000B1344"/>
    <w:rsid w:val="000C10CB"/>
    <w:rsid w:val="000C1319"/>
    <w:rsid w:val="000C6B7F"/>
    <w:rsid w:val="000C700D"/>
    <w:rsid w:val="000C7EE9"/>
    <w:rsid w:val="000D2162"/>
    <w:rsid w:val="000D428A"/>
    <w:rsid w:val="000D6991"/>
    <w:rsid w:val="000D7569"/>
    <w:rsid w:val="000E1ADA"/>
    <w:rsid w:val="000E3FB8"/>
    <w:rsid w:val="000E57F7"/>
    <w:rsid w:val="000F18DC"/>
    <w:rsid w:val="000F390E"/>
    <w:rsid w:val="000F3C7D"/>
    <w:rsid w:val="001000A8"/>
    <w:rsid w:val="00102443"/>
    <w:rsid w:val="00110690"/>
    <w:rsid w:val="00114FB7"/>
    <w:rsid w:val="001151DB"/>
    <w:rsid w:val="00117CE9"/>
    <w:rsid w:val="0012121F"/>
    <w:rsid w:val="0012359D"/>
    <w:rsid w:val="001270A9"/>
    <w:rsid w:val="00136CF7"/>
    <w:rsid w:val="00142B5F"/>
    <w:rsid w:val="001432D8"/>
    <w:rsid w:val="00143AAC"/>
    <w:rsid w:val="00143AC5"/>
    <w:rsid w:val="001446B8"/>
    <w:rsid w:val="00146321"/>
    <w:rsid w:val="00146C7F"/>
    <w:rsid w:val="001470AF"/>
    <w:rsid w:val="00151918"/>
    <w:rsid w:val="00162B19"/>
    <w:rsid w:val="00164844"/>
    <w:rsid w:val="001653C4"/>
    <w:rsid w:val="00172F4B"/>
    <w:rsid w:val="00173D41"/>
    <w:rsid w:val="00175349"/>
    <w:rsid w:val="001807D6"/>
    <w:rsid w:val="00181CD1"/>
    <w:rsid w:val="001858C1"/>
    <w:rsid w:val="001955CC"/>
    <w:rsid w:val="0019642D"/>
    <w:rsid w:val="00197EE8"/>
    <w:rsid w:val="00197F55"/>
    <w:rsid w:val="001A45C5"/>
    <w:rsid w:val="001A585F"/>
    <w:rsid w:val="001A6282"/>
    <w:rsid w:val="001A7BE8"/>
    <w:rsid w:val="001B01A0"/>
    <w:rsid w:val="001B0381"/>
    <w:rsid w:val="001B142B"/>
    <w:rsid w:val="001B1CD2"/>
    <w:rsid w:val="001B339F"/>
    <w:rsid w:val="001B4FC2"/>
    <w:rsid w:val="001C4513"/>
    <w:rsid w:val="001C494A"/>
    <w:rsid w:val="001E3644"/>
    <w:rsid w:val="001F10F4"/>
    <w:rsid w:val="001F3FFD"/>
    <w:rsid w:val="001F56D4"/>
    <w:rsid w:val="001F63C3"/>
    <w:rsid w:val="002023B2"/>
    <w:rsid w:val="00202E4A"/>
    <w:rsid w:val="00203761"/>
    <w:rsid w:val="00213387"/>
    <w:rsid w:val="00213BF3"/>
    <w:rsid w:val="00226583"/>
    <w:rsid w:val="00227BA6"/>
    <w:rsid w:val="00233E31"/>
    <w:rsid w:val="00234454"/>
    <w:rsid w:val="00246B0D"/>
    <w:rsid w:val="0024716D"/>
    <w:rsid w:val="00251392"/>
    <w:rsid w:val="00257B89"/>
    <w:rsid w:val="00274137"/>
    <w:rsid w:val="00274494"/>
    <w:rsid w:val="00274FBE"/>
    <w:rsid w:val="00280BFF"/>
    <w:rsid w:val="00282115"/>
    <w:rsid w:val="00283BB6"/>
    <w:rsid w:val="00293C9C"/>
    <w:rsid w:val="0029405B"/>
    <w:rsid w:val="002A0147"/>
    <w:rsid w:val="002A713D"/>
    <w:rsid w:val="002B1260"/>
    <w:rsid w:val="002B253B"/>
    <w:rsid w:val="002B2F9C"/>
    <w:rsid w:val="002C4547"/>
    <w:rsid w:val="002C4A62"/>
    <w:rsid w:val="002C4DE4"/>
    <w:rsid w:val="002C4EE2"/>
    <w:rsid w:val="002C6285"/>
    <w:rsid w:val="002D0E16"/>
    <w:rsid w:val="002D31E2"/>
    <w:rsid w:val="002D368E"/>
    <w:rsid w:val="002F01F5"/>
    <w:rsid w:val="002F1C08"/>
    <w:rsid w:val="002F74D9"/>
    <w:rsid w:val="0030160A"/>
    <w:rsid w:val="003050DE"/>
    <w:rsid w:val="00315394"/>
    <w:rsid w:val="00326428"/>
    <w:rsid w:val="003317E4"/>
    <w:rsid w:val="00332233"/>
    <w:rsid w:val="003364B5"/>
    <w:rsid w:val="003379F8"/>
    <w:rsid w:val="003400D6"/>
    <w:rsid w:val="00342F86"/>
    <w:rsid w:val="003432FE"/>
    <w:rsid w:val="003439B8"/>
    <w:rsid w:val="00346AE7"/>
    <w:rsid w:val="00357964"/>
    <w:rsid w:val="00363568"/>
    <w:rsid w:val="003636CD"/>
    <w:rsid w:val="003643F1"/>
    <w:rsid w:val="003835F7"/>
    <w:rsid w:val="00386604"/>
    <w:rsid w:val="0039319F"/>
    <w:rsid w:val="003A0EA5"/>
    <w:rsid w:val="003A799B"/>
    <w:rsid w:val="003B1D32"/>
    <w:rsid w:val="003B2A3C"/>
    <w:rsid w:val="003C4E4D"/>
    <w:rsid w:val="003C77CA"/>
    <w:rsid w:val="003D09D2"/>
    <w:rsid w:val="003D10E1"/>
    <w:rsid w:val="003D1C11"/>
    <w:rsid w:val="003E516F"/>
    <w:rsid w:val="003E7F7B"/>
    <w:rsid w:val="003F6259"/>
    <w:rsid w:val="003F62EC"/>
    <w:rsid w:val="003F7781"/>
    <w:rsid w:val="004034F2"/>
    <w:rsid w:val="00403948"/>
    <w:rsid w:val="004043C3"/>
    <w:rsid w:val="00420068"/>
    <w:rsid w:val="00421C45"/>
    <w:rsid w:val="004253C3"/>
    <w:rsid w:val="0042562F"/>
    <w:rsid w:val="00425D3F"/>
    <w:rsid w:val="00427FF2"/>
    <w:rsid w:val="00430B2B"/>
    <w:rsid w:val="00431DEF"/>
    <w:rsid w:val="004356A1"/>
    <w:rsid w:val="00435B59"/>
    <w:rsid w:val="00437F91"/>
    <w:rsid w:val="0044002E"/>
    <w:rsid w:val="00450D09"/>
    <w:rsid w:val="00451CC8"/>
    <w:rsid w:val="0045265B"/>
    <w:rsid w:val="00452C35"/>
    <w:rsid w:val="004536D1"/>
    <w:rsid w:val="004555A6"/>
    <w:rsid w:val="004558BC"/>
    <w:rsid w:val="004610F7"/>
    <w:rsid w:val="004618FA"/>
    <w:rsid w:val="00480A31"/>
    <w:rsid w:val="00490047"/>
    <w:rsid w:val="004959E3"/>
    <w:rsid w:val="004A0149"/>
    <w:rsid w:val="004A14EE"/>
    <w:rsid w:val="004A2608"/>
    <w:rsid w:val="004A6C0C"/>
    <w:rsid w:val="004A7111"/>
    <w:rsid w:val="004B070A"/>
    <w:rsid w:val="004B0964"/>
    <w:rsid w:val="004B263B"/>
    <w:rsid w:val="004B41DD"/>
    <w:rsid w:val="004B47CF"/>
    <w:rsid w:val="004B47E6"/>
    <w:rsid w:val="004B680C"/>
    <w:rsid w:val="004B6B1F"/>
    <w:rsid w:val="004C06C3"/>
    <w:rsid w:val="004C7D8C"/>
    <w:rsid w:val="004D2F8E"/>
    <w:rsid w:val="004E3425"/>
    <w:rsid w:val="004F66B8"/>
    <w:rsid w:val="00505558"/>
    <w:rsid w:val="00505CB6"/>
    <w:rsid w:val="005068A1"/>
    <w:rsid w:val="00513984"/>
    <w:rsid w:val="0051464C"/>
    <w:rsid w:val="00514CA5"/>
    <w:rsid w:val="0051566B"/>
    <w:rsid w:val="00515935"/>
    <w:rsid w:val="005172D7"/>
    <w:rsid w:val="00532D9D"/>
    <w:rsid w:val="005402DB"/>
    <w:rsid w:val="0054113E"/>
    <w:rsid w:val="00542E6F"/>
    <w:rsid w:val="00543961"/>
    <w:rsid w:val="00544366"/>
    <w:rsid w:val="00552E7D"/>
    <w:rsid w:val="005549A0"/>
    <w:rsid w:val="005549B8"/>
    <w:rsid w:val="00556C1A"/>
    <w:rsid w:val="00557561"/>
    <w:rsid w:val="00563A33"/>
    <w:rsid w:val="00567F3A"/>
    <w:rsid w:val="0057117F"/>
    <w:rsid w:val="00572481"/>
    <w:rsid w:val="00575C04"/>
    <w:rsid w:val="00580CA8"/>
    <w:rsid w:val="00581E43"/>
    <w:rsid w:val="00585370"/>
    <w:rsid w:val="0058596F"/>
    <w:rsid w:val="005952DA"/>
    <w:rsid w:val="0059652D"/>
    <w:rsid w:val="005C6B49"/>
    <w:rsid w:val="005D3515"/>
    <w:rsid w:val="005D612D"/>
    <w:rsid w:val="005E195D"/>
    <w:rsid w:val="005E238F"/>
    <w:rsid w:val="005E3080"/>
    <w:rsid w:val="005E5612"/>
    <w:rsid w:val="005F0AF9"/>
    <w:rsid w:val="00600E24"/>
    <w:rsid w:val="00603151"/>
    <w:rsid w:val="00606D81"/>
    <w:rsid w:val="0061424D"/>
    <w:rsid w:val="006142F7"/>
    <w:rsid w:val="00620C86"/>
    <w:rsid w:val="00621C15"/>
    <w:rsid w:val="00625C1A"/>
    <w:rsid w:val="00626235"/>
    <w:rsid w:val="006262EC"/>
    <w:rsid w:val="0064297A"/>
    <w:rsid w:val="00647646"/>
    <w:rsid w:val="00647B0C"/>
    <w:rsid w:val="00650324"/>
    <w:rsid w:val="00650362"/>
    <w:rsid w:val="006540D5"/>
    <w:rsid w:val="00654741"/>
    <w:rsid w:val="006665B8"/>
    <w:rsid w:val="0066670F"/>
    <w:rsid w:val="00673542"/>
    <w:rsid w:val="00682A8B"/>
    <w:rsid w:val="00686BEE"/>
    <w:rsid w:val="00690DA5"/>
    <w:rsid w:val="00697D04"/>
    <w:rsid w:val="00697E56"/>
    <w:rsid w:val="006A0F2E"/>
    <w:rsid w:val="006A1E2E"/>
    <w:rsid w:val="006A2564"/>
    <w:rsid w:val="006A4A30"/>
    <w:rsid w:val="006B09C2"/>
    <w:rsid w:val="006B6119"/>
    <w:rsid w:val="006C4B33"/>
    <w:rsid w:val="006D0C08"/>
    <w:rsid w:val="006D2AE9"/>
    <w:rsid w:val="006E0463"/>
    <w:rsid w:val="006E29CF"/>
    <w:rsid w:val="006E4E01"/>
    <w:rsid w:val="006E7418"/>
    <w:rsid w:val="006F2DAA"/>
    <w:rsid w:val="006F34E2"/>
    <w:rsid w:val="007026E8"/>
    <w:rsid w:val="00703F71"/>
    <w:rsid w:val="007079A2"/>
    <w:rsid w:val="007107EE"/>
    <w:rsid w:val="0071142D"/>
    <w:rsid w:val="00714C3F"/>
    <w:rsid w:val="00722A0B"/>
    <w:rsid w:val="00723497"/>
    <w:rsid w:val="00726964"/>
    <w:rsid w:val="00726CA3"/>
    <w:rsid w:val="00733791"/>
    <w:rsid w:val="0074088C"/>
    <w:rsid w:val="00742104"/>
    <w:rsid w:val="00745F72"/>
    <w:rsid w:val="00753272"/>
    <w:rsid w:val="00755926"/>
    <w:rsid w:val="007559D6"/>
    <w:rsid w:val="0076339B"/>
    <w:rsid w:val="00774A4B"/>
    <w:rsid w:val="0078205E"/>
    <w:rsid w:val="007825E7"/>
    <w:rsid w:val="0079069B"/>
    <w:rsid w:val="0079180C"/>
    <w:rsid w:val="00792BD0"/>
    <w:rsid w:val="00797B50"/>
    <w:rsid w:val="007A1197"/>
    <w:rsid w:val="007A2A67"/>
    <w:rsid w:val="007A2BD7"/>
    <w:rsid w:val="007A37B7"/>
    <w:rsid w:val="007A464C"/>
    <w:rsid w:val="007A74D0"/>
    <w:rsid w:val="007A7FD5"/>
    <w:rsid w:val="007B0C64"/>
    <w:rsid w:val="007B3549"/>
    <w:rsid w:val="007B6E38"/>
    <w:rsid w:val="007C00F5"/>
    <w:rsid w:val="007C4128"/>
    <w:rsid w:val="007C481C"/>
    <w:rsid w:val="007D42C8"/>
    <w:rsid w:val="007D687D"/>
    <w:rsid w:val="007D7BCC"/>
    <w:rsid w:val="007E28FD"/>
    <w:rsid w:val="007E3E98"/>
    <w:rsid w:val="007E4D79"/>
    <w:rsid w:val="007F2ECA"/>
    <w:rsid w:val="007F32C6"/>
    <w:rsid w:val="007F4133"/>
    <w:rsid w:val="007F60FC"/>
    <w:rsid w:val="00805836"/>
    <w:rsid w:val="008141EE"/>
    <w:rsid w:val="0082199D"/>
    <w:rsid w:val="008235D1"/>
    <w:rsid w:val="00832FD3"/>
    <w:rsid w:val="00835EBE"/>
    <w:rsid w:val="008370A9"/>
    <w:rsid w:val="008412A8"/>
    <w:rsid w:val="00845692"/>
    <w:rsid w:val="00851B1F"/>
    <w:rsid w:val="008520D3"/>
    <w:rsid w:val="0086538C"/>
    <w:rsid w:val="00865BBC"/>
    <w:rsid w:val="00874407"/>
    <w:rsid w:val="00876906"/>
    <w:rsid w:val="008774BB"/>
    <w:rsid w:val="00877FAE"/>
    <w:rsid w:val="0088197F"/>
    <w:rsid w:val="008A136B"/>
    <w:rsid w:val="008A3F26"/>
    <w:rsid w:val="008A43C3"/>
    <w:rsid w:val="008B0CE2"/>
    <w:rsid w:val="008B1AA2"/>
    <w:rsid w:val="008B3532"/>
    <w:rsid w:val="008C01CF"/>
    <w:rsid w:val="008C390D"/>
    <w:rsid w:val="008C5345"/>
    <w:rsid w:val="008D0CD5"/>
    <w:rsid w:val="008D7976"/>
    <w:rsid w:val="008E69F3"/>
    <w:rsid w:val="008E6E45"/>
    <w:rsid w:val="008E70F5"/>
    <w:rsid w:val="008E76A8"/>
    <w:rsid w:val="008F088C"/>
    <w:rsid w:val="008F0FDC"/>
    <w:rsid w:val="008F578B"/>
    <w:rsid w:val="008F67C9"/>
    <w:rsid w:val="00901E45"/>
    <w:rsid w:val="00902E04"/>
    <w:rsid w:val="0090686B"/>
    <w:rsid w:val="00907C9C"/>
    <w:rsid w:val="0091594F"/>
    <w:rsid w:val="009178FE"/>
    <w:rsid w:val="00921059"/>
    <w:rsid w:val="009214F1"/>
    <w:rsid w:val="00923310"/>
    <w:rsid w:val="009327D5"/>
    <w:rsid w:val="00933085"/>
    <w:rsid w:val="00933927"/>
    <w:rsid w:val="0093700B"/>
    <w:rsid w:val="009413A8"/>
    <w:rsid w:val="0094165E"/>
    <w:rsid w:val="00941DE7"/>
    <w:rsid w:val="009426BA"/>
    <w:rsid w:val="009446DA"/>
    <w:rsid w:val="00951733"/>
    <w:rsid w:val="00952E97"/>
    <w:rsid w:val="00956893"/>
    <w:rsid w:val="0096039A"/>
    <w:rsid w:val="00960937"/>
    <w:rsid w:val="00961BB4"/>
    <w:rsid w:val="00963896"/>
    <w:rsid w:val="00972618"/>
    <w:rsid w:val="009826DA"/>
    <w:rsid w:val="00991562"/>
    <w:rsid w:val="00992DEF"/>
    <w:rsid w:val="00995D3D"/>
    <w:rsid w:val="00995E00"/>
    <w:rsid w:val="009A4206"/>
    <w:rsid w:val="009A4A36"/>
    <w:rsid w:val="009A4A6A"/>
    <w:rsid w:val="009A6DC3"/>
    <w:rsid w:val="009B3962"/>
    <w:rsid w:val="009B4A0E"/>
    <w:rsid w:val="009C2EC5"/>
    <w:rsid w:val="009C30E7"/>
    <w:rsid w:val="009C3408"/>
    <w:rsid w:val="009D2520"/>
    <w:rsid w:val="009D40E9"/>
    <w:rsid w:val="009D531B"/>
    <w:rsid w:val="009D7A4B"/>
    <w:rsid w:val="009E42C8"/>
    <w:rsid w:val="009E5563"/>
    <w:rsid w:val="009E6249"/>
    <w:rsid w:val="009E6723"/>
    <w:rsid w:val="009E7B60"/>
    <w:rsid w:val="009F5721"/>
    <w:rsid w:val="00A01382"/>
    <w:rsid w:val="00A01B84"/>
    <w:rsid w:val="00A05CB6"/>
    <w:rsid w:val="00A069B1"/>
    <w:rsid w:val="00A17055"/>
    <w:rsid w:val="00A20FFC"/>
    <w:rsid w:val="00A25545"/>
    <w:rsid w:val="00A25803"/>
    <w:rsid w:val="00A32E75"/>
    <w:rsid w:val="00A33E3D"/>
    <w:rsid w:val="00A40F2C"/>
    <w:rsid w:val="00A41103"/>
    <w:rsid w:val="00A44435"/>
    <w:rsid w:val="00A470F3"/>
    <w:rsid w:val="00A47964"/>
    <w:rsid w:val="00A51E03"/>
    <w:rsid w:val="00A52EF9"/>
    <w:rsid w:val="00A550A0"/>
    <w:rsid w:val="00A57168"/>
    <w:rsid w:val="00A60AB6"/>
    <w:rsid w:val="00A618C6"/>
    <w:rsid w:val="00A6362B"/>
    <w:rsid w:val="00A65DB4"/>
    <w:rsid w:val="00A74DF1"/>
    <w:rsid w:val="00A76141"/>
    <w:rsid w:val="00A83E45"/>
    <w:rsid w:val="00A851CA"/>
    <w:rsid w:val="00A87EA3"/>
    <w:rsid w:val="00A90B97"/>
    <w:rsid w:val="00A92F35"/>
    <w:rsid w:val="00A97630"/>
    <w:rsid w:val="00AA0D8D"/>
    <w:rsid w:val="00AA2A7D"/>
    <w:rsid w:val="00AA2BA3"/>
    <w:rsid w:val="00AA573F"/>
    <w:rsid w:val="00AA7879"/>
    <w:rsid w:val="00AB4B5B"/>
    <w:rsid w:val="00AC1B0C"/>
    <w:rsid w:val="00AC2D8E"/>
    <w:rsid w:val="00AC4321"/>
    <w:rsid w:val="00AC53FC"/>
    <w:rsid w:val="00AC5683"/>
    <w:rsid w:val="00AC5BCD"/>
    <w:rsid w:val="00AC7B27"/>
    <w:rsid w:val="00AD19EC"/>
    <w:rsid w:val="00AE0078"/>
    <w:rsid w:val="00AE0A6F"/>
    <w:rsid w:val="00AE1E3C"/>
    <w:rsid w:val="00AE22A2"/>
    <w:rsid w:val="00AE2656"/>
    <w:rsid w:val="00AF1EF0"/>
    <w:rsid w:val="00AF3A50"/>
    <w:rsid w:val="00AF40C0"/>
    <w:rsid w:val="00AF74A3"/>
    <w:rsid w:val="00B0154C"/>
    <w:rsid w:val="00B14381"/>
    <w:rsid w:val="00B21CFB"/>
    <w:rsid w:val="00B277DF"/>
    <w:rsid w:val="00B313C2"/>
    <w:rsid w:val="00B34AED"/>
    <w:rsid w:val="00B34B0D"/>
    <w:rsid w:val="00B44E20"/>
    <w:rsid w:val="00B455F1"/>
    <w:rsid w:val="00B47B89"/>
    <w:rsid w:val="00B51D93"/>
    <w:rsid w:val="00B60FE2"/>
    <w:rsid w:val="00B65E68"/>
    <w:rsid w:val="00B67782"/>
    <w:rsid w:val="00B71D05"/>
    <w:rsid w:val="00B82324"/>
    <w:rsid w:val="00B85439"/>
    <w:rsid w:val="00B86FC2"/>
    <w:rsid w:val="00B91F22"/>
    <w:rsid w:val="00B92234"/>
    <w:rsid w:val="00B92F11"/>
    <w:rsid w:val="00B93051"/>
    <w:rsid w:val="00B93EEA"/>
    <w:rsid w:val="00B94120"/>
    <w:rsid w:val="00B95C31"/>
    <w:rsid w:val="00B962B1"/>
    <w:rsid w:val="00BA0C17"/>
    <w:rsid w:val="00BA5D98"/>
    <w:rsid w:val="00BB0D08"/>
    <w:rsid w:val="00BB3B38"/>
    <w:rsid w:val="00BB449D"/>
    <w:rsid w:val="00BB4DF0"/>
    <w:rsid w:val="00BB5ED2"/>
    <w:rsid w:val="00BC0F23"/>
    <w:rsid w:val="00BC5CAA"/>
    <w:rsid w:val="00BC7E73"/>
    <w:rsid w:val="00BD035E"/>
    <w:rsid w:val="00BD2061"/>
    <w:rsid w:val="00BD4625"/>
    <w:rsid w:val="00BD51E0"/>
    <w:rsid w:val="00BF5FAF"/>
    <w:rsid w:val="00BF6151"/>
    <w:rsid w:val="00BF7150"/>
    <w:rsid w:val="00C0686C"/>
    <w:rsid w:val="00C06B1A"/>
    <w:rsid w:val="00C07F72"/>
    <w:rsid w:val="00C11DF8"/>
    <w:rsid w:val="00C129C7"/>
    <w:rsid w:val="00C14524"/>
    <w:rsid w:val="00C21245"/>
    <w:rsid w:val="00C264E1"/>
    <w:rsid w:val="00C26901"/>
    <w:rsid w:val="00C2766A"/>
    <w:rsid w:val="00C34849"/>
    <w:rsid w:val="00C34B8D"/>
    <w:rsid w:val="00C36A6C"/>
    <w:rsid w:val="00C40EBC"/>
    <w:rsid w:val="00C4178C"/>
    <w:rsid w:val="00C43018"/>
    <w:rsid w:val="00C43559"/>
    <w:rsid w:val="00C50B39"/>
    <w:rsid w:val="00C50CF2"/>
    <w:rsid w:val="00C50F45"/>
    <w:rsid w:val="00C60C46"/>
    <w:rsid w:val="00C6411F"/>
    <w:rsid w:val="00C6428D"/>
    <w:rsid w:val="00C64972"/>
    <w:rsid w:val="00C818E3"/>
    <w:rsid w:val="00C85632"/>
    <w:rsid w:val="00C92C7B"/>
    <w:rsid w:val="00C935B0"/>
    <w:rsid w:val="00CA0C95"/>
    <w:rsid w:val="00CA604B"/>
    <w:rsid w:val="00CB105B"/>
    <w:rsid w:val="00CB5D5F"/>
    <w:rsid w:val="00CC4954"/>
    <w:rsid w:val="00CC606F"/>
    <w:rsid w:val="00CC6E76"/>
    <w:rsid w:val="00CD0EBD"/>
    <w:rsid w:val="00CD12E8"/>
    <w:rsid w:val="00CD3978"/>
    <w:rsid w:val="00CD3E3F"/>
    <w:rsid w:val="00CE2132"/>
    <w:rsid w:val="00CE42C5"/>
    <w:rsid w:val="00CE6BBB"/>
    <w:rsid w:val="00CE7094"/>
    <w:rsid w:val="00CF01D8"/>
    <w:rsid w:val="00CF03B7"/>
    <w:rsid w:val="00CF55B0"/>
    <w:rsid w:val="00CF7B91"/>
    <w:rsid w:val="00D040D0"/>
    <w:rsid w:val="00D06876"/>
    <w:rsid w:val="00D11F78"/>
    <w:rsid w:val="00D15F7A"/>
    <w:rsid w:val="00D23BD5"/>
    <w:rsid w:val="00D24BD1"/>
    <w:rsid w:val="00D3139E"/>
    <w:rsid w:val="00D34BAA"/>
    <w:rsid w:val="00D36B38"/>
    <w:rsid w:val="00D436D5"/>
    <w:rsid w:val="00D5007E"/>
    <w:rsid w:val="00D51DA4"/>
    <w:rsid w:val="00D55671"/>
    <w:rsid w:val="00D574EA"/>
    <w:rsid w:val="00D650CC"/>
    <w:rsid w:val="00D70D01"/>
    <w:rsid w:val="00D7361E"/>
    <w:rsid w:val="00D7446F"/>
    <w:rsid w:val="00D86875"/>
    <w:rsid w:val="00D8797E"/>
    <w:rsid w:val="00DA153E"/>
    <w:rsid w:val="00DB0AFA"/>
    <w:rsid w:val="00DB0F31"/>
    <w:rsid w:val="00DC32A2"/>
    <w:rsid w:val="00DC6229"/>
    <w:rsid w:val="00DD065A"/>
    <w:rsid w:val="00DD4C2B"/>
    <w:rsid w:val="00DD6C63"/>
    <w:rsid w:val="00DE18B7"/>
    <w:rsid w:val="00DE5832"/>
    <w:rsid w:val="00DE5D45"/>
    <w:rsid w:val="00DE7212"/>
    <w:rsid w:val="00DE75DE"/>
    <w:rsid w:val="00DE797D"/>
    <w:rsid w:val="00DE7E14"/>
    <w:rsid w:val="00DF7609"/>
    <w:rsid w:val="00E00C6F"/>
    <w:rsid w:val="00E01F53"/>
    <w:rsid w:val="00E020A2"/>
    <w:rsid w:val="00E03639"/>
    <w:rsid w:val="00E051AF"/>
    <w:rsid w:val="00E068B7"/>
    <w:rsid w:val="00E069A5"/>
    <w:rsid w:val="00E07850"/>
    <w:rsid w:val="00E07A28"/>
    <w:rsid w:val="00E130F9"/>
    <w:rsid w:val="00E14AFB"/>
    <w:rsid w:val="00E17E0C"/>
    <w:rsid w:val="00E20720"/>
    <w:rsid w:val="00E23CD7"/>
    <w:rsid w:val="00E24081"/>
    <w:rsid w:val="00E243FC"/>
    <w:rsid w:val="00E2699A"/>
    <w:rsid w:val="00E272F9"/>
    <w:rsid w:val="00E3399C"/>
    <w:rsid w:val="00E33AEC"/>
    <w:rsid w:val="00E37B62"/>
    <w:rsid w:val="00E41D60"/>
    <w:rsid w:val="00E54045"/>
    <w:rsid w:val="00E55CCD"/>
    <w:rsid w:val="00E564C0"/>
    <w:rsid w:val="00E5718D"/>
    <w:rsid w:val="00E60BEF"/>
    <w:rsid w:val="00E61571"/>
    <w:rsid w:val="00E6564F"/>
    <w:rsid w:val="00E66727"/>
    <w:rsid w:val="00E8225D"/>
    <w:rsid w:val="00EA48AB"/>
    <w:rsid w:val="00EA6A8B"/>
    <w:rsid w:val="00EA6F59"/>
    <w:rsid w:val="00EB2DB2"/>
    <w:rsid w:val="00EB5087"/>
    <w:rsid w:val="00EC1297"/>
    <w:rsid w:val="00EC49ED"/>
    <w:rsid w:val="00EC54B2"/>
    <w:rsid w:val="00EC5E96"/>
    <w:rsid w:val="00EC6282"/>
    <w:rsid w:val="00ED00C8"/>
    <w:rsid w:val="00EE00D1"/>
    <w:rsid w:val="00EE07DE"/>
    <w:rsid w:val="00EE0B15"/>
    <w:rsid w:val="00EE38AA"/>
    <w:rsid w:val="00EE640D"/>
    <w:rsid w:val="00EF221F"/>
    <w:rsid w:val="00EF2AA4"/>
    <w:rsid w:val="00EF2AB5"/>
    <w:rsid w:val="00EF6F07"/>
    <w:rsid w:val="00F05FB8"/>
    <w:rsid w:val="00F06029"/>
    <w:rsid w:val="00F074DD"/>
    <w:rsid w:val="00F107BC"/>
    <w:rsid w:val="00F1084F"/>
    <w:rsid w:val="00F12B85"/>
    <w:rsid w:val="00F16583"/>
    <w:rsid w:val="00F25501"/>
    <w:rsid w:val="00F31494"/>
    <w:rsid w:val="00F34126"/>
    <w:rsid w:val="00F3565D"/>
    <w:rsid w:val="00F36592"/>
    <w:rsid w:val="00F37F82"/>
    <w:rsid w:val="00F40E10"/>
    <w:rsid w:val="00F4274F"/>
    <w:rsid w:val="00F5369A"/>
    <w:rsid w:val="00F63ADF"/>
    <w:rsid w:val="00F671C0"/>
    <w:rsid w:val="00F7084F"/>
    <w:rsid w:val="00F73F4F"/>
    <w:rsid w:val="00F825A0"/>
    <w:rsid w:val="00F83372"/>
    <w:rsid w:val="00F83ED3"/>
    <w:rsid w:val="00F842B8"/>
    <w:rsid w:val="00F90662"/>
    <w:rsid w:val="00FA0D83"/>
    <w:rsid w:val="00FA29D0"/>
    <w:rsid w:val="00FA7CD4"/>
    <w:rsid w:val="00FA7FEF"/>
    <w:rsid w:val="00FB1D41"/>
    <w:rsid w:val="00FB202D"/>
    <w:rsid w:val="00FB2ECD"/>
    <w:rsid w:val="00FB7ABA"/>
    <w:rsid w:val="00FC1DA4"/>
    <w:rsid w:val="00FC2E04"/>
    <w:rsid w:val="00FC3FF1"/>
    <w:rsid w:val="00FD48F2"/>
    <w:rsid w:val="00FD748D"/>
    <w:rsid w:val="00FE519D"/>
    <w:rsid w:val="00FE5E14"/>
    <w:rsid w:val="00FF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F38D9F7-3EA5-4EB8-BB57-5866F9D9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86C"/>
    <w:rPr>
      <w:rFonts w:ascii="Times New Roman" w:hAnsi="Times New Roman" w:cs="Arial"/>
      <w:sz w:val="24"/>
      <w:szCs w:val="24"/>
      <w:lang w:val="de-DE" w:eastAsia="de-DE"/>
    </w:rPr>
  </w:style>
  <w:style w:type="paragraph" w:styleId="Heading1">
    <w:name w:val="heading 1"/>
    <w:basedOn w:val="Normal"/>
    <w:next w:val="Normal"/>
    <w:link w:val="Heading1Char"/>
    <w:uiPriority w:val="99"/>
    <w:qFormat/>
    <w:rsid w:val="00E01F53"/>
    <w:pPr>
      <w:keepNext/>
      <w:spacing w:before="240" w:after="60"/>
      <w:outlineLvl w:val="0"/>
    </w:pPr>
    <w:rPr>
      <w:rFonts w:asciiTheme="majorHAnsi" w:hAnsiTheme="majorHAnsi"/>
      <w:b/>
      <w:bCs/>
      <w:color w:val="8DB3E2" w:themeColor="text2" w:themeTint="66"/>
      <w:kern w:val="32"/>
      <w:sz w:val="48"/>
      <w:szCs w:val="32"/>
      <w:lang w:val="en-AU" w:eastAsia="en-US"/>
    </w:rPr>
  </w:style>
  <w:style w:type="paragraph" w:styleId="Heading2">
    <w:name w:val="heading 2"/>
    <w:basedOn w:val="Normal"/>
    <w:next w:val="Normal"/>
    <w:link w:val="Heading2Char"/>
    <w:uiPriority w:val="99"/>
    <w:qFormat/>
    <w:rsid w:val="004C06C3"/>
    <w:pPr>
      <w:keepNext/>
      <w:spacing w:before="240" w:after="60"/>
      <w:outlineLvl w:val="1"/>
    </w:pPr>
    <w:rPr>
      <w:rFonts w:asciiTheme="majorHAnsi" w:hAnsiTheme="majorHAnsi"/>
      <w:b/>
      <w:bCs/>
      <w:iCs/>
      <w:color w:val="4F81BD" w:themeColor="accent1"/>
      <w:sz w:val="28"/>
      <w:szCs w:val="28"/>
      <w:lang w:val="en-AU" w:eastAsia="en-US"/>
    </w:rPr>
  </w:style>
  <w:style w:type="paragraph" w:styleId="Heading3">
    <w:name w:val="heading 3"/>
    <w:basedOn w:val="Normal"/>
    <w:next w:val="Normal"/>
    <w:link w:val="Heading3Char"/>
    <w:uiPriority w:val="9"/>
    <w:unhideWhenUsed/>
    <w:qFormat/>
    <w:locked/>
    <w:rsid w:val="006A4A30"/>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1F53"/>
    <w:rPr>
      <w:rFonts w:asciiTheme="majorHAnsi" w:hAnsiTheme="majorHAnsi" w:cs="Arial"/>
      <w:b/>
      <w:bCs/>
      <w:color w:val="8DB3E2" w:themeColor="text2" w:themeTint="66"/>
      <w:kern w:val="32"/>
      <w:sz w:val="48"/>
      <w:szCs w:val="32"/>
      <w:lang w:val="en-AU"/>
    </w:rPr>
  </w:style>
  <w:style w:type="character" w:customStyle="1" w:styleId="Heading2Char">
    <w:name w:val="Heading 2 Char"/>
    <w:link w:val="Heading2"/>
    <w:uiPriority w:val="99"/>
    <w:locked/>
    <w:rsid w:val="004C06C3"/>
    <w:rPr>
      <w:rFonts w:asciiTheme="majorHAnsi" w:hAnsiTheme="majorHAnsi" w:cs="Arial"/>
      <w:b/>
      <w:bCs/>
      <w:iCs/>
      <w:color w:val="4F81BD" w:themeColor="accent1"/>
      <w:sz w:val="28"/>
      <w:szCs w:val="28"/>
      <w:lang w:val="en-AU"/>
    </w:rPr>
  </w:style>
  <w:style w:type="paragraph" w:styleId="BalloonText">
    <w:name w:val="Balloon Text"/>
    <w:basedOn w:val="Normal"/>
    <w:link w:val="BalloonTextChar"/>
    <w:uiPriority w:val="99"/>
    <w:semiHidden/>
    <w:rsid w:val="00A87EA3"/>
    <w:rPr>
      <w:rFonts w:ascii="Tahoma" w:hAnsi="Tahoma" w:cs="Tahoma"/>
      <w:sz w:val="16"/>
      <w:szCs w:val="16"/>
    </w:rPr>
  </w:style>
  <w:style w:type="character" w:customStyle="1" w:styleId="BalloonTextChar">
    <w:name w:val="Balloon Text Char"/>
    <w:link w:val="BalloonText"/>
    <w:uiPriority w:val="99"/>
    <w:locked/>
    <w:rsid w:val="00A87EA3"/>
    <w:rPr>
      <w:rFonts w:ascii="Tahoma" w:hAnsi="Tahoma" w:cs="Tahoma"/>
      <w:sz w:val="16"/>
      <w:szCs w:val="16"/>
      <w:lang w:val="de-DE" w:eastAsia="de-DE"/>
    </w:rPr>
  </w:style>
  <w:style w:type="character" w:customStyle="1" w:styleId="ZchnZchn3">
    <w:name w:val="Zchn Zchn3"/>
    <w:uiPriority w:val="99"/>
    <w:semiHidden/>
    <w:rsid w:val="00A87EA3"/>
    <w:rPr>
      <w:rFonts w:ascii="Tahoma" w:hAnsi="Tahoma" w:cs="Tahoma"/>
      <w:sz w:val="16"/>
      <w:szCs w:val="16"/>
    </w:rPr>
  </w:style>
  <w:style w:type="paragraph" w:styleId="FootnoteText">
    <w:name w:val="footnote text"/>
    <w:basedOn w:val="Normal"/>
    <w:link w:val="FootnoteTextChar"/>
    <w:uiPriority w:val="99"/>
    <w:semiHidden/>
    <w:rsid w:val="00A87EA3"/>
    <w:rPr>
      <w:sz w:val="20"/>
      <w:szCs w:val="20"/>
    </w:rPr>
  </w:style>
  <w:style w:type="character" w:customStyle="1" w:styleId="FootnoteTextChar">
    <w:name w:val="Footnote Text Char"/>
    <w:link w:val="FootnoteText"/>
    <w:uiPriority w:val="99"/>
    <w:semiHidden/>
    <w:locked/>
    <w:rsid w:val="003B2A3C"/>
    <w:rPr>
      <w:rFonts w:ascii="Times New Roman" w:hAnsi="Times New Roman" w:cs="Times New Roman"/>
      <w:sz w:val="20"/>
      <w:szCs w:val="20"/>
      <w:lang w:val="de-DE" w:eastAsia="de-DE"/>
    </w:rPr>
  </w:style>
  <w:style w:type="character" w:customStyle="1" w:styleId="FooterChar">
    <w:name w:val="Footer Char"/>
    <w:uiPriority w:val="99"/>
    <w:rsid w:val="00A87EA3"/>
    <w:rPr>
      <w:sz w:val="24"/>
      <w:lang w:val="de-DE" w:eastAsia="de-DE"/>
    </w:rPr>
  </w:style>
  <w:style w:type="character" w:styleId="FootnoteReference">
    <w:name w:val="footnote reference"/>
    <w:uiPriority w:val="99"/>
    <w:semiHidden/>
    <w:rsid w:val="00A87EA3"/>
    <w:rPr>
      <w:rFonts w:cs="Times New Roman"/>
      <w:vertAlign w:val="superscript"/>
    </w:rPr>
  </w:style>
  <w:style w:type="paragraph" w:styleId="Header">
    <w:name w:val="header"/>
    <w:basedOn w:val="Normal"/>
    <w:link w:val="HeaderChar"/>
    <w:uiPriority w:val="99"/>
    <w:rsid w:val="00A87EA3"/>
    <w:pPr>
      <w:tabs>
        <w:tab w:val="center" w:pos="4536"/>
        <w:tab w:val="right" w:pos="9072"/>
      </w:tabs>
    </w:pPr>
  </w:style>
  <w:style w:type="character" w:customStyle="1" w:styleId="HeaderChar">
    <w:name w:val="Header Char"/>
    <w:link w:val="Header"/>
    <w:uiPriority w:val="99"/>
    <w:locked/>
    <w:rsid w:val="00A87EA3"/>
    <w:rPr>
      <w:rFonts w:cs="Times New Roman"/>
      <w:sz w:val="24"/>
      <w:szCs w:val="24"/>
      <w:lang w:val="de-DE" w:eastAsia="de-DE"/>
    </w:rPr>
  </w:style>
  <w:style w:type="paragraph" w:styleId="Footer">
    <w:name w:val="footer"/>
    <w:basedOn w:val="Normal"/>
    <w:link w:val="FooterChar1"/>
    <w:uiPriority w:val="99"/>
    <w:rsid w:val="00A87EA3"/>
    <w:pPr>
      <w:tabs>
        <w:tab w:val="center" w:pos="4536"/>
        <w:tab w:val="right" w:pos="9072"/>
      </w:tabs>
    </w:pPr>
    <w:rPr>
      <w:rFonts w:ascii="Futura Std Medium" w:hAnsi="Futura Std Medium" w:cs="Times New Roman"/>
    </w:rPr>
  </w:style>
  <w:style w:type="character" w:customStyle="1" w:styleId="FooterChar1">
    <w:name w:val="Footer Char1"/>
    <w:link w:val="Footer"/>
    <w:uiPriority w:val="99"/>
    <w:semiHidden/>
    <w:locked/>
    <w:rsid w:val="003B2A3C"/>
    <w:rPr>
      <w:rFonts w:ascii="Times New Roman" w:hAnsi="Times New Roman" w:cs="Times New Roman"/>
      <w:sz w:val="24"/>
      <w:szCs w:val="24"/>
      <w:lang w:val="de-DE" w:eastAsia="de-DE"/>
    </w:rPr>
  </w:style>
  <w:style w:type="table" w:styleId="TableGrid">
    <w:name w:val="Table Grid"/>
    <w:basedOn w:val="TableNormal"/>
    <w:uiPriority w:val="39"/>
    <w:rsid w:val="00A87EA3"/>
    <w:rPr>
      <w:rFonts w:ascii="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rsid w:val="00A87EA3"/>
    <w:rPr>
      <w:rFonts w:ascii="Courier New" w:hAnsi="Courier New" w:cs="Courier New"/>
      <w:sz w:val="20"/>
      <w:szCs w:val="20"/>
    </w:rPr>
  </w:style>
  <w:style w:type="character" w:customStyle="1" w:styleId="PlainTextChar">
    <w:name w:val="Plain Text Char"/>
    <w:link w:val="PlainText"/>
    <w:uiPriority w:val="99"/>
    <w:semiHidden/>
    <w:locked/>
    <w:rsid w:val="003B2A3C"/>
    <w:rPr>
      <w:rFonts w:ascii="Courier New" w:hAnsi="Courier New" w:cs="Courier New"/>
      <w:sz w:val="20"/>
      <w:szCs w:val="20"/>
      <w:lang w:val="de-DE" w:eastAsia="de-DE"/>
    </w:rPr>
  </w:style>
  <w:style w:type="paragraph" w:customStyle="1" w:styleId="UCCPractice">
    <w:name w:val="!UCC_Practice"/>
    <w:basedOn w:val="Normal"/>
    <w:uiPriority w:val="99"/>
    <w:rsid w:val="00A87EA3"/>
    <w:pPr>
      <w:ind w:left="567"/>
      <w:jc w:val="both"/>
    </w:pPr>
  </w:style>
  <w:style w:type="paragraph" w:customStyle="1" w:styleId="UCCHead01">
    <w:name w:val="UCC_Head_01"/>
    <w:basedOn w:val="Normal"/>
    <w:link w:val="UCCHead01Zchn"/>
    <w:uiPriority w:val="99"/>
    <w:rsid w:val="00A87EA3"/>
    <w:pPr>
      <w:autoSpaceDE w:val="0"/>
      <w:autoSpaceDN w:val="0"/>
      <w:adjustRightInd w:val="0"/>
    </w:pPr>
    <w:rPr>
      <w:rFonts w:ascii="Futura-Bold" w:hAnsi="Futura-Bold" w:cs="Futura-Bold"/>
      <w:b/>
      <w:bCs/>
      <w:color w:val="082105"/>
      <w:lang w:val="en-US"/>
    </w:rPr>
  </w:style>
  <w:style w:type="character" w:customStyle="1" w:styleId="Buchtitel">
    <w:name w:val="Buchtitel"/>
    <w:uiPriority w:val="99"/>
    <w:rsid w:val="00A87EA3"/>
    <w:rPr>
      <w:rFonts w:cs="Times New Roman"/>
      <w:b/>
      <w:bCs/>
      <w:smallCaps/>
      <w:spacing w:val="5"/>
    </w:rPr>
  </w:style>
  <w:style w:type="character" w:customStyle="1" w:styleId="UCCHead01Zchn">
    <w:name w:val="UCC_Head_01 Zchn"/>
    <w:link w:val="UCCHead01"/>
    <w:uiPriority w:val="99"/>
    <w:locked/>
    <w:rsid w:val="00A87EA3"/>
    <w:rPr>
      <w:rFonts w:ascii="Futura-Bold" w:hAnsi="Futura-Bold" w:cs="Futura-Bold"/>
      <w:b/>
      <w:bCs/>
      <w:color w:val="082105"/>
      <w:sz w:val="24"/>
      <w:szCs w:val="24"/>
      <w:lang w:val="en-US" w:eastAsia="de-DE"/>
    </w:rPr>
  </w:style>
  <w:style w:type="paragraph" w:customStyle="1" w:styleId="UCCMainText">
    <w:name w:val="UCC_Main_Text"/>
    <w:basedOn w:val="Normal"/>
    <w:link w:val="UCCMainTextChar"/>
    <w:uiPriority w:val="99"/>
    <w:rsid w:val="00A87EA3"/>
    <w:pPr>
      <w:autoSpaceDE w:val="0"/>
      <w:autoSpaceDN w:val="0"/>
      <w:adjustRightInd w:val="0"/>
      <w:spacing w:line="320" w:lineRule="exact"/>
      <w:jc w:val="both"/>
    </w:pPr>
  </w:style>
  <w:style w:type="paragraph" w:customStyle="1" w:styleId="UCCHeadline01">
    <w:name w:val="UCC_Headline_01"/>
    <w:basedOn w:val="Normal"/>
    <w:uiPriority w:val="99"/>
    <w:rsid w:val="00697E56"/>
    <w:rPr>
      <w:rFonts w:ascii="FuturaStd-Book" w:hAnsi="FuturaStd-Book" w:cs="FuturaStd-Book"/>
    </w:rPr>
  </w:style>
  <w:style w:type="paragraph" w:customStyle="1" w:styleId="UCCHeadline02">
    <w:name w:val="UCC_Headline_02"/>
    <w:basedOn w:val="Normal"/>
    <w:uiPriority w:val="99"/>
    <w:rsid w:val="00EB2DB2"/>
    <w:pPr>
      <w:autoSpaceDE w:val="0"/>
      <w:autoSpaceDN w:val="0"/>
      <w:adjustRightInd w:val="0"/>
      <w:spacing w:after="120"/>
    </w:pPr>
    <w:rPr>
      <w:rFonts w:ascii="Futura Std Book" w:hAnsi="Futura Std Book" w:cs="Futura Std Book"/>
      <w:b/>
      <w:bCs/>
    </w:rPr>
  </w:style>
  <w:style w:type="paragraph" w:customStyle="1" w:styleId="UCCHeadlinePractice">
    <w:name w:val="UCC_Headline_Practice"/>
    <w:basedOn w:val="Normal"/>
    <w:uiPriority w:val="99"/>
    <w:rsid w:val="00A87EA3"/>
    <w:pPr>
      <w:autoSpaceDE w:val="0"/>
      <w:autoSpaceDN w:val="0"/>
      <w:adjustRightInd w:val="0"/>
      <w:spacing w:before="360"/>
      <w:ind w:left="284"/>
    </w:pPr>
    <w:rPr>
      <w:rFonts w:ascii="FuturaStd-Bold" w:hAnsi="FuturaStd-Bold" w:cs="FuturaStd-Bold"/>
      <w:b/>
      <w:bCs/>
      <w:sz w:val="20"/>
      <w:szCs w:val="20"/>
      <w:lang w:val="en-US"/>
    </w:rPr>
  </w:style>
  <w:style w:type="paragraph" w:customStyle="1" w:styleId="UCCMainTextPractice">
    <w:name w:val="UCC_Main_Text_Practice"/>
    <w:basedOn w:val="UCCMainText"/>
    <w:link w:val="UCCMainTextPracticeChar"/>
    <w:uiPriority w:val="99"/>
    <w:rsid w:val="00A87EA3"/>
    <w:pPr>
      <w:spacing w:before="120" w:line="240" w:lineRule="exact"/>
      <w:ind w:left="284"/>
    </w:pPr>
    <w:rPr>
      <w:sz w:val="20"/>
      <w:szCs w:val="20"/>
    </w:rPr>
  </w:style>
  <w:style w:type="paragraph" w:customStyle="1" w:styleId="UCCMainText01">
    <w:name w:val="UCC_Main_Text_01"/>
    <w:basedOn w:val="Normal"/>
    <w:uiPriority w:val="99"/>
    <w:rsid w:val="00FE5E14"/>
    <w:pPr>
      <w:spacing w:after="120" w:line="240" w:lineRule="exact"/>
      <w:ind w:right="3119"/>
      <w:jc w:val="both"/>
    </w:pPr>
    <w:rPr>
      <w:lang w:val="en-US"/>
    </w:rPr>
  </w:style>
  <w:style w:type="paragraph" w:customStyle="1" w:styleId="UCCMainText02">
    <w:name w:val="UCC_Main_Text_02"/>
    <w:basedOn w:val="Normal"/>
    <w:uiPriority w:val="99"/>
    <w:rsid w:val="00FE5E14"/>
    <w:pPr>
      <w:spacing w:line="240" w:lineRule="exact"/>
      <w:ind w:left="227" w:right="3119"/>
      <w:jc w:val="both"/>
    </w:pPr>
    <w:rPr>
      <w:sz w:val="20"/>
      <w:szCs w:val="20"/>
      <w:lang w:val="en-US"/>
    </w:rPr>
  </w:style>
  <w:style w:type="paragraph" w:customStyle="1" w:styleId="BodyText1">
    <w:name w:val="Body Text1"/>
    <w:uiPriority w:val="99"/>
    <w:rsid w:val="00C40EBC"/>
    <w:pPr>
      <w:autoSpaceDE w:val="0"/>
      <w:autoSpaceDN w:val="0"/>
      <w:adjustRightInd w:val="0"/>
    </w:pPr>
    <w:rPr>
      <w:rFonts w:ascii="Arial" w:hAnsi="Arial"/>
      <w:color w:val="000000"/>
    </w:rPr>
  </w:style>
  <w:style w:type="paragraph" w:customStyle="1" w:styleId="instruct">
    <w:name w:val="instruct"/>
    <w:basedOn w:val="BodyText1"/>
    <w:next w:val="BodyText1"/>
    <w:uiPriority w:val="99"/>
    <w:rsid w:val="00C40EBC"/>
    <w:pPr>
      <w:tabs>
        <w:tab w:val="left" w:pos="567"/>
        <w:tab w:val="left" w:pos="1701"/>
      </w:tabs>
      <w:ind w:left="1701" w:hanging="1701"/>
    </w:pPr>
    <w:rPr>
      <w:color w:val="auto"/>
    </w:rPr>
  </w:style>
  <w:style w:type="character" w:styleId="Strong">
    <w:name w:val="Strong"/>
    <w:uiPriority w:val="99"/>
    <w:qFormat/>
    <w:rsid w:val="00C40EBC"/>
    <w:rPr>
      <w:rFonts w:cs="Times New Roman"/>
      <w:b/>
      <w:bCs/>
    </w:rPr>
  </w:style>
  <w:style w:type="paragraph" w:styleId="ListParagraph">
    <w:name w:val="List Paragraph"/>
    <w:basedOn w:val="Normal"/>
    <w:uiPriority w:val="34"/>
    <w:qFormat/>
    <w:rsid w:val="00C40EBC"/>
    <w:pPr>
      <w:ind w:left="720"/>
      <w:contextualSpacing/>
    </w:pPr>
    <w:rPr>
      <w:rFonts w:eastAsia="MS Mincho"/>
      <w:lang w:val="en-AU" w:eastAsia="ja-JP"/>
    </w:rPr>
  </w:style>
  <w:style w:type="character" w:customStyle="1" w:styleId="UCCMainTextChar">
    <w:name w:val="UCC_Main_Text Char"/>
    <w:link w:val="UCCMainText"/>
    <w:uiPriority w:val="99"/>
    <w:locked/>
    <w:rsid w:val="00A87EA3"/>
    <w:rPr>
      <w:rFonts w:cs="Times New Roman"/>
      <w:sz w:val="24"/>
      <w:szCs w:val="24"/>
      <w:lang w:val="de-DE" w:eastAsia="de-DE"/>
    </w:rPr>
  </w:style>
  <w:style w:type="character" w:customStyle="1" w:styleId="UCCMainTextPracticeChar">
    <w:name w:val="UCC_Main_Text_Practice Char"/>
    <w:link w:val="UCCMainTextPractice"/>
    <w:uiPriority w:val="99"/>
    <w:locked/>
    <w:rsid w:val="00A87EA3"/>
    <w:rPr>
      <w:rFonts w:cs="Times New Roman"/>
      <w:sz w:val="24"/>
      <w:szCs w:val="24"/>
      <w:lang w:val="de-DE" w:eastAsia="de-DE"/>
    </w:rPr>
  </w:style>
  <w:style w:type="character" w:styleId="Hyperlink">
    <w:name w:val="Hyperlink"/>
    <w:uiPriority w:val="99"/>
    <w:rsid w:val="00A87EA3"/>
    <w:rPr>
      <w:rFonts w:cs="Times New Roman"/>
      <w:color w:val="464E90"/>
      <w:u w:val="none"/>
      <w:effect w:val="none"/>
    </w:rPr>
  </w:style>
  <w:style w:type="paragraph" w:customStyle="1" w:styleId="UCCPicture">
    <w:name w:val="UCC_Picture"/>
    <w:basedOn w:val="Normal"/>
    <w:next w:val="Normal"/>
    <w:uiPriority w:val="99"/>
    <w:rsid w:val="00A87EA3"/>
    <w:pPr>
      <w:spacing w:before="240" w:after="240"/>
      <w:ind w:firstLine="227"/>
    </w:pPr>
  </w:style>
  <w:style w:type="character" w:styleId="CommentReference">
    <w:name w:val="annotation reference"/>
    <w:uiPriority w:val="99"/>
    <w:semiHidden/>
    <w:rsid w:val="00A87EA3"/>
    <w:rPr>
      <w:rFonts w:cs="Times New Roman"/>
      <w:sz w:val="16"/>
      <w:szCs w:val="16"/>
    </w:rPr>
  </w:style>
  <w:style w:type="paragraph" w:styleId="CommentText">
    <w:name w:val="annotation text"/>
    <w:basedOn w:val="Normal"/>
    <w:link w:val="CommentTextChar"/>
    <w:uiPriority w:val="99"/>
    <w:semiHidden/>
    <w:rsid w:val="00A87EA3"/>
    <w:rPr>
      <w:sz w:val="20"/>
      <w:szCs w:val="20"/>
    </w:rPr>
  </w:style>
  <w:style w:type="character" w:customStyle="1" w:styleId="CommentTextChar">
    <w:name w:val="Comment Text Char"/>
    <w:link w:val="CommentText"/>
    <w:uiPriority w:val="99"/>
    <w:semiHidden/>
    <w:locked/>
    <w:rsid w:val="003B2A3C"/>
    <w:rPr>
      <w:rFonts w:ascii="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rsid w:val="00A87EA3"/>
    <w:rPr>
      <w:b/>
      <w:bCs/>
    </w:rPr>
  </w:style>
  <w:style w:type="character" w:customStyle="1" w:styleId="CommentSubjectChar">
    <w:name w:val="Comment Subject Char"/>
    <w:link w:val="CommentSubject"/>
    <w:uiPriority w:val="99"/>
    <w:semiHidden/>
    <w:locked/>
    <w:rsid w:val="003B2A3C"/>
    <w:rPr>
      <w:rFonts w:ascii="Times New Roman" w:hAnsi="Times New Roman" w:cs="Times New Roman"/>
      <w:b/>
      <w:bCs/>
      <w:sz w:val="20"/>
      <w:szCs w:val="20"/>
      <w:lang w:val="de-DE" w:eastAsia="de-DE"/>
    </w:rPr>
  </w:style>
  <w:style w:type="paragraph" w:customStyle="1" w:styleId="UCCHeadlineMain">
    <w:name w:val="UCC_Headline_Main"/>
    <w:basedOn w:val="Normal"/>
    <w:uiPriority w:val="99"/>
    <w:rsid w:val="00A87EA3"/>
    <w:pPr>
      <w:autoSpaceDE w:val="0"/>
      <w:autoSpaceDN w:val="0"/>
      <w:adjustRightInd w:val="0"/>
      <w:spacing w:before="360" w:line="360" w:lineRule="auto"/>
      <w:ind w:right="3119"/>
    </w:pPr>
    <w:rPr>
      <w:b/>
      <w:bCs/>
      <w:sz w:val="22"/>
      <w:szCs w:val="22"/>
      <w:lang w:val="en-US"/>
    </w:rPr>
  </w:style>
  <w:style w:type="paragraph" w:styleId="DocumentMap">
    <w:name w:val="Document Map"/>
    <w:basedOn w:val="Normal"/>
    <w:link w:val="DocumentMapChar"/>
    <w:uiPriority w:val="99"/>
    <w:semiHidden/>
    <w:rsid w:val="004B0964"/>
    <w:pPr>
      <w:shd w:val="clear" w:color="auto" w:fill="000080"/>
    </w:pPr>
    <w:rPr>
      <w:rFonts w:ascii="Tahoma" w:hAnsi="Tahoma" w:cs="Tahoma"/>
    </w:rPr>
  </w:style>
  <w:style w:type="character" w:customStyle="1" w:styleId="DocumentMapChar">
    <w:name w:val="Document Map Char"/>
    <w:link w:val="DocumentMap"/>
    <w:uiPriority w:val="99"/>
    <w:semiHidden/>
    <w:locked/>
    <w:rsid w:val="000D7569"/>
    <w:rPr>
      <w:rFonts w:ascii="Times New Roman" w:hAnsi="Times New Roman" w:cs="Times New Roman"/>
      <w:sz w:val="2"/>
      <w:lang w:val="de-DE" w:eastAsia="de-DE"/>
    </w:rPr>
  </w:style>
  <w:style w:type="paragraph" w:customStyle="1" w:styleId="Detail">
    <w:name w:val="Detail"/>
    <w:basedOn w:val="Normal"/>
    <w:link w:val="DetailChar"/>
    <w:uiPriority w:val="99"/>
    <w:rsid w:val="00EA6F59"/>
    <w:pPr>
      <w:ind w:left="227"/>
    </w:pPr>
    <w:rPr>
      <w:sz w:val="20"/>
      <w:szCs w:val="20"/>
      <w:lang w:val="en-US"/>
    </w:rPr>
  </w:style>
  <w:style w:type="character" w:customStyle="1" w:styleId="DetailChar">
    <w:name w:val="Detail Char"/>
    <w:link w:val="Detail"/>
    <w:uiPriority w:val="99"/>
    <w:locked/>
    <w:rsid w:val="00EA6F59"/>
    <w:rPr>
      <w:rFonts w:ascii="Arial" w:hAnsi="Arial" w:cs="Arial"/>
      <w:lang w:eastAsia="de-DE" w:bidi="ar-SA"/>
    </w:rPr>
  </w:style>
  <w:style w:type="paragraph" w:styleId="Title">
    <w:name w:val="Title"/>
    <w:basedOn w:val="Normal"/>
    <w:next w:val="Normal"/>
    <w:link w:val="TitleChar"/>
    <w:qFormat/>
    <w:locked/>
    <w:rsid w:val="004C0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6C3"/>
    <w:rPr>
      <w:rFonts w:asciiTheme="majorHAnsi" w:eastAsiaTheme="majorEastAsia" w:hAnsiTheme="majorHAnsi" w:cstheme="majorBidi"/>
      <w:color w:val="17365D" w:themeColor="text2" w:themeShade="BF"/>
      <w:spacing w:val="5"/>
      <w:kern w:val="28"/>
      <w:sz w:val="52"/>
      <w:szCs w:val="52"/>
      <w:lang w:val="de-DE" w:eastAsia="de-DE"/>
    </w:rPr>
  </w:style>
  <w:style w:type="character" w:styleId="FollowedHyperlink">
    <w:name w:val="FollowedHyperlink"/>
    <w:basedOn w:val="DefaultParagraphFont"/>
    <w:uiPriority w:val="99"/>
    <w:semiHidden/>
    <w:unhideWhenUsed/>
    <w:rsid w:val="00197EE8"/>
    <w:rPr>
      <w:color w:val="800080" w:themeColor="followedHyperlink"/>
      <w:u w:val="single"/>
    </w:rPr>
  </w:style>
  <w:style w:type="character" w:customStyle="1" w:styleId="Heading3Char">
    <w:name w:val="Heading 3 Char"/>
    <w:basedOn w:val="DefaultParagraphFont"/>
    <w:link w:val="Heading3"/>
    <w:uiPriority w:val="9"/>
    <w:rsid w:val="006A4A3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locked/>
    <w:rsid w:val="006E7418"/>
    <w:pPr>
      <w:spacing w:after="200"/>
    </w:pPr>
    <w:rPr>
      <w:rFonts w:asciiTheme="minorHAnsi" w:eastAsiaTheme="minorHAnsi" w:hAnsiTheme="minorHAnsi" w:cstheme="minorBidi"/>
      <w:i/>
      <w:iCs/>
      <w:color w:val="1F497D" w:themeColor="text2"/>
      <w:sz w:val="18"/>
      <w:szCs w:val="18"/>
      <w:lang w:val="en-US" w:eastAsia="en-US"/>
    </w:rPr>
  </w:style>
  <w:style w:type="character" w:styleId="HTMLCode">
    <w:name w:val="HTML Code"/>
    <w:basedOn w:val="DefaultParagraphFont"/>
    <w:uiPriority w:val="99"/>
    <w:semiHidden/>
    <w:unhideWhenUsed/>
    <w:rsid w:val="002D368E"/>
    <w:rPr>
      <w:rFonts w:ascii="Courier New" w:eastAsia="Times New Roman" w:hAnsi="Courier New" w:cs="Courier New"/>
      <w:sz w:val="20"/>
      <w:szCs w:val="20"/>
    </w:rPr>
  </w:style>
  <w:style w:type="character" w:customStyle="1" w:styleId="apple-converted-space">
    <w:name w:val="apple-converted-space"/>
    <w:basedOn w:val="DefaultParagraphFont"/>
    <w:rsid w:val="002D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38871">
      <w:bodyDiv w:val="1"/>
      <w:marLeft w:val="0"/>
      <w:marRight w:val="0"/>
      <w:marTop w:val="0"/>
      <w:marBottom w:val="0"/>
      <w:divBdr>
        <w:top w:val="none" w:sz="0" w:space="0" w:color="auto"/>
        <w:left w:val="none" w:sz="0" w:space="0" w:color="auto"/>
        <w:bottom w:val="none" w:sz="0" w:space="0" w:color="auto"/>
        <w:right w:val="none" w:sz="0" w:space="0" w:color="auto"/>
      </w:divBdr>
    </w:div>
    <w:div w:id="11267760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atom.io/"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nodejs.org/"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1_freyburger\51_forschung\11_sap\11_bi_curriculum\05_module2008_08\case_study_basic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F8B73-CCC3-4912-BEE5-AD42FF57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case_study_basic_v01</Template>
  <TotalTime>293</TotalTime>
  <Pages>14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CaseStudy</vt:lpstr>
    </vt:vector>
  </TitlesOfParts>
  <Company>Toshiba</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dc:title>
  <dc:subject>Module M1</dc:subject>
  <dc:creator>Klaus Freyburger</dc:creator>
  <cp:lastModifiedBy>Ross</cp:lastModifiedBy>
  <cp:revision>14</cp:revision>
  <cp:lastPrinted>2016-07-15T14:25:00Z</cp:lastPrinted>
  <dcterms:created xsi:type="dcterms:W3CDTF">2016-06-08T14:21:00Z</dcterms:created>
  <dcterms:modified xsi:type="dcterms:W3CDTF">2016-07-15T14:25:00Z</dcterms:modified>
</cp:coreProperties>
</file>