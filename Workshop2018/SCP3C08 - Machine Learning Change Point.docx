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71" w:rsidRDefault="00703F71" w:rsidP="004C06C3">
      <w:pPr>
        <w:pStyle w:val="Title"/>
        <w:rPr>
          <w:lang w:val="en-US"/>
        </w:rPr>
      </w:pPr>
    </w:p>
    <w:p w:rsidR="00703F71" w:rsidRPr="008A43C3" w:rsidRDefault="007B7D8E" w:rsidP="004C06C3">
      <w:pPr>
        <w:pStyle w:val="Title"/>
        <w:rPr>
          <w:lang w:val="en-US"/>
        </w:rPr>
      </w:pPr>
      <w:r>
        <w:rPr>
          <w:lang w:val="en-US"/>
        </w:rPr>
        <w:t>SCP3</w:t>
      </w:r>
      <w:r w:rsidR="002A0775">
        <w:rPr>
          <w:lang w:val="en-US"/>
        </w:rPr>
        <w:t>C0</w:t>
      </w:r>
      <w:r w:rsidR="000E104B">
        <w:rPr>
          <w:lang w:val="en-US"/>
        </w:rPr>
        <w:t>8</w:t>
      </w:r>
      <w:r w:rsidR="00703F71">
        <w:rPr>
          <w:lang w:val="en-US"/>
        </w:rPr>
        <w:t xml:space="preserve"> – </w:t>
      </w:r>
      <w:r w:rsidR="00570FE8">
        <w:rPr>
          <w:lang w:val="en-US"/>
        </w:rPr>
        <w:t xml:space="preserve">Machine Learning: </w:t>
      </w:r>
      <w:r w:rsidR="000E104B">
        <w:rPr>
          <w:lang w:val="en-US"/>
        </w:rPr>
        <w:t>Time Series Change Point Detection</w:t>
      </w:r>
    </w:p>
    <w:p w:rsidR="00703F71" w:rsidRPr="008A43C3" w:rsidRDefault="00703F71">
      <w:pPr>
        <w:rPr>
          <w:rFonts w:cs="Times New Roman"/>
          <w:sz w:val="28"/>
          <w:szCs w:val="28"/>
          <w:lang w:val="en-US"/>
        </w:rPr>
      </w:pPr>
    </w:p>
    <w:tbl>
      <w:tblPr>
        <w:tblW w:w="8997" w:type="dxa"/>
        <w:tblLook w:val="00A0" w:firstRow="1" w:lastRow="0" w:firstColumn="1" w:lastColumn="0" w:noHBand="0" w:noVBand="0"/>
      </w:tblPr>
      <w:tblGrid>
        <w:gridCol w:w="3891"/>
        <w:gridCol w:w="5106"/>
      </w:tblGrid>
      <w:tr w:rsidR="00703F71" w:rsidRPr="008A43C3" w:rsidTr="007B7D8E">
        <w:trPr>
          <w:trHeight w:val="3653"/>
        </w:trPr>
        <w:tc>
          <w:tcPr>
            <w:tcW w:w="3891" w:type="dxa"/>
          </w:tcPr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Product</w:t>
            </w:r>
          </w:p>
          <w:p w:rsidR="00703F71" w:rsidRPr="008A43C3" w:rsidRDefault="009742BC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SAP </w:t>
            </w:r>
            <w:r w:rsidR="00EF221F">
              <w:rPr>
                <w:rFonts w:cs="Times New Roman"/>
                <w:lang w:val="en-US"/>
              </w:rPr>
              <w:t>oud Platform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Level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lang w:val="en-US"/>
              </w:rPr>
              <w:t>Undergraduate/Graduate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lang w:val="en-US"/>
              </w:rPr>
              <w:t>Beginner</w:t>
            </w: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</w:p>
          <w:p w:rsidR="00703F71" w:rsidRPr="008A43C3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Focus</w:t>
            </w:r>
          </w:p>
          <w:p w:rsidR="00703F71" w:rsidRPr="00EF221F" w:rsidRDefault="00CA62DD" w:rsidP="00EF221F">
            <w:pPr>
              <w:autoSpaceDE w:val="0"/>
              <w:autoSpaceDN w:val="0"/>
              <w:adjustRightInd w:val="0"/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Machine Learning</w:t>
            </w:r>
          </w:p>
          <w:p w:rsidR="00EF221F" w:rsidRPr="008A43C3" w:rsidRDefault="00EF221F" w:rsidP="00EF221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-US"/>
              </w:rPr>
            </w:pPr>
          </w:p>
          <w:p w:rsidR="00703F71" w:rsidRDefault="00703F71" w:rsidP="00EF221F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A43C3">
              <w:rPr>
                <w:rFonts w:cs="Times New Roman"/>
                <w:b/>
                <w:bCs/>
                <w:lang w:val="en-US"/>
              </w:rPr>
              <w:t>Author</w:t>
            </w:r>
            <w:r w:rsidRPr="008A43C3">
              <w:rPr>
                <w:rFonts w:cs="Times New Roman"/>
                <w:lang w:val="en-US"/>
              </w:rPr>
              <w:br/>
              <w:t>Ross Hightower</w:t>
            </w:r>
          </w:p>
          <w:p w:rsidR="00703F71" w:rsidRPr="008A43C3" w:rsidRDefault="00703F71" w:rsidP="001B339F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106" w:type="dxa"/>
          </w:tcPr>
          <w:p w:rsidR="00703F71" w:rsidRPr="008A43C3" w:rsidRDefault="00703F71" w:rsidP="001432D8">
            <w:pPr>
              <w:pStyle w:val="UCCHead01"/>
              <w:rPr>
                <w:rFonts w:ascii="Times New Roman" w:hAnsi="Times New Roman" w:cs="Times New Roman"/>
              </w:rPr>
            </w:pPr>
            <w:r w:rsidRPr="008A43C3">
              <w:rPr>
                <w:rFonts w:ascii="Times New Roman" w:hAnsi="Times New Roman" w:cs="Times New Roman"/>
              </w:rPr>
              <w:t>MOTIVATION</w:t>
            </w:r>
          </w:p>
          <w:p w:rsidR="00703F71" w:rsidRDefault="00EF221F" w:rsidP="00EF221F">
            <w:pPr>
              <w:rPr>
                <w:rFonts w:cs="Times New Roman"/>
                <w:lang w:val="en-AU"/>
              </w:rPr>
            </w:pPr>
            <w:r>
              <w:rPr>
                <w:rFonts w:cs="Times New Roman"/>
                <w:lang w:val="en-AU"/>
              </w:rPr>
              <w:t xml:space="preserve">This case </w:t>
            </w:r>
            <w:r w:rsidR="009742BC">
              <w:rPr>
                <w:rFonts w:cs="Times New Roman"/>
                <w:lang w:val="en-AU"/>
              </w:rPr>
              <w:t xml:space="preserve">illustrates </w:t>
            </w:r>
            <w:r w:rsidR="00CA62DD">
              <w:rPr>
                <w:rFonts w:cs="Times New Roman"/>
                <w:lang w:val="en-AU"/>
              </w:rPr>
              <w:t xml:space="preserve">the SAP machine learning </w:t>
            </w:r>
            <w:r w:rsidR="000E104B">
              <w:rPr>
                <w:rFonts w:cs="Times New Roman"/>
                <w:lang w:val="en-AU"/>
              </w:rPr>
              <w:t xml:space="preserve">time series change point detection </w:t>
            </w:r>
            <w:r w:rsidR="00CA62DD">
              <w:rPr>
                <w:rFonts w:cs="Times New Roman"/>
                <w:lang w:val="en-AU"/>
              </w:rPr>
              <w:t>API</w:t>
            </w:r>
          </w:p>
          <w:p w:rsidR="00723497" w:rsidRDefault="00723497" w:rsidP="00723497">
            <w:pPr>
              <w:rPr>
                <w:rFonts w:cs="Times New Roman"/>
                <w:lang w:val="en-AU"/>
              </w:rPr>
            </w:pPr>
          </w:p>
          <w:p w:rsidR="00723497" w:rsidRDefault="00723497" w:rsidP="00723497">
            <w:pPr>
              <w:rPr>
                <w:rFonts w:cs="Times New Roman"/>
                <w:lang w:val="en-AU"/>
              </w:rPr>
            </w:pPr>
          </w:p>
          <w:p w:rsidR="00723497" w:rsidRDefault="00723497" w:rsidP="00723497">
            <w:pPr>
              <w:rPr>
                <w:rFonts w:cs="Times New Roman"/>
                <w:b/>
              </w:rPr>
            </w:pPr>
            <w:r w:rsidRPr="001A1456">
              <w:rPr>
                <w:rFonts w:cs="Times New Roman"/>
                <w:b/>
              </w:rPr>
              <w:t>PREREQUISITES</w:t>
            </w:r>
          </w:p>
          <w:p w:rsidR="00723497" w:rsidRDefault="009742BC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SCP3C01</w:t>
            </w: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:rsidR="007B7D8E" w:rsidRPr="008A43C3" w:rsidRDefault="007B7D8E" w:rsidP="00EF221F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7B7D8E" w:rsidRPr="008A43C3" w:rsidTr="007B7D8E">
        <w:trPr>
          <w:trHeight w:val="4354"/>
        </w:trPr>
        <w:tc>
          <w:tcPr>
            <w:tcW w:w="8997" w:type="dxa"/>
            <w:gridSpan w:val="2"/>
          </w:tcPr>
          <w:p w:rsidR="007B7D8E" w:rsidRPr="008A43C3" w:rsidRDefault="007B7D8E" w:rsidP="007B7D8E">
            <w:pPr>
              <w:pStyle w:val="UCCHead01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4CD0647" wp14:editId="5876C34F">
                  <wp:extent cx="3228975" cy="41619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2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F71" w:rsidRDefault="00703F71" w:rsidP="00D8797E">
      <w:pPr>
        <w:jc w:val="center"/>
      </w:pPr>
    </w:p>
    <w:p w:rsidR="00CA62DD" w:rsidRPr="004B3B3C" w:rsidRDefault="00620F8C" w:rsidP="00CD74A7">
      <w:pPr>
        <w:pStyle w:val="Heading1"/>
      </w:pPr>
      <w:r>
        <w:rPr>
          <w:color w:val="1F497D" w:themeColor="text2"/>
          <w:sz w:val="40"/>
        </w:rPr>
        <w:br w:type="page"/>
      </w:r>
      <w:bookmarkStart w:id="0" w:name="_GoBack"/>
      <w:bookmarkEnd w:id="0"/>
      <w:r w:rsidR="00CD74A7" w:rsidRPr="004B3B3C">
        <w:lastRenderedPageBreak/>
        <w:t xml:space="preserve"> </w:t>
      </w:r>
    </w:p>
    <w:p w:rsidR="00620F8C" w:rsidRDefault="00620F8C">
      <w:pPr>
        <w:rPr>
          <w:rFonts w:asciiTheme="majorHAnsi" w:hAnsiTheme="majorHAnsi"/>
          <w:color w:val="1F497D" w:themeColor="text2"/>
          <w:kern w:val="32"/>
          <w:sz w:val="40"/>
          <w:szCs w:val="32"/>
          <w:lang w:val="en-AU" w:eastAsia="en-US"/>
        </w:rPr>
      </w:pPr>
    </w:p>
    <w:sectPr w:rsidR="00620F8C" w:rsidSect="004C06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466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178" w:rsidRDefault="00C57178" w:rsidP="00851B1F">
      <w:r>
        <w:separator/>
      </w:r>
    </w:p>
  </w:endnote>
  <w:endnote w:type="continuationSeparator" w:id="0">
    <w:p w:rsidR="00C57178" w:rsidRDefault="00C57178" w:rsidP="0085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">
    <w:altName w:val="Century Gothic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195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418" w:rsidRDefault="006E74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4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7418" w:rsidRPr="00FF53AE" w:rsidRDefault="006E7418" w:rsidP="00D51DA4">
    <w:pPr>
      <w:pStyle w:val="Footer"/>
      <w:tabs>
        <w:tab w:val="clear" w:pos="9072"/>
        <w:tab w:val="right" w:pos="9356"/>
        <w:tab w:val="right" w:pos="9923"/>
      </w:tabs>
      <w:spacing w:before="120"/>
      <w:ind w:right="-851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869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418" w:rsidRDefault="006E74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4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7418" w:rsidRPr="00D51DA4" w:rsidRDefault="006E7418" w:rsidP="00D51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178" w:rsidRDefault="00C57178" w:rsidP="00851B1F">
      <w:r>
        <w:separator/>
      </w:r>
    </w:p>
  </w:footnote>
  <w:footnote w:type="continuationSeparator" w:id="0">
    <w:p w:rsidR="00C57178" w:rsidRDefault="00C57178" w:rsidP="00851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18" w:rsidRDefault="006E74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C1800C" wp14:editId="575A35A2">
              <wp:simplePos x="0" y="0"/>
              <wp:positionH relativeFrom="column">
                <wp:posOffset>2266950</wp:posOffset>
              </wp:positionH>
              <wp:positionV relativeFrom="paragraph">
                <wp:posOffset>111760</wp:posOffset>
              </wp:positionV>
              <wp:extent cx="3571875" cy="3429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71875" cy="3429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418" w:rsidRPr="00FD48F2" w:rsidRDefault="00CD74A7" w:rsidP="00CA62DD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SCP3C08</w:t>
                          </w:r>
                          <w:r w:rsidR="00CA62DD" w:rsidRPr="00CA62DD">
                            <w:rPr>
                              <w:lang w:val="en-GB"/>
                            </w:rPr>
                            <w:t xml:space="preserve"> – Machine Learning: </w:t>
                          </w:r>
                          <w:r w:rsidR="000E104B">
                            <w:rPr>
                              <w:lang w:val="en-GB"/>
                            </w:rPr>
                            <w:t>Change Point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C1800C" id="Rectangle 1" o:spid="_x0000_s1026" style="position:absolute;margin-left:178.5pt;margin-top:8.8pt;width:281.2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" stroked="f">
              <v:fill opacity="0" color2="#767676" o:opacity2="0" rotate="t" focus="100%" type="gradient"/>
              <v:textbox>
                <w:txbxContent>
                  <w:p w:rsidR="006E7418" w:rsidRPr="00FD48F2" w:rsidRDefault="00CD74A7" w:rsidP="00CA62DD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SCP3C08</w:t>
                    </w:r>
                    <w:r w:rsidR="00CA62DD" w:rsidRPr="00CA62DD">
                      <w:rPr>
                        <w:lang w:val="en-GB"/>
                      </w:rPr>
                      <w:t xml:space="preserve"> – Machine Learning: </w:t>
                    </w:r>
                    <w:r w:rsidR="000E104B">
                      <w:rPr>
                        <w:lang w:val="en-GB"/>
                      </w:rPr>
                      <w:t>Change Point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AC8698F" wp14:editId="35866765">
              <wp:simplePos x="0" y="0"/>
              <wp:positionH relativeFrom="column">
                <wp:posOffset>6057900</wp:posOffset>
              </wp:positionH>
              <wp:positionV relativeFrom="paragraph">
                <wp:posOffset>129540</wp:posOffset>
              </wp:positionV>
              <wp:extent cx="784225" cy="247015"/>
              <wp:effectExtent l="0" t="0" r="0" b="4445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145C9" id="Rectangle 2" o:spid="_x0000_s1026" style="position:absolute;margin-left:477pt;margin-top:10.2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rw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" fillcolor="#943634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18" w:rsidRPr="00774A4B" w:rsidRDefault="006E7418">
    <w:pPr>
      <w:pStyle w:val="Header"/>
      <w:rPr>
        <w:color w:val="FF0000"/>
      </w:rPr>
    </w:pPr>
    <w:r w:rsidRPr="002C1B4A">
      <w:rPr>
        <w:noProof/>
        <w:lang w:val="en-US" w:eastAsia="en-US"/>
      </w:rPr>
      <w:drawing>
        <wp:inline distT="0" distB="0" distL="0" distR="0" wp14:anchorId="1BD29CF3" wp14:editId="79DBE16D">
          <wp:extent cx="1763713" cy="300038"/>
          <wp:effectExtent l="0" t="0" r="0" b="5080"/>
          <wp:docPr id="22" name="Picture 11" descr="SAP_University_Alliances_130_CG8_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SAP_University_Alliances_130_CG8_R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713" cy="3000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6419EC" wp14:editId="32432802">
              <wp:simplePos x="0" y="0"/>
              <wp:positionH relativeFrom="column">
                <wp:posOffset>1943100</wp:posOffset>
              </wp:positionH>
              <wp:positionV relativeFrom="paragraph">
                <wp:posOffset>48260</wp:posOffset>
              </wp:positionV>
              <wp:extent cx="4267200" cy="342900"/>
              <wp:effectExtent l="0" t="635" r="0" b="889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418" w:rsidRPr="00F40E10" w:rsidRDefault="006E7418" w:rsidP="000E1ADA">
                          <w:pPr>
                            <w:jc w:val="right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 w:rsidRPr="006E0463">
                            <w:rPr>
                              <w:rFonts w:ascii="Futura Bk" w:hAnsi="Futura Bk" w:cs="Futura Bk"/>
                              <w:lang w:val="en-GB"/>
                            </w:rPr>
                            <w:t xml:space="preserve"> </w:t>
                          </w:r>
                          <w:r w:rsidR="007B7D8E">
                            <w:rPr>
                              <w:sz w:val="28"/>
                              <w:szCs w:val="28"/>
                              <w:lang w:val="en-GB"/>
                            </w:rPr>
                            <w:t>Course SCP3</w:t>
                          </w:r>
                          <w:r w:rsidRPr="00F40E10">
                            <w:rPr>
                              <w:sz w:val="28"/>
                              <w:szCs w:val="28"/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SAP HANA Cloud Platform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419EC" id="Rectangle 4" o:spid="_x0000_s1027" style="position:absolute;margin-left:153pt;margin-top:3.8pt;width:336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" stroked="f">
              <v:fill opacity="0" color2="#767676" o:opacity2="0" rotate="t" focus="100%" type="gradient"/>
              <v:textbox>
                <w:txbxContent>
                  <w:p w:rsidR="006E7418" w:rsidRPr="00F40E10" w:rsidRDefault="006E7418" w:rsidP="000E1ADA">
                    <w:pPr>
                      <w:jc w:val="right"/>
                      <w:rPr>
                        <w:sz w:val="28"/>
                        <w:szCs w:val="28"/>
                        <w:lang w:val="en-GB"/>
                      </w:rPr>
                    </w:pPr>
                    <w:r w:rsidRPr="006E0463">
                      <w:rPr>
                        <w:rFonts w:ascii="Futura Bk" w:hAnsi="Futura Bk" w:cs="Futura Bk"/>
                        <w:lang w:val="en-GB"/>
                      </w:rPr>
                      <w:t xml:space="preserve"> </w:t>
                    </w:r>
                    <w:r w:rsidR="007B7D8E">
                      <w:rPr>
                        <w:sz w:val="28"/>
                        <w:szCs w:val="28"/>
                        <w:lang w:val="en-GB"/>
                      </w:rPr>
                      <w:t>Course SCP3</w:t>
                    </w:r>
                    <w:r w:rsidRPr="00F40E10">
                      <w:rPr>
                        <w:sz w:val="28"/>
                        <w:szCs w:val="28"/>
                        <w:lang w:val="en-GB"/>
                      </w:rPr>
                      <w:t xml:space="preserve"> – </w:t>
                    </w:r>
                    <w:r>
                      <w:rPr>
                        <w:sz w:val="28"/>
                        <w:szCs w:val="28"/>
                        <w:lang w:val="en-GB"/>
                      </w:rPr>
                      <w:t>SAP HANA Cloud Platform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B42F" wp14:editId="46A758A6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EFC13C" id="Rectangle 5" o:spid="_x0000_s1026" style="position:absolute;margin-left:489pt;margin-top:5.3pt;width:61.75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54EC0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39252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8D2E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D5A57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4A2A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BE1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DA90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94B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1C6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F7E4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A6564"/>
    <w:multiLevelType w:val="hybridMultilevel"/>
    <w:tmpl w:val="4C385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9ED244D2">
      <w:start w:val="13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086B31BD"/>
    <w:multiLevelType w:val="hybridMultilevel"/>
    <w:tmpl w:val="7C5A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3C5658"/>
    <w:multiLevelType w:val="hybridMultilevel"/>
    <w:tmpl w:val="488224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80C93"/>
    <w:multiLevelType w:val="hybridMultilevel"/>
    <w:tmpl w:val="3CCCCDF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23581445"/>
    <w:multiLevelType w:val="hybridMultilevel"/>
    <w:tmpl w:val="A4DC0DE2"/>
    <w:lvl w:ilvl="0" w:tplc="267827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1AE0"/>
    <w:multiLevelType w:val="hybridMultilevel"/>
    <w:tmpl w:val="52144B7A"/>
    <w:lvl w:ilvl="0" w:tplc="0407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C3C08D2"/>
    <w:multiLevelType w:val="hybridMultilevel"/>
    <w:tmpl w:val="3646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004FC"/>
    <w:multiLevelType w:val="hybridMultilevel"/>
    <w:tmpl w:val="AF000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10767"/>
    <w:multiLevelType w:val="hybridMultilevel"/>
    <w:tmpl w:val="32E02D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F5506"/>
    <w:multiLevelType w:val="hybridMultilevel"/>
    <w:tmpl w:val="349E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95B71"/>
    <w:multiLevelType w:val="hybridMultilevel"/>
    <w:tmpl w:val="8876C12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6A744066"/>
    <w:multiLevelType w:val="hybridMultilevel"/>
    <w:tmpl w:val="421A7212"/>
    <w:lvl w:ilvl="0" w:tplc="0C09000F">
      <w:start w:val="1"/>
      <w:numFmt w:val="decimal"/>
      <w:lvlText w:val="%1."/>
      <w:lvlJc w:val="left"/>
      <w:pPr>
        <w:ind w:left="11367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208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280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1352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1424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1496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1568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1640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17127" w:hanging="180"/>
      </w:pPr>
      <w:rPr>
        <w:rFonts w:cs="Times New Roman"/>
      </w:rPr>
    </w:lvl>
  </w:abstractNum>
  <w:abstractNum w:abstractNumId="22" w15:restartNumberingAfterBreak="0">
    <w:nsid w:val="6B8D51D1"/>
    <w:multiLevelType w:val="hybridMultilevel"/>
    <w:tmpl w:val="0122DF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32439"/>
    <w:multiLevelType w:val="hybridMultilevel"/>
    <w:tmpl w:val="98DC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F6F5D"/>
    <w:multiLevelType w:val="hybridMultilevel"/>
    <w:tmpl w:val="2ADEF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56C56"/>
    <w:multiLevelType w:val="hybridMultilevel"/>
    <w:tmpl w:val="D90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63E4F"/>
    <w:multiLevelType w:val="hybridMultilevel"/>
    <w:tmpl w:val="12FEF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B1F2592"/>
    <w:multiLevelType w:val="hybridMultilevel"/>
    <w:tmpl w:val="355ECF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25"/>
  </w:num>
  <w:num w:numId="14">
    <w:abstractNumId w:val="21"/>
  </w:num>
  <w:num w:numId="15">
    <w:abstractNumId w:val="26"/>
  </w:num>
  <w:num w:numId="16">
    <w:abstractNumId w:val="12"/>
  </w:num>
  <w:num w:numId="17">
    <w:abstractNumId w:val="27"/>
  </w:num>
  <w:num w:numId="18">
    <w:abstractNumId w:val="22"/>
  </w:num>
  <w:num w:numId="19">
    <w:abstractNumId w:val="24"/>
  </w:num>
  <w:num w:numId="20">
    <w:abstractNumId w:val="17"/>
  </w:num>
  <w:num w:numId="21">
    <w:abstractNumId w:val="18"/>
  </w:num>
  <w:num w:numId="22">
    <w:abstractNumId w:val="15"/>
  </w:num>
  <w:num w:numId="23">
    <w:abstractNumId w:val="10"/>
  </w:num>
  <w:num w:numId="24">
    <w:abstractNumId w:val="11"/>
  </w:num>
  <w:num w:numId="25">
    <w:abstractNumId w:val="13"/>
  </w:num>
  <w:num w:numId="26">
    <w:abstractNumId w:val="2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7"/>
    <w:rsid w:val="00007F00"/>
    <w:rsid w:val="00014EB3"/>
    <w:rsid w:val="00024467"/>
    <w:rsid w:val="00026B9E"/>
    <w:rsid w:val="00026C50"/>
    <w:rsid w:val="00036427"/>
    <w:rsid w:val="00036BAD"/>
    <w:rsid w:val="00037679"/>
    <w:rsid w:val="00041CF3"/>
    <w:rsid w:val="00043585"/>
    <w:rsid w:val="00047E2D"/>
    <w:rsid w:val="00060AF3"/>
    <w:rsid w:val="000618A7"/>
    <w:rsid w:val="0006248C"/>
    <w:rsid w:val="00064364"/>
    <w:rsid w:val="00072036"/>
    <w:rsid w:val="000744D1"/>
    <w:rsid w:val="00080A39"/>
    <w:rsid w:val="000925D9"/>
    <w:rsid w:val="00094264"/>
    <w:rsid w:val="000A3979"/>
    <w:rsid w:val="000B1344"/>
    <w:rsid w:val="000C10CB"/>
    <w:rsid w:val="000C1319"/>
    <w:rsid w:val="000C6B7F"/>
    <w:rsid w:val="000C700D"/>
    <w:rsid w:val="000C7EE9"/>
    <w:rsid w:val="000D2162"/>
    <w:rsid w:val="000D428A"/>
    <w:rsid w:val="000D6991"/>
    <w:rsid w:val="000D7569"/>
    <w:rsid w:val="000E104B"/>
    <w:rsid w:val="000E1ADA"/>
    <w:rsid w:val="000E3FB8"/>
    <w:rsid w:val="000E57F7"/>
    <w:rsid w:val="000F390E"/>
    <w:rsid w:val="001000A8"/>
    <w:rsid w:val="00102443"/>
    <w:rsid w:val="00110690"/>
    <w:rsid w:val="00114FB7"/>
    <w:rsid w:val="001151DB"/>
    <w:rsid w:val="00117CE9"/>
    <w:rsid w:val="0012121F"/>
    <w:rsid w:val="0012359D"/>
    <w:rsid w:val="001270A9"/>
    <w:rsid w:val="00136CF7"/>
    <w:rsid w:val="001432D8"/>
    <w:rsid w:val="00143AAC"/>
    <w:rsid w:val="0014424F"/>
    <w:rsid w:val="001446B8"/>
    <w:rsid w:val="00146C7F"/>
    <w:rsid w:val="001470AF"/>
    <w:rsid w:val="00151918"/>
    <w:rsid w:val="00162B19"/>
    <w:rsid w:val="001653C4"/>
    <w:rsid w:val="00172F4B"/>
    <w:rsid w:val="00175349"/>
    <w:rsid w:val="00181CD1"/>
    <w:rsid w:val="001858C1"/>
    <w:rsid w:val="001955CC"/>
    <w:rsid w:val="0019642D"/>
    <w:rsid w:val="00197EE8"/>
    <w:rsid w:val="00197F55"/>
    <w:rsid w:val="001A585F"/>
    <w:rsid w:val="001A6282"/>
    <w:rsid w:val="001A7BE8"/>
    <w:rsid w:val="001B01A0"/>
    <w:rsid w:val="001B0381"/>
    <w:rsid w:val="001B1CD2"/>
    <w:rsid w:val="001B339F"/>
    <w:rsid w:val="001B4FC2"/>
    <w:rsid w:val="001C4513"/>
    <w:rsid w:val="001E3644"/>
    <w:rsid w:val="001F3FFD"/>
    <w:rsid w:val="001F56D4"/>
    <w:rsid w:val="001F63C3"/>
    <w:rsid w:val="002023B2"/>
    <w:rsid w:val="00202E4A"/>
    <w:rsid w:val="00213387"/>
    <w:rsid w:val="00213BF3"/>
    <w:rsid w:val="00227BA6"/>
    <w:rsid w:val="00233E31"/>
    <w:rsid w:val="00234454"/>
    <w:rsid w:val="00246B0D"/>
    <w:rsid w:val="0024716D"/>
    <w:rsid w:val="00251392"/>
    <w:rsid w:val="00257B89"/>
    <w:rsid w:val="0026170D"/>
    <w:rsid w:val="00274137"/>
    <w:rsid w:val="00274494"/>
    <w:rsid w:val="00274FBE"/>
    <w:rsid w:val="00280BFF"/>
    <w:rsid w:val="00281952"/>
    <w:rsid w:val="00282115"/>
    <w:rsid w:val="00283BB6"/>
    <w:rsid w:val="00293C9C"/>
    <w:rsid w:val="002A0147"/>
    <w:rsid w:val="002A0775"/>
    <w:rsid w:val="002A713D"/>
    <w:rsid w:val="002B1260"/>
    <w:rsid w:val="002B253B"/>
    <w:rsid w:val="002B2F9C"/>
    <w:rsid w:val="002C4547"/>
    <w:rsid w:val="002C4A62"/>
    <w:rsid w:val="002C4DE4"/>
    <w:rsid w:val="002C6285"/>
    <w:rsid w:val="002D0E16"/>
    <w:rsid w:val="002F01F5"/>
    <w:rsid w:val="002F74D9"/>
    <w:rsid w:val="0030160A"/>
    <w:rsid w:val="003050DE"/>
    <w:rsid w:val="00326428"/>
    <w:rsid w:val="00332233"/>
    <w:rsid w:val="003364B5"/>
    <w:rsid w:val="003379F8"/>
    <w:rsid w:val="00342F86"/>
    <w:rsid w:val="003432FE"/>
    <w:rsid w:val="003439B8"/>
    <w:rsid w:val="00357964"/>
    <w:rsid w:val="00363568"/>
    <w:rsid w:val="003636CD"/>
    <w:rsid w:val="003643F1"/>
    <w:rsid w:val="003835F7"/>
    <w:rsid w:val="00386604"/>
    <w:rsid w:val="0039319F"/>
    <w:rsid w:val="003A0EA5"/>
    <w:rsid w:val="003A799B"/>
    <w:rsid w:val="003B1D32"/>
    <w:rsid w:val="003B2A3C"/>
    <w:rsid w:val="003C4E4D"/>
    <w:rsid w:val="003C77CA"/>
    <w:rsid w:val="003D09D2"/>
    <w:rsid w:val="003D10E1"/>
    <w:rsid w:val="003D1C11"/>
    <w:rsid w:val="003E516F"/>
    <w:rsid w:val="003E7F7B"/>
    <w:rsid w:val="003F6259"/>
    <w:rsid w:val="003F62EC"/>
    <w:rsid w:val="003F7781"/>
    <w:rsid w:val="004034F2"/>
    <w:rsid w:val="00403948"/>
    <w:rsid w:val="004043C3"/>
    <w:rsid w:val="00420068"/>
    <w:rsid w:val="00421C45"/>
    <w:rsid w:val="004253C3"/>
    <w:rsid w:val="0042562F"/>
    <w:rsid w:val="00425D3F"/>
    <w:rsid w:val="00427FF2"/>
    <w:rsid w:val="00430B2B"/>
    <w:rsid w:val="00431DEF"/>
    <w:rsid w:val="004356A1"/>
    <w:rsid w:val="00435B59"/>
    <w:rsid w:val="0044002E"/>
    <w:rsid w:val="00451CC8"/>
    <w:rsid w:val="004536D1"/>
    <w:rsid w:val="004558BC"/>
    <w:rsid w:val="004610F7"/>
    <w:rsid w:val="004618FA"/>
    <w:rsid w:val="00480A31"/>
    <w:rsid w:val="00490047"/>
    <w:rsid w:val="004959E3"/>
    <w:rsid w:val="004A0149"/>
    <w:rsid w:val="004A2608"/>
    <w:rsid w:val="004A6C0C"/>
    <w:rsid w:val="004A7111"/>
    <w:rsid w:val="004B070A"/>
    <w:rsid w:val="004B0964"/>
    <w:rsid w:val="004B263B"/>
    <w:rsid w:val="004B41DD"/>
    <w:rsid w:val="004B47CF"/>
    <w:rsid w:val="004B680C"/>
    <w:rsid w:val="004C06C3"/>
    <w:rsid w:val="004C7D8C"/>
    <w:rsid w:val="004D2F8E"/>
    <w:rsid w:val="004E3425"/>
    <w:rsid w:val="004F66B8"/>
    <w:rsid w:val="00505558"/>
    <w:rsid w:val="00505CB6"/>
    <w:rsid w:val="005068A1"/>
    <w:rsid w:val="00513984"/>
    <w:rsid w:val="0051464C"/>
    <w:rsid w:val="00514CA5"/>
    <w:rsid w:val="0051566B"/>
    <w:rsid w:val="00515935"/>
    <w:rsid w:val="005172D7"/>
    <w:rsid w:val="00532D9D"/>
    <w:rsid w:val="005402DB"/>
    <w:rsid w:val="0054113E"/>
    <w:rsid w:val="00542E6F"/>
    <w:rsid w:val="00543961"/>
    <w:rsid w:val="00544366"/>
    <w:rsid w:val="00552E7D"/>
    <w:rsid w:val="005549A0"/>
    <w:rsid w:val="00557561"/>
    <w:rsid w:val="00563A33"/>
    <w:rsid w:val="00567F3A"/>
    <w:rsid w:val="00570FE8"/>
    <w:rsid w:val="0057117F"/>
    <w:rsid w:val="00572481"/>
    <w:rsid w:val="00575C04"/>
    <w:rsid w:val="00580CA8"/>
    <w:rsid w:val="00581E43"/>
    <w:rsid w:val="00585370"/>
    <w:rsid w:val="0058596F"/>
    <w:rsid w:val="005952DA"/>
    <w:rsid w:val="0059652D"/>
    <w:rsid w:val="005C6B49"/>
    <w:rsid w:val="005D3515"/>
    <w:rsid w:val="005D612D"/>
    <w:rsid w:val="005E195D"/>
    <w:rsid w:val="005E238F"/>
    <w:rsid w:val="005E3080"/>
    <w:rsid w:val="005F0AF9"/>
    <w:rsid w:val="00600E24"/>
    <w:rsid w:val="00603151"/>
    <w:rsid w:val="00606D81"/>
    <w:rsid w:val="006071BB"/>
    <w:rsid w:val="0061424D"/>
    <w:rsid w:val="006142F7"/>
    <w:rsid w:val="00620C86"/>
    <w:rsid w:val="00620F8C"/>
    <w:rsid w:val="00621C15"/>
    <w:rsid w:val="00625C1A"/>
    <w:rsid w:val="00626235"/>
    <w:rsid w:val="006262EC"/>
    <w:rsid w:val="0064297A"/>
    <w:rsid w:val="00647646"/>
    <w:rsid w:val="00647B0C"/>
    <w:rsid w:val="00650324"/>
    <w:rsid w:val="00650362"/>
    <w:rsid w:val="006540D5"/>
    <w:rsid w:val="00654741"/>
    <w:rsid w:val="006665B8"/>
    <w:rsid w:val="00673542"/>
    <w:rsid w:val="00682A8B"/>
    <w:rsid w:val="00686BEE"/>
    <w:rsid w:val="00690DA5"/>
    <w:rsid w:val="00697D04"/>
    <w:rsid w:val="00697E56"/>
    <w:rsid w:val="006A0F2E"/>
    <w:rsid w:val="006A1E2E"/>
    <w:rsid w:val="006A4A30"/>
    <w:rsid w:val="006B09C2"/>
    <w:rsid w:val="006B6119"/>
    <w:rsid w:val="006C4B33"/>
    <w:rsid w:val="006D0C08"/>
    <w:rsid w:val="006D2AE9"/>
    <w:rsid w:val="006E0463"/>
    <w:rsid w:val="006E29CF"/>
    <w:rsid w:val="006E4E01"/>
    <w:rsid w:val="006E7418"/>
    <w:rsid w:val="006F2DAA"/>
    <w:rsid w:val="006F34E2"/>
    <w:rsid w:val="007026E8"/>
    <w:rsid w:val="00703F71"/>
    <w:rsid w:val="007079A2"/>
    <w:rsid w:val="007107EE"/>
    <w:rsid w:val="0071142D"/>
    <w:rsid w:val="00714C3F"/>
    <w:rsid w:val="00722A0B"/>
    <w:rsid w:val="00723497"/>
    <w:rsid w:val="00726964"/>
    <w:rsid w:val="00726CA3"/>
    <w:rsid w:val="00733791"/>
    <w:rsid w:val="00745F72"/>
    <w:rsid w:val="00753272"/>
    <w:rsid w:val="00755926"/>
    <w:rsid w:val="007559D6"/>
    <w:rsid w:val="007611CB"/>
    <w:rsid w:val="00774A4B"/>
    <w:rsid w:val="0078205E"/>
    <w:rsid w:val="007825E7"/>
    <w:rsid w:val="0079069B"/>
    <w:rsid w:val="00792BD0"/>
    <w:rsid w:val="00797B50"/>
    <w:rsid w:val="007A2A67"/>
    <w:rsid w:val="007A2BD7"/>
    <w:rsid w:val="007A37B7"/>
    <w:rsid w:val="007A74D0"/>
    <w:rsid w:val="007A7FD5"/>
    <w:rsid w:val="007B0C64"/>
    <w:rsid w:val="007B3549"/>
    <w:rsid w:val="007B6E38"/>
    <w:rsid w:val="007B7D8E"/>
    <w:rsid w:val="007C00F5"/>
    <w:rsid w:val="007C4128"/>
    <w:rsid w:val="007C481C"/>
    <w:rsid w:val="007D42C8"/>
    <w:rsid w:val="007D687D"/>
    <w:rsid w:val="007D7BCC"/>
    <w:rsid w:val="007E28FD"/>
    <w:rsid w:val="007E3E98"/>
    <w:rsid w:val="007F2ECA"/>
    <w:rsid w:val="007F4133"/>
    <w:rsid w:val="00805836"/>
    <w:rsid w:val="008141EE"/>
    <w:rsid w:val="0082199D"/>
    <w:rsid w:val="008235D1"/>
    <w:rsid w:val="00832FD3"/>
    <w:rsid w:val="00835EBE"/>
    <w:rsid w:val="008370A9"/>
    <w:rsid w:val="00845692"/>
    <w:rsid w:val="00851B1F"/>
    <w:rsid w:val="008520D3"/>
    <w:rsid w:val="0086538C"/>
    <w:rsid w:val="00865BBC"/>
    <w:rsid w:val="00874407"/>
    <w:rsid w:val="00876906"/>
    <w:rsid w:val="008774BB"/>
    <w:rsid w:val="00877FAE"/>
    <w:rsid w:val="0088197F"/>
    <w:rsid w:val="008A3F26"/>
    <w:rsid w:val="008A43C3"/>
    <w:rsid w:val="008B0CE2"/>
    <w:rsid w:val="008B3532"/>
    <w:rsid w:val="008C390D"/>
    <w:rsid w:val="008C5345"/>
    <w:rsid w:val="008D7976"/>
    <w:rsid w:val="008E69F3"/>
    <w:rsid w:val="008E6E45"/>
    <w:rsid w:val="008E70F5"/>
    <w:rsid w:val="008E76A8"/>
    <w:rsid w:val="008F088C"/>
    <w:rsid w:val="008F0FDC"/>
    <w:rsid w:val="008F67C9"/>
    <w:rsid w:val="00901E45"/>
    <w:rsid w:val="0090686B"/>
    <w:rsid w:val="00907C9C"/>
    <w:rsid w:val="0091594F"/>
    <w:rsid w:val="009178FE"/>
    <w:rsid w:val="00921059"/>
    <w:rsid w:val="009214F1"/>
    <w:rsid w:val="009327D5"/>
    <w:rsid w:val="00933085"/>
    <w:rsid w:val="00933927"/>
    <w:rsid w:val="0093700B"/>
    <w:rsid w:val="009413A8"/>
    <w:rsid w:val="0094165E"/>
    <w:rsid w:val="00941DE7"/>
    <w:rsid w:val="009426BA"/>
    <w:rsid w:val="00952E97"/>
    <w:rsid w:val="00956893"/>
    <w:rsid w:val="0096039A"/>
    <w:rsid w:val="00961BB4"/>
    <w:rsid w:val="00963896"/>
    <w:rsid w:val="00972618"/>
    <w:rsid w:val="009742BC"/>
    <w:rsid w:val="009826DA"/>
    <w:rsid w:val="00991562"/>
    <w:rsid w:val="00992DEF"/>
    <w:rsid w:val="00995D3D"/>
    <w:rsid w:val="00995E00"/>
    <w:rsid w:val="009A34D8"/>
    <w:rsid w:val="009A4206"/>
    <w:rsid w:val="009A4A36"/>
    <w:rsid w:val="009A4A6A"/>
    <w:rsid w:val="009A6DC3"/>
    <w:rsid w:val="009B3962"/>
    <w:rsid w:val="009C2EC5"/>
    <w:rsid w:val="009C30E7"/>
    <w:rsid w:val="009C3408"/>
    <w:rsid w:val="009D2520"/>
    <w:rsid w:val="009D531B"/>
    <w:rsid w:val="009D7A4B"/>
    <w:rsid w:val="009E5563"/>
    <w:rsid w:val="009E6249"/>
    <w:rsid w:val="009E6723"/>
    <w:rsid w:val="009E7B60"/>
    <w:rsid w:val="00A01382"/>
    <w:rsid w:val="00A01B84"/>
    <w:rsid w:val="00A05CB6"/>
    <w:rsid w:val="00A069B1"/>
    <w:rsid w:val="00A17055"/>
    <w:rsid w:val="00A20FFC"/>
    <w:rsid w:val="00A25545"/>
    <w:rsid w:val="00A25803"/>
    <w:rsid w:val="00A33E3D"/>
    <w:rsid w:val="00A40F2C"/>
    <w:rsid w:val="00A41103"/>
    <w:rsid w:val="00A44435"/>
    <w:rsid w:val="00A470F3"/>
    <w:rsid w:val="00A47964"/>
    <w:rsid w:val="00A51E03"/>
    <w:rsid w:val="00A52EF9"/>
    <w:rsid w:val="00A550A0"/>
    <w:rsid w:val="00A57168"/>
    <w:rsid w:val="00A60AB6"/>
    <w:rsid w:val="00A6362B"/>
    <w:rsid w:val="00A65DB4"/>
    <w:rsid w:val="00A76141"/>
    <w:rsid w:val="00A83E45"/>
    <w:rsid w:val="00A851CA"/>
    <w:rsid w:val="00A87EA3"/>
    <w:rsid w:val="00A90B97"/>
    <w:rsid w:val="00A92F35"/>
    <w:rsid w:val="00AA0D8D"/>
    <w:rsid w:val="00AA2A7D"/>
    <w:rsid w:val="00AA2BA3"/>
    <w:rsid w:val="00AA573F"/>
    <w:rsid w:val="00AA7879"/>
    <w:rsid w:val="00AB4B5B"/>
    <w:rsid w:val="00AC1B0C"/>
    <w:rsid w:val="00AC4321"/>
    <w:rsid w:val="00AC53FC"/>
    <w:rsid w:val="00AC5683"/>
    <w:rsid w:val="00AC5BCD"/>
    <w:rsid w:val="00AC7B27"/>
    <w:rsid w:val="00AE0078"/>
    <w:rsid w:val="00AE0A6F"/>
    <w:rsid w:val="00AE1E3C"/>
    <w:rsid w:val="00AE22A2"/>
    <w:rsid w:val="00AE2656"/>
    <w:rsid w:val="00AF1EF0"/>
    <w:rsid w:val="00AF3A50"/>
    <w:rsid w:val="00AF40C0"/>
    <w:rsid w:val="00AF74A3"/>
    <w:rsid w:val="00B0154C"/>
    <w:rsid w:val="00B14381"/>
    <w:rsid w:val="00B21CFB"/>
    <w:rsid w:val="00B313C2"/>
    <w:rsid w:val="00B34AED"/>
    <w:rsid w:val="00B34B0D"/>
    <w:rsid w:val="00B44E20"/>
    <w:rsid w:val="00B455F1"/>
    <w:rsid w:val="00B47B89"/>
    <w:rsid w:val="00B51D93"/>
    <w:rsid w:val="00B60FE2"/>
    <w:rsid w:val="00B65E68"/>
    <w:rsid w:val="00B67782"/>
    <w:rsid w:val="00B71D05"/>
    <w:rsid w:val="00B82324"/>
    <w:rsid w:val="00B85439"/>
    <w:rsid w:val="00B86FC2"/>
    <w:rsid w:val="00B91F22"/>
    <w:rsid w:val="00B92234"/>
    <w:rsid w:val="00B92F11"/>
    <w:rsid w:val="00B93051"/>
    <w:rsid w:val="00B93EEA"/>
    <w:rsid w:val="00B94120"/>
    <w:rsid w:val="00B95C31"/>
    <w:rsid w:val="00BA0C17"/>
    <w:rsid w:val="00BA5D98"/>
    <w:rsid w:val="00BB0D08"/>
    <w:rsid w:val="00BB3B38"/>
    <w:rsid w:val="00BB449D"/>
    <w:rsid w:val="00BB4DF0"/>
    <w:rsid w:val="00BB5ED2"/>
    <w:rsid w:val="00BC0F23"/>
    <w:rsid w:val="00BC5CAA"/>
    <w:rsid w:val="00BC7E73"/>
    <w:rsid w:val="00BD035E"/>
    <w:rsid w:val="00BD2061"/>
    <w:rsid w:val="00BD4625"/>
    <w:rsid w:val="00BD51E0"/>
    <w:rsid w:val="00BE3634"/>
    <w:rsid w:val="00BF5FAF"/>
    <w:rsid w:val="00BF7150"/>
    <w:rsid w:val="00C0686C"/>
    <w:rsid w:val="00C06B1A"/>
    <w:rsid w:val="00C07F72"/>
    <w:rsid w:val="00C11DF8"/>
    <w:rsid w:val="00C129C7"/>
    <w:rsid w:val="00C21245"/>
    <w:rsid w:val="00C215E5"/>
    <w:rsid w:val="00C26901"/>
    <w:rsid w:val="00C2755E"/>
    <w:rsid w:val="00C2766A"/>
    <w:rsid w:val="00C34849"/>
    <w:rsid w:val="00C34B8D"/>
    <w:rsid w:val="00C40EBC"/>
    <w:rsid w:val="00C4178C"/>
    <w:rsid w:val="00C43018"/>
    <w:rsid w:val="00C43559"/>
    <w:rsid w:val="00C50B39"/>
    <w:rsid w:val="00C50CF2"/>
    <w:rsid w:val="00C50F45"/>
    <w:rsid w:val="00C57178"/>
    <w:rsid w:val="00C60C46"/>
    <w:rsid w:val="00C6411F"/>
    <w:rsid w:val="00C6428D"/>
    <w:rsid w:val="00C64972"/>
    <w:rsid w:val="00C7001C"/>
    <w:rsid w:val="00C818E3"/>
    <w:rsid w:val="00C85632"/>
    <w:rsid w:val="00C92C7B"/>
    <w:rsid w:val="00C935B0"/>
    <w:rsid w:val="00CA0C95"/>
    <w:rsid w:val="00CA604B"/>
    <w:rsid w:val="00CA62DD"/>
    <w:rsid w:val="00CB105B"/>
    <w:rsid w:val="00CB5D5F"/>
    <w:rsid w:val="00CC4954"/>
    <w:rsid w:val="00CC606F"/>
    <w:rsid w:val="00CC6E76"/>
    <w:rsid w:val="00CD0EBD"/>
    <w:rsid w:val="00CD12E8"/>
    <w:rsid w:val="00CD3978"/>
    <w:rsid w:val="00CD74A7"/>
    <w:rsid w:val="00CE2132"/>
    <w:rsid w:val="00CE42C5"/>
    <w:rsid w:val="00CE6BBB"/>
    <w:rsid w:val="00CE7094"/>
    <w:rsid w:val="00CF03B7"/>
    <w:rsid w:val="00CF55B0"/>
    <w:rsid w:val="00CF7B91"/>
    <w:rsid w:val="00D040D0"/>
    <w:rsid w:val="00D11F78"/>
    <w:rsid w:val="00D15F7A"/>
    <w:rsid w:val="00D23BD5"/>
    <w:rsid w:val="00D24BD1"/>
    <w:rsid w:val="00D3139E"/>
    <w:rsid w:val="00D36B38"/>
    <w:rsid w:val="00D436D5"/>
    <w:rsid w:val="00D5007E"/>
    <w:rsid w:val="00D51DA4"/>
    <w:rsid w:val="00D55671"/>
    <w:rsid w:val="00D574EA"/>
    <w:rsid w:val="00D650CC"/>
    <w:rsid w:val="00D70D01"/>
    <w:rsid w:val="00D72978"/>
    <w:rsid w:val="00D7361E"/>
    <w:rsid w:val="00D7446F"/>
    <w:rsid w:val="00D86875"/>
    <w:rsid w:val="00D8797E"/>
    <w:rsid w:val="00DA153E"/>
    <w:rsid w:val="00DB0AFA"/>
    <w:rsid w:val="00DB0F31"/>
    <w:rsid w:val="00DC32A2"/>
    <w:rsid w:val="00DC50B7"/>
    <w:rsid w:val="00DC6229"/>
    <w:rsid w:val="00DD065A"/>
    <w:rsid w:val="00DD4C2B"/>
    <w:rsid w:val="00DE18B7"/>
    <w:rsid w:val="00DE5832"/>
    <w:rsid w:val="00DE5D45"/>
    <w:rsid w:val="00DE75DE"/>
    <w:rsid w:val="00DE797D"/>
    <w:rsid w:val="00DE7E14"/>
    <w:rsid w:val="00DF7609"/>
    <w:rsid w:val="00E00C6F"/>
    <w:rsid w:val="00E01F53"/>
    <w:rsid w:val="00E020A2"/>
    <w:rsid w:val="00E03639"/>
    <w:rsid w:val="00E051AF"/>
    <w:rsid w:val="00E068B7"/>
    <w:rsid w:val="00E069A5"/>
    <w:rsid w:val="00E07850"/>
    <w:rsid w:val="00E07A28"/>
    <w:rsid w:val="00E14AFB"/>
    <w:rsid w:val="00E17E0C"/>
    <w:rsid w:val="00E23CD7"/>
    <w:rsid w:val="00E243FC"/>
    <w:rsid w:val="00E2699A"/>
    <w:rsid w:val="00E272F9"/>
    <w:rsid w:val="00E3399C"/>
    <w:rsid w:val="00E33AEC"/>
    <w:rsid w:val="00E37B62"/>
    <w:rsid w:val="00E41D60"/>
    <w:rsid w:val="00E54045"/>
    <w:rsid w:val="00E55CCD"/>
    <w:rsid w:val="00E5718D"/>
    <w:rsid w:val="00E60BEF"/>
    <w:rsid w:val="00E61571"/>
    <w:rsid w:val="00E6564F"/>
    <w:rsid w:val="00E66727"/>
    <w:rsid w:val="00E8225D"/>
    <w:rsid w:val="00EA48AB"/>
    <w:rsid w:val="00EA6A8B"/>
    <w:rsid w:val="00EA6F59"/>
    <w:rsid w:val="00EB2DB2"/>
    <w:rsid w:val="00EB5087"/>
    <w:rsid w:val="00EC1297"/>
    <w:rsid w:val="00EC49ED"/>
    <w:rsid w:val="00EC54B2"/>
    <w:rsid w:val="00EC5E96"/>
    <w:rsid w:val="00EC6282"/>
    <w:rsid w:val="00ED00C8"/>
    <w:rsid w:val="00EE00D1"/>
    <w:rsid w:val="00EE07DE"/>
    <w:rsid w:val="00EE0B15"/>
    <w:rsid w:val="00EE38AA"/>
    <w:rsid w:val="00EE640D"/>
    <w:rsid w:val="00EF221F"/>
    <w:rsid w:val="00EF2AA4"/>
    <w:rsid w:val="00EF2AB5"/>
    <w:rsid w:val="00EF5D2F"/>
    <w:rsid w:val="00EF6F07"/>
    <w:rsid w:val="00F05FB8"/>
    <w:rsid w:val="00F06029"/>
    <w:rsid w:val="00F074DD"/>
    <w:rsid w:val="00F107BC"/>
    <w:rsid w:val="00F12B85"/>
    <w:rsid w:val="00F16583"/>
    <w:rsid w:val="00F31494"/>
    <w:rsid w:val="00F34126"/>
    <w:rsid w:val="00F36592"/>
    <w:rsid w:val="00F40E10"/>
    <w:rsid w:val="00F4274F"/>
    <w:rsid w:val="00F5369A"/>
    <w:rsid w:val="00F63ADF"/>
    <w:rsid w:val="00F671C0"/>
    <w:rsid w:val="00F7084F"/>
    <w:rsid w:val="00F73F4F"/>
    <w:rsid w:val="00F825A0"/>
    <w:rsid w:val="00F842B8"/>
    <w:rsid w:val="00F90662"/>
    <w:rsid w:val="00FA29D0"/>
    <w:rsid w:val="00FA7CD4"/>
    <w:rsid w:val="00FA7FEF"/>
    <w:rsid w:val="00FB1D41"/>
    <w:rsid w:val="00FB202D"/>
    <w:rsid w:val="00FB2ECD"/>
    <w:rsid w:val="00FC1DA4"/>
    <w:rsid w:val="00FC2E04"/>
    <w:rsid w:val="00FC3FF1"/>
    <w:rsid w:val="00FD48F2"/>
    <w:rsid w:val="00FD748D"/>
    <w:rsid w:val="00FE519D"/>
    <w:rsid w:val="00FE5E14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BF7F572"/>
  <w15:docId w15:val="{1F38D9F7-3EA5-4EB8-BB57-5866F9D9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 Medium" w:eastAsia="Times New Roman" w:hAnsi="Futura Std Medium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86C"/>
    <w:rPr>
      <w:rFonts w:ascii="Times New Roman" w:hAnsi="Times New Roman" w:cs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1F53"/>
    <w:pPr>
      <w:keepNext/>
      <w:spacing w:before="240" w:after="60"/>
      <w:outlineLvl w:val="0"/>
    </w:pPr>
    <w:rPr>
      <w:rFonts w:asciiTheme="majorHAnsi" w:hAnsiTheme="majorHAnsi"/>
      <w:b/>
      <w:bCs/>
      <w:color w:val="8DB3E2" w:themeColor="text2" w:themeTint="66"/>
      <w:kern w:val="32"/>
      <w:sz w:val="48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06C3"/>
    <w:pPr>
      <w:keepNext/>
      <w:spacing w:before="240" w:after="60"/>
      <w:outlineLvl w:val="1"/>
    </w:pPr>
    <w:rPr>
      <w:rFonts w:asciiTheme="majorHAnsi" w:hAnsiTheme="majorHAnsi"/>
      <w:b/>
      <w:bCs/>
      <w:iCs/>
      <w:color w:val="4F81BD" w:themeColor="accent1"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A4A3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1F53"/>
    <w:rPr>
      <w:rFonts w:asciiTheme="majorHAnsi" w:hAnsiTheme="majorHAnsi" w:cs="Arial"/>
      <w:b/>
      <w:bCs/>
      <w:color w:val="8DB3E2" w:themeColor="text2" w:themeTint="66"/>
      <w:kern w:val="32"/>
      <w:sz w:val="48"/>
      <w:szCs w:val="32"/>
      <w:lang w:val="en-AU"/>
    </w:rPr>
  </w:style>
  <w:style w:type="character" w:customStyle="1" w:styleId="Heading2Char">
    <w:name w:val="Heading 2 Char"/>
    <w:link w:val="Heading2"/>
    <w:uiPriority w:val="99"/>
    <w:locked/>
    <w:rsid w:val="004C06C3"/>
    <w:rPr>
      <w:rFonts w:asciiTheme="majorHAnsi" w:hAnsiTheme="majorHAnsi" w:cs="Arial"/>
      <w:b/>
      <w:bCs/>
      <w:iCs/>
      <w:color w:val="4F81BD" w:themeColor="accent1"/>
      <w:sz w:val="28"/>
      <w:szCs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A87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87EA3"/>
    <w:rPr>
      <w:rFonts w:ascii="Tahoma" w:hAnsi="Tahoma" w:cs="Tahoma"/>
      <w:sz w:val="16"/>
      <w:szCs w:val="16"/>
      <w:lang w:val="de-DE" w:eastAsia="de-DE"/>
    </w:rPr>
  </w:style>
  <w:style w:type="character" w:customStyle="1" w:styleId="ZchnZchn3">
    <w:name w:val="Zchn Zchn3"/>
    <w:uiPriority w:val="99"/>
    <w:semiHidden/>
    <w:rsid w:val="00A87EA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A87EA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3B2A3C"/>
    <w:rPr>
      <w:rFonts w:ascii="Times New Roman" w:hAnsi="Times New Roman" w:cs="Times New Roman"/>
      <w:sz w:val="20"/>
      <w:szCs w:val="20"/>
      <w:lang w:val="de-DE" w:eastAsia="de-DE"/>
    </w:rPr>
  </w:style>
  <w:style w:type="character" w:customStyle="1" w:styleId="FooterChar">
    <w:name w:val="Footer Char"/>
    <w:uiPriority w:val="99"/>
    <w:rsid w:val="00A87EA3"/>
    <w:rPr>
      <w:sz w:val="24"/>
      <w:lang w:val="de-DE" w:eastAsia="de-DE"/>
    </w:rPr>
  </w:style>
  <w:style w:type="character" w:styleId="FootnoteReference">
    <w:name w:val="footnote reference"/>
    <w:uiPriority w:val="99"/>
    <w:semiHidden/>
    <w:rsid w:val="00A87EA3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A87EA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1"/>
    <w:uiPriority w:val="99"/>
    <w:rsid w:val="00A87EA3"/>
    <w:pPr>
      <w:tabs>
        <w:tab w:val="center" w:pos="4536"/>
        <w:tab w:val="right" w:pos="9072"/>
      </w:tabs>
    </w:pPr>
    <w:rPr>
      <w:rFonts w:ascii="Futura Std Medium" w:hAnsi="Futura Std Medium" w:cs="Times New Roman"/>
    </w:rPr>
  </w:style>
  <w:style w:type="character" w:customStyle="1" w:styleId="FooterChar1">
    <w:name w:val="Footer Char1"/>
    <w:link w:val="Footer"/>
    <w:uiPriority w:val="99"/>
    <w:semiHidden/>
    <w:locked/>
    <w:rsid w:val="003B2A3C"/>
    <w:rPr>
      <w:rFonts w:ascii="Times New Roman" w:hAnsi="Times New Roman" w:cs="Times New Roman"/>
      <w:sz w:val="24"/>
      <w:szCs w:val="24"/>
      <w:lang w:val="de-DE" w:eastAsia="de-DE"/>
    </w:rPr>
  </w:style>
  <w:style w:type="table" w:styleId="TableGrid">
    <w:name w:val="Table Grid"/>
    <w:basedOn w:val="TableNormal"/>
    <w:uiPriority w:val="39"/>
    <w:rsid w:val="00A87EA3"/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rsid w:val="00A87E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3B2A3C"/>
    <w:rPr>
      <w:rFonts w:ascii="Courier New" w:hAnsi="Courier New" w:cs="Courier New"/>
      <w:sz w:val="20"/>
      <w:szCs w:val="20"/>
      <w:lang w:val="de-DE" w:eastAsia="de-DE"/>
    </w:rPr>
  </w:style>
  <w:style w:type="paragraph" w:customStyle="1" w:styleId="UCCPractice">
    <w:name w:val="!UCC_Practice"/>
    <w:basedOn w:val="Normal"/>
    <w:uiPriority w:val="99"/>
    <w:rsid w:val="00A87EA3"/>
    <w:pPr>
      <w:ind w:left="567"/>
      <w:jc w:val="both"/>
    </w:pPr>
  </w:style>
  <w:style w:type="paragraph" w:customStyle="1" w:styleId="UCCHead01">
    <w:name w:val="UCC_Head_01"/>
    <w:basedOn w:val="Normal"/>
    <w:link w:val="UCCHead01Zchn"/>
    <w:uiPriority w:val="99"/>
    <w:rsid w:val="00A87EA3"/>
    <w:pPr>
      <w:autoSpaceDE w:val="0"/>
      <w:autoSpaceDN w:val="0"/>
      <w:adjustRightInd w:val="0"/>
    </w:pPr>
    <w:rPr>
      <w:rFonts w:ascii="Futura-Bold" w:hAnsi="Futura-Bold" w:cs="Futura-Bold"/>
      <w:b/>
      <w:bCs/>
      <w:color w:val="082105"/>
      <w:lang w:val="en-US"/>
    </w:rPr>
  </w:style>
  <w:style w:type="character" w:customStyle="1" w:styleId="Buchtitel">
    <w:name w:val="Buchtitel"/>
    <w:uiPriority w:val="99"/>
    <w:rsid w:val="00A87EA3"/>
    <w:rPr>
      <w:rFonts w:cs="Times New Roman"/>
      <w:b/>
      <w:bCs/>
      <w:smallCaps/>
      <w:spacing w:val="5"/>
    </w:rPr>
  </w:style>
  <w:style w:type="character" w:customStyle="1" w:styleId="UCCHead01Zchn">
    <w:name w:val="UCC_Head_01 Zchn"/>
    <w:link w:val="UCCHead01"/>
    <w:uiPriority w:val="99"/>
    <w:locked/>
    <w:rsid w:val="00A87EA3"/>
    <w:rPr>
      <w:rFonts w:ascii="Futura-Bold" w:hAnsi="Futura-Bold" w:cs="Futura-Bold"/>
      <w:b/>
      <w:bCs/>
      <w:color w:val="082105"/>
      <w:sz w:val="24"/>
      <w:szCs w:val="24"/>
      <w:lang w:val="en-US" w:eastAsia="de-DE"/>
    </w:rPr>
  </w:style>
  <w:style w:type="paragraph" w:customStyle="1" w:styleId="UCCMainText">
    <w:name w:val="UCC_Main_Text"/>
    <w:basedOn w:val="Normal"/>
    <w:link w:val="UCCMainTextChar"/>
    <w:uiPriority w:val="99"/>
    <w:rsid w:val="00A87EA3"/>
    <w:pPr>
      <w:autoSpaceDE w:val="0"/>
      <w:autoSpaceDN w:val="0"/>
      <w:adjustRightInd w:val="0"/>
      <w:spacing w:line="320" w:lineRule="exact"/>
      <w:jc w:val="both"/>
    </w:pPr>
  </w:style>
  <w:style w:type="paragraph" w:customStyle="1" w:styleId="UCCHeadline01">
    <w:name w:val="UCC_Headline_01"/>
    <w:basedOn w:val="Normal"/>
    <w:uiPriority w:val="99"/>
    <w:rsid w:val="00697E56"/>
    <w:rPr>
      <w:rFonts w:ascii="FuturaStd-Book" w:hAnsi="FuturaStd-Book" w:cs="FuturaStd-Book"/>
    </w:rPr>
  </w:style>
  <w:style w:type="paragraph" w:customStyle="1" w:styleId="UCCHeadline02">
    <w:name w:val="UCC_Headline_02"/>
    <w:basedOn w:val="Normal"/>
    <w:uiPriority w:val="99"/>
    <w:rsid w:val="00EB2DB2"/>
    <w:pPr>
      <w:autoSpaceDE w:val="0"/>
      <w:autoSpaceDN w:val="0"/>
      <w:adjustRightInd w:val="0"/>
      <w:spacing w:after="120"/>
    </w:pPr>
    <w:rPr>
      <w:rFonts w:ascii="Futura Std Book" w:hAnsi="Futura Std Book" w:cs="Futura Std Book"/>
      <w:b/>
      <w:bCs/>
    </w:rPr>
  </w:style>
  <w:style w:type="paragraph" w:customStyle="1" w:styleId="UCCHeadlinePractice">
    <w:name w:val="UCC_Headline_Practice"/>
    <w:basedOn w:val="Normal"/>
    <w:uiPriority w:val="99"/>
    <w:rsid w:val="00A87EA3"/>
    <w:pPr>
      <w:autoSpaceDE w:val="0"/>
      <w:autoSpaceDN w:val="0"/>
      <w:adjustRightInd w:val="0"/>
      <w:spacing w:before="360"/>
      <w:ind w:left="284"/>
    </w:pPr>
    <w:rPr>
      <w:rFonts w:ascii="FuturaStd-Bold" w:hAnsi="FuturaStd-Bold" w:cs="FuturaStd-Bold"/>
      <w:b/>
      <w:bCs/>
      <w:sz w:val="20"/>
      <w:szCs w:val="20"/>
      <w:lang w:val="en-US"/>
    </w:rPr>
  </w:style>
  <w:style w:type="paragraph" w:customStyle="1" w:styleId="UCCMainTextPractice">
    <w:name w:val="UCC_Main_Text_Practice"/>
    <w:basedOn w:val="UCCMainText"/>
    <w:link w:val="UCCMainTextPracticeChar"/>
    <w:uiPriority w:val="99"/>
    <w:rsid w:val="00A87EA3"/>
    <w:pPr>
      <w:spacing w:before="120" w:line="240" w:lineRule="exact"/>
      <w:ind w:left="284"/>
    </w:pPr>
    <w:rPr>
      <w:sz w:val="20"/>
      <w:szCs w:val="20"/>
    </w:rPr>
  </w:style>
  <w:style w:type="paragraph" w:customStyle="1" w:styleId="UCCMainText01">
    <w:name w:val="UCC_Main_Text_01"/>
    <w:basedOn w:val="Normal"/>
    <w:uiPriority w:val="99"/>
    <w:rsid w:val="00FE5E14"/>
    <w:pPr>
      <w:spacing w:after="120" w:line="240" w:lineRule="exact"/>
      <w:ind w:right="3119"/>
      <w:jc w:val="both"/>
    </w:pPr>
    <w:rPr>
      <w:lang w:val="en-US"/>
    </w:rPr>
  </w:style>
  <w:style w:type="paragraph" w:customStyle="1" w:styleId="UCCMainText02">
    <w:name w:val="UCC_Main_Text_02"/>
    <w:basedOn w:val="Normal"/>
    <w:uiPriority w:val="99"/>
    <w:rsid w:val="00FE5E14"/>
    <w:pPr>
      <w:spacing w:line="240" w:lineRule="exact"/>
      <w:ind w:left="227" w:right="3119"/>
      <w:jc w:val="both"/>
    </w:pPr>
    <w:rPr>
      <w:sz w:val="20"/>
      <w:szCs w:val="20"/>
      <w:lang w:val="en-US"/>
    </w:rPr>
  </w:style>
  <w:style w:type="paragraph" w:customStyle="1" w:styleId="BodyText1">
    <w:name w:val="Body Text1"/>
    <w:uiPriority w:val="99"/>
    <w:rsid w:val="00C40EBC"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customStyle="1" w:styleId="instruct">
    <w:name w:val="instruct"/>
    <w:basedOn w:val="BodyText1"/>
    <w:next w:val="BodyText1"/>
    <w:uiPriority w:val="99"/>
    <w:rsid w:val="00C40EBC"/>
    <w:pPr>
      <w:tabs>
        <w:tab w:val="left" w:pos="567"/>
        <w:tab w:val="left" w:pos="1701"/>
      </w:tabs>
      <w:ind w:left="1701" w:hanging="1701"/>
    </w:pPr>
    <w:rPr>
      <w:color w:val="auto"/>
    </w:rPr>
  </w:style>
  <w:style w:type="character" w:styleId="Strong">
    <w:name w:val="Strong"/>
    <w:uiPriority w:val="22"/>
    <w:qFormat/>
    <w:rsid w:val="00C40EBC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C40EBC"/>
    <w:pPr>
      <w:ind w:left="720"/>
      <w:contextualSpacing/>
    </w:pPr>
    <w:rPr>
      <w:rFonts w:eastAsia="MS Mincho"/>
      <w:lang w:val="en-AU" w:eastAsia="ja-JP"/>
    </w:rPr>
  </w:style>
  <w:style w:type="character" w:customStyle="1" w:styleId="UCCMainTextChar">
    <w:name w:val="UCC_Main_Text Char"/>
    <w:link w:val="UCCMainText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character" w:customStyle="1" w:styleId="UCCMainTextPracticeChar">
    <w:name w:val="UCC_Main_Text_Practice Char"/>
    <w:link w:val="UCCMainTextPractice"/>
    <w:uiPriority w:val="99"/>
    <w:locked/>
    <w:rsid w:val="00A87EA3"/>
    <w:rPr>
      <w:rFonts w:cs="Times New Roman"/>
      <w:sz w:val="24"/>
      <w:szCs w:val="24"/>
      <w:lang w:val="de-DE" w:eastAsia="de-DE"/>
    </w:rPr>
  </w:style>
  <w:style w:type="character" w:styleId="Hyperlink">
    <w:name w:val="Hyperlink"/>
    <w:uiPriority w:val="99"/>
    <w:rsid w:val="00A87EA3"/>
    <w:rPr>
      <w:rFonts w:cs="Times New Roman"/>
      <w:color w:val="464E90"/>
      <w:u w:val="none"/>
      <w:effect w:val="none"/>
    </w:rPr>
  </w:style>
  <w:style w:type="paragraph" w:customStyle="1" w:styleId="UCCPicture">
    <w:name w:val="UCC_Picture"/>
    <w:basedOn w:val="Normal"/>
    <w:next w:val="Normal"/>
    <w:uiPriority w:val="99"/>
    <w:rsid w:val="00A87EA3"/>
    <w:pPr>
      <w:spacing w:before="240" w:after="240"/>
      <w:ind w:firstLine="227"/>
    </w:pPr>
  </w:style>
  <w:style w:type="character" w:styleId="CommentReference">
    <w:name w:val="annotation reference"/>
    <w:uiPriority w:val="99"/>
    <w:semiHidden/>
    <w:rsid w:val="00A87EA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7EA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3B2A3C"/>
    <w:rPr>
      <w:rFonts w:ascii="Times New Roman" w:hAnsi="Times New Roman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7EA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B2A3C"/>
    <w:rPr>
      <w:rFonts w:ascii="Times New Roman" w:hAnsi="Times New Roman" w:cs="Times New Roman"/>
      <w:b/>
      <w:bCs/>
      <w:sz w:val="20"/>
      <w:szCs w:val="20"/>
      <w:lang w:val="de-DE" w:eastAsia="de-DE"/>
    </w:rPr>
  </w:style>
  <w:style w:type="paragraph" w:customStyle="1" w:styleId="UCCHeadlineMain">
    <w:name w:val="UCC_Headline_Main"/>
    <w:basedOn w:val="Normal"/>
    <w:uiPriority w:val="99"/>
    <w:rsid w:val="00A87EA3"/>
    <w:pPr>
      <w:autoSpaceDE w:val="0"/>
      <w:autoSpaceDN w:val="0"/>
      <w:adjustRightInd w:val="0"/>
      <w:spacing w:before="360" w:line="360" w:lineRule="auto"/>
      <w:ind w:right="3119"/>
    </w:pPr>
    <w:rPr>
      <w:b/>
      <w:bCs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4B096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0D7569"/>
    <w:rPr>
      <w:rFonts w:ascii="Times New Roman" w:hAnsi="Times New Roman" w:cs="Times New Roman"/>
      <w:sz w:val="2"/>
      <w:lang w:val="de-DE" w:eastAsia="de-DE"/>
    </w:rPr>
  </w:style>
  <w:style w:type="paragraph" w:customStyle="1" w:styleId="Detail">
    <w:name w:val="Detail"/>
    <w:basedOn w:val="Normal"/>
    <w:link w:val="DetailChar"/>
    <w:uiPriority w:val="99"/>
    <w:rsid w:val="00EA6F59"/>
    <w:pPr>
      <w:ind w:left="227"/>
    </w:pPr>
    <w:rPr>
      <w:sz w:val="20"/>
      <w:szCs w:val="20"/>
      <w:lang w:val="en-US"/>
    </w:rPr>
  </w:style>
  <w:style w:type="character" w:customStyle="1" w:styleId="DetailChar">
    <w:name w:val="Detail Char"/>
    <w:link w:val="Detail"/>
    <w:uiPriority w:val="99"/>
    <w:locked/>
    <w:rsid w:val="00EA6F59"/>
    <w:rPr>
      <w:rFonts w:ascii="Arial" w:hAnsi="Arial" w:cs="Arial"/>
      <w:lang w:eastAsia="de-DE" w:bidi="ar-SA"/>
    </w:rPr>
  </w:style>
  <w:style w:type="paragraph" w:styleId="Title">
    <w:name w:val="Title"/>
    <w:basedOn w:val="Normal"/>
    <w:next w:val="Normal"/>
    <w:link w:val="TitleChar"/>
    <w:qFormat/>
    <w:locked/>
    <w:rsid w:val="004C06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C06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97EE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4A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E7418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29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_freyburger\51_forschung\11_sap\11_bi_curriculum\05_module2008_08\case_study_basic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0FC5-D57D-48E9-A375-EF6BA034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case_study_basic_v01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CaseStudy</vt:lpstr>
    </vt:vector>
  </TitlesOfParts>
  <Company>Toshiba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</dc:title>
  <dc:subject>Module M1</dc:subject>
  <dc:creator>Klaus Freyburger</dc:creator>
  <cp:lastModifiedBy>Ross T Hightower</cp:lastModifiedBy>
  <cp:revision>3</cp:revision>
  <cp:lastPrinted>2015-06-30T17:05:00Z</cp:lastPrinted>
  <dcterms:created xsi:type="dcterms:W3CDTF">2017-12-17T14:55:00Z</dcterms:created>
  <dcterms:modified xsi:type="dcterms:W3CDTF">2017-12-17T14:55:00Z</dcterms:modified>
</cp:coreProperties>
</file>